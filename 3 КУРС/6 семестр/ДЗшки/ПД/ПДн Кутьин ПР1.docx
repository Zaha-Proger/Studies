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2DBF2D" w14:textId="77777777" w:rsidR="00505E33" w:rsidRPr="00540F71" w:rsidRDefault="00505E33" w:rsidP="00505E33">
      <w:pPr>
        <w:jc w:val="center"/>
        <w:rPr>
          <w:rFonts w:cs="Times New Roman"/>
          <w:szCs w:val="28"/>
        </w:rPr>
      </w:pPr>
      <w:r w:rsidRPr="00540F71">
        <w:rPr>
          <w:rFonts w:cs="Times New Roman"/>
          <w:noProof/>
          <w:szCs w:val="28"/>
          <w:lang w:eastAsia="ru-RU"/>
        </w:rPr>
        <w:drawing>
          <wp:inline distT="0" distB="0" distL="0" distR="0" wp14:anchorId="6213C869" wp14:editId="2BFC40C2">
            <wp:extent cx="1414145" cy="1414145"/>
            <wp:effectExtent l="0" t="0" r="0" b="0"/>
            <wp:docPr id="1" name="Рисунок 1" descr="Мирэа логотип (76 фото) » Рисунки для срисовки и не тольк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Мирэа логотип (76 фото) » Рисунки для срисовки и не только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1414145" cy="141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BCB29" w14:textId="77777777" w:rsidR="00505E33" w:rsidRPr="00540F71" w:rsidRDefault="00505E33" w:rsidP="00505E33">
      <w:pPr>
        <w:jc w:val="center"/>
        <w:rPr>
          <w:rFonts w:cs="Times New Roman"/>
          <w:szCs w:val="28"/>
        </w:rPr>
      </w:pPr>
      <w:r w:rsidRPr="00540F71">
        <w:rPr>
          <w:rFonts w:cs="Times New Roman"/>
          <w:szCs w:val="28"/>
        </w:rPr>
        <w:t xml:space="preserve">ФГБОУ ВО «Московский технологический университет» </w:t>
      </w:r>
    </w:p>
    <w:p w14:paraId="737DA501" w14:textId="77777777" w:rsidR="00505E33" w:rsidRPr="00540F71" w:rsidRDefault="00505E33" w:rsidP="00505E33">
      <w:pPr>
        <w:jc w:val="center"/>
        <w:rPr>
          <w:rFonts w:cs="Times New Roman"/>
          <w:szCs w:val="28"/>
        </w:rPr>
      </w:pPr>
      <w:r w:rsidRPr="00540F71">
        <w:rPr>
          <w:rFonts w:cs="Times New Roman"/>
          <w:szCs w:val="28"/>
        </w:rPr>
        <w:t>Институт комплексной безопасности и специального приборостроения</w:t>
      </w:r>
    </w:p>
    <w:p w14:paraId="363011A6" w14:textId="77777777" w:rsidR="00505E33" w:rsidRPr="00540F71" w:rsidRDefault="00505E33" w:rsidP="00505E33">
      <w:pPr>
        <w:jc w:val="center"/>
        <w:rPr>
          <w:rFonts w:cs="Times New Roman"/>
          <w:szCs w:val="28"/>
        </w:rPr>
      </w:pPr>
      <w:r w:rsidRPr="00540F71">
        <w:rPr>
          <w:rFonts w:cs="Times New Roman"/>
          <w:szCs w:val="28"/>
        </w:rPr>
        <w:t>Кафедра КБ-1 «Защита информации»</w:t>
      </w:r>
    </w:p>
    <w:p w14:paraId="6D21D190" w14:textId="77777777" w:rsidR="00505E33" w:rsidRPr="00540F71" w:rsidRDefault="00505E33" w:rsidP="00505E33">
      <w:pPr>
        <w:rPr>
          <w:rFonts w:cs="Times New Roman"/>
          <w:szCs w:val="28"/>
        </w:rPr>
      </w:pPr>
    </w:p>
    <w:p w14:paraId="45716D5C" w14:textId="49B84A74" w:rsidR="00505E33" w:rsidRPr="00540F71" w:rsidRDefault="00505E33" w:rsidP="00505E33">
      <w:pPr>
        <w:ind w:right="-143"/>
        <w:jc w:val="left"/>
        <w:rPr>
          <w:rFonts w:cs="Times New Roman"/>
          <w:szCs w:val="28"/>
        </w:rPr>
      </w:pPr>
      <w:r w:rsidRPr="00540F71">
        <w:rPr>
          <w:rFonts w:cs="Times New Roman"/>
          <w:b/>
          <w:szCs w:val="28"/>
        </w:rPr>
        <w:t>Дисциплина:</w:t>
      </w:r>
      <w:r w:rsidRPr="00540F71">
        <w:rPr>
          <w:rFonts w:cs="Times New Roman"/>
          <w:szCs w:val="28"/>
        </w:rPr>
        <w:t xml:space="preserve"> «</w:t>
      </w:r>
      <w:r w:rsidR="00C87D23" w:rsidRPr="00540F71">
        <w:rPr>
          <w:rFonts w:cs="Times New Roman"/>
          <w:szCs w:val="28"/>
        </w:rPr>
        <w:t>Организация защиты персональных данных на предприятии</w:t>
      </w:r>
      <w:r w:rsidRPr="00540F71">
        <w:rPr>
          <w:rFonts w:cs="Times New Roman"/>
          <w:szCs w:val="28"/>
        </w:rPr>
        <w:t>»</w:t>
      </w:r>
    </w:p>
    <w:p w14:paraId="2B7D3991" w14:textId="1628E020" w:rsidR="00505E33" w:rsidRPr="00540F71" w:rsidRDefault="00505E33" w:rsidP="00505E33">
      <w:pPr>
        <w:ind w:right="-143"/>
        <w:jc w:val="left"/>
        <w:rPr>
          <w:rFonts w:cs="Times New Roman"/>
          <w:b/>
          <w:szCs w:val="28"/>
        </w:rPr>
      </w:pPr>
      <w:r w:rsidRPr="00540F71">
        <w:rPr>
          <w:rFonts w:cs="Times New Roman"/>
          <w:b/>
          <w:szCs w:val="28"/>
        </w:rPr>
        <w:t>Отчет по практической работе</w:t>
      </w:r>
      <w:r w:rsidR="00C87D23" w:rsidRPr="00540F71">
        <w:rPr>
          <w:rFonts w:cs="Times New Roman"/>
          <w:b/>
          <w:szCs w:val="28"/>
        </w:rPr>
        <w:t xml:space="preserve"> №1</w:t>
      </w:r>
    </w:p>
    <w:p w14:paraId="7E162CAA" w14:textId="70744437" w:rsidR="00505E33" w:rsidRPr="00540F71" w:rsidRDefault="00505E33" w:rsidP="00505E33">
      <w:pPr>
        <w:ind w:right="-143"/>
        <w:jc w:val="left"/>
        <w:rPr>
          <w:rFonts w:cs="Times New Roman"/>
          <w:szCs w:val="28"/>
        </w:rPr>
      </w:pPr>
      <w:r w:rsidRPr="00540F71">
        <w:rPr>
          <w:rFonts w:cs="Times New Roman"/>
          <w:b/>
          <w:szCs w:val="28"/>
        </w:rPr>
        <w:t>Тема:</w:t>
      </w:r>
      <w:r w:rsidRPr="00540F71">
        <w:rPr>
          <w:rFonts w:cs="Times New Roman"/>
          <w:szCs w:val="28"/>
        </w:rPr>
        <w:t xml:space="preserve"> «</w:t>
      </w:r>
      <w:r w:rsidR="00C87D23" w:rsidRPr="00540F71">
        <w:rPr>
          <w:rFonts w:cs="Times New Roman"/>
          <w:szCs w:val="28"/>
        </w:rPr>
        <w:t>Организация ПДн</w:t>
      </w:r>
      <w:r w:rsidRPr="00540F71">
        <w:rPr>
          <w:rFonts w:cs="Times New Roman"/>
          <w:szCs w:val="28"/>
        </w:rPr>
        <w:t xml:space="preserve">» </w:t>
      </w:r>
    </w:p>
    <w:p w14:paraId="33BC706B" w14:textId="77777777" w:rsidR="00505E33" w:rsidRPr="00540F71" w:rsidRDefault="00505E33" w:rsidP="00505E33">
      <w:pPr>
        <w:pStyle w:val="Mukhanov"/>
        <w:rPr>
          <w:rFonts w:cs="Times New Roman"/>
          <w:szCs w:val="28"/>
        </w:rPr>
      </w:pPr>
    </w:p>
    <w:p w14:paraId="5F3179AF" w14:textId="77777777" w:rsidR="00505E33" w:rsidRPr="00540F71" w:rsidRDefault="00505E33" w:rsidP="00505E33">
      <w:pPr>
        <w:ind w:right="141"/>
        <w:rPr>
          <w:rFonts w:cs="Times New Roman"/>
          <w:szCs w:val="28"/>
        </w:rPr>
      </w:pPr>
    </w:p>
    <w:p w14:paraId="08160CFD" w14:textId="77777777" w:rsidR="00505E33" w:rsidRPr="00540F71" w:rsidRDefault="00505E33" w:rsidP="00505E33">
      <w:pPr>
        <w:ind w:right="141" w:firstLine="851"/>
        <w:jc w:val="right"/>
        <w:rPr>
          <w:rFonts w:cs="Times New Roman"/>
          <w:b/>
          <w:szCs w:val="28"/>
        </w:rPr>
      </w:pPr>
      <w:r w:rsidRPr="00540F71">
        <w:rPr>
          <w:rFonts w:cs="Times New Roman"/>
          <w:b/>
          <w:szCs w:val="28"/>
        </w:rPr>
        <w:t xml:space="preserve">Выполнил: </w:t>
      </w:r>
    </w:p>
    <w:p w14:paraId="50FCF44A" w14:textId="77777777" w:rsidR="00505E33" w:rsidRPr="00540F71" w:rsidRDefault="00505E33" w:rsidP="00505E33">
      <w:pPr>
        <w:ind w:right="141" w:firstLine="851"/>
        <w:jc w:val="right"/>
        <w:rPr>
          <w:rFonts w:cs="Times New Roman"/>
          <w:szCs w:val="28"/>
        </w:rPr>
      </w:pPr>
      <w:r w:rsidRPr="00540F71">
        <w:rPr>
          <w:rFonts w:cs="Times New Roman"/>
          <w:szCs w:val="28"/>
        </w:rPr>
        <w:t>Студент группы БББО-05-20</w:t>
      </w:r>
    </w:p>
    <w:p w14:paraId="1334A56F" w14:textId="17625A8C" w:rsidR="00505E33" w:rsidRPr="00540F71" w:rsidRDefault="00540F71" w:rsidP="00505E33">
      <w:pPr>
        <w:ind w:right="141" w:firstLine="851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Кутьин З.С.</w:t>
      </w:r>
    </w:p>
    <w:p w14:paraId="65BB520A" w14:textId="77777777" w:rsidR="00505E33" w:rsidRPr="00540F71" w:rsidRDefault="00505E33" w:rsidP="00505E33">
      <w:pPr>
        <w:ind w:right="141" w:firstLine="851"/>
        <w:jc w:val="right"/>
        <w:rPr>
          <w:rFonts w:cs="Times New Roman"/>
          <w:szCs w:val="28"/>
        </w:rPr>
      </w:pPr>
    </w:p>
    <w:p w14:paraId="5E4724BE" w14:textId="77777777" w:rsidR="00505E33" w:rsidRPr="00540F71" w:rsidRDefault="00505E33" w:rsidP="00505E33">
      <w:pPr>
        <w:ind w:right="141" w:firstLine="851"/>
        <w:jc w:val="right"/>
        <w:rPr>
          <w:rFonts w:cs="Times New Roman"/>
          <w:b/>
          <w:szCs w:val="28"/>
        </w:rPr>
      </w:pPr>
      <w:r w:rsidRPr="00540F71">
        <w:rPr>
          <w:rFonts w:cs="Times New Roman"/>
          <w:b/>
          <w:szCs w:val="28"/>
        </w:rPr>
        <w:t xml:space="preserve">Проверил: </w:t>
      </w:r>
    </w:p>
    <w:p w14:paraId="6A59886E" w14:textId="04B62101" w:rsidR="00505E33" w:rsidRPr="00540F71" w:rsidRDefault="00505E33" w:rsidP="00505E33">
      <w:pPr>
        <w:ind w:left="4956" w:right="141" w:firstLine="851"/>
        <w:jc w:val="right"/>
        <w:rPr>
          <w:rFonts w:cs="Times New Roman"/>
          <w:szCs w:val="28"/>
        </w:rPr>
      </w:pPr>
      <w:r w:rsidRPr="00540F71">
        <w:rPr>
          <w:rFonts w:cs="Times New Roman"/>
          <w:szCs w:val="28"/>
        </w:rPr>
        <w:t xml:space="preserve">  </w:t>
      </w:r>
      <w:r w:rsidR="00C87D23" w:rsidRPr="00540F71">
        <w:rPr>
          <w:rFonts w:cs="Times New Roman"/>
          <w:szCs w:val="28"/>
        </w:rPr>
        <w:t>Карамышева Е.О.</w:t>
      </w:r>
    </w:p>
    <w:p w14:paraId="07D3C406" w14:textId="388AFDAE" w:rsidR="007C01F0" w:rsidRPr="00540F71" w:rsidRDefault="007C01F0" w:rsidP="00C34BA7">
      <w:pPr>
        <w:pStyle w:val="a7"/>
        <w:numPr>
          <w:ilvl w:val="0"/>
          <w:numId w:val="1"/>
        </w:numPr>
        <w:spacing w:after="160" w:line="259" w:lineRule="auto"/>
        <w:jc w:val="left"/>
        <w:rPr>
          <w:rFonts w:cs="Times New Roman"/>
          <w:b/>
          <w:bCs/>
          <w:szCs w:val="28"/>
        </w:rPr>
      </w:pPr>
      <w:r w:rsidRPr="00540F71">
        <w:rPr>
          <w:rFonts w:cs="Times New Roman"/>
          <w:szCs w:val="28"/>
        </w:rPr>
        <w:br w:type="page"/>
      </w:r>
      <w:r w:rsidR="00C34BA7" w:rsidRPr="00540F71">
        <w:rPr>
          <w:rFonts w:cs="Times New Roman"/>
          <w:b/>
          <w:bCs/>
          <w:szCs w:val="28"/>
        </w:rPr>
        <w:lastRenderedPageBreak/>
        <w:t>Название организации</w:t>
      </w:r>
    </w:p>
    <w:p w14:paraId="4732C710" w14:textId="238E024C" w:rsidR="00A553B6" w:rsidRPr="00A606F0" w:rsidRDefault="00A606F0" w:rsidP="00D6035F">
      <w:pPr>
        <w:spacing w:after="160" w:line="259" w:lineRule="auto"/>
        <w:ind w:left="360"/>
        <w:jc w:val="left"/>
        <w:rPr>
          <w:rFonts w:cs="Times New Roman"/>
          <w:b/>
          <w:bCs/>
          <w:szCs w:val="28"/>
        </w:rPr>
      </w:pPr>
      <w:r>
        <w:rPr>
          <w:rFonts w:cs="Times New Roman"/>
          <w:szCs w:val="28"/>
        </w:rPr>
        <w:t>Салон красоты «Диана»</w:t>
      </w:r>
    </w:p>
    <w:p w14:paraId="35DC4F7D" w14:textId="21C7135A" w:rsidR="00C34BA7" w:rsidRPr="00540F71" w:rsidRDefault="00A86464" w:rsidP="00A86464">
      <w:pPr>
        <w:pStyle w:val="a7"/>
        <w:numPr>
          <w:ilvl w:val="0"/>
          <w:numId w:val="1"/>
        </w:numPr>
        <w:spacing w:after="160" w:line="259" w:lineRule="auto"/>
        <w:jc w:val="left"/>
        <w:rPr>
          <w:rFonts w:cs="Times New Roman"/>
          <w:b/>
          <w:bCs/>
          <w:szCs w:val="28"/>
        </w:rPr>
      </w:pPr>
      <w:r w:rsidRPr="00540F71">
        <w:rPr>
          <w:rFonts w:cs="Times New Roman"/>
          <w:b/>
          <w:bCs/>
          <w:szCs w:val="28"/>
        </w:rPr>
        <w:t>Цель функционирование организации</w:t>
      </w:r>
    </w:p>
    <w:p w14:paraId="6D3E28B4" w14:textId="47F50CED" w:rsidR="00D6035F" w:rsidRPr="00540F71" w:rsidRDefault="00D6035F" w:rsidP="00D6035F">
      <w:pPr>
        <w:spacing w:after="160" w:line="259" w:lineRule="auto"/>
        <w:ind w:left="360"/>
        <w:jc w:val="left"/>
        <w:rPr>
          <w:rFonts w:cs="Times New Roman"/>
          <w:szCs w:val="28"/>
        </w:rPr>
      </w:pPr>
      <w:r w:rsidRPr="00540F71">
        <w:rPr>
          <w:rFonts w:cs="Times New Roman"/>
          <w:szCs w:val="28"/>
        </w:rPr>
        <w:t xml:space="preserve">Предоставление услуг: </w:t>
      </w:r>
      <w:r w:rsidR="0027684F">
        <w:rPr>
          <w:rFonts w:cs="Times New Roman"/>
          <w:szCs w:val="28"/>
        </w:rPr>
        <w:t>массаж, маникюр</w:t>
      </w:r>
      <w:r w:rsidR="0027684F" w:rsidRPr="0027684F">
        <w:rPr>
          <w:rFonts w:cs="Times New Roman"/>
          <w:szCs w:val="28"/>
        </w:rPr>
        <w:t xml:space="preserve">; </w:t>
      </w:r>
      <w:r w:rsidR="0027684F">
        <w:rPr>
          <w:rFonts w:cs="Times New Roman"/>
          <w:szCs w:val="28"/>
        </w:rPr>
        <w:t>косметологические услуги; парикмахер</w:t>
      </w:r>
      <w:r w:rsidR="00E165D6">
        <w:rPr>
          <w:rFonts w:cs="Times New Roman"/>
          <w:szCs w:val="28"/>
        </w:rPr>
        <w:t>ские услуги</w:t>
      </w:r>
      <w:r w:rsidR="00EF0D96" w:rsidRPr="00EF0D96">
        <w:rPr>
          <w:rFonts w:cs="Times New Roman"/>
          <w:szCs w:val="28"/>
        </w:rPr>
        <w:t xml:space="preserve">; </w:t>
      </w:r>
      <w:r w:rsidR="00EF0D96">
        <w:rPr>
          <w:rFonts w:cs="Times New Roman"/>
          <w:szCs w:val="28"/>
        </w:rPr>
        <w:t>визажист</w:t>
      </w:r>
      <w:r w:rsidR="0027684F">
        <w:rPr>
          <w:rFonts w:cs="Times New Roman"/>
          <w:szCs w:val="28"/>
        </w:rPr>
        <w:t>.</w:t>
      </w:r>
    </w:p>
    <w:p w14:paraId="3F784CC5" w14:textId="1FA990FE" w:rsidR="00A86464" w:rsidRPr="00540F71" w:rsidRDefault="00A86464" w:rsidP="00A86464">
      <w:pPr>
        <w:pStyle w:val="a7"/>
        <w:numPr>
          <w:ilvl w:val="0"/>
          <w:numId w:val="1"/>
        </w:numPr>
        <w:spacing w:after="160" w:line="259" w:lineRule="auto"/>
        <w:jc w:val="left"/>
        <w:rPr>
          <w:rFonts w:cs="Times New Roman"/>
          <w:b/>
          <w:bCs/>
          <w:szCs w:val="28"/>
        </w:rPr>
      </w:pPr>
      <w:r w:rsidRPr="00540F71">
        <w:rPr>
          <w:rFonts w:cs="Times New Roman"/>
          <w:b/>
          <w:bCs/>
          <w:szCs w:val="28"/>
        </w:rPr>
        <w:t>Количество сотрудников и их должности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4538"/>
        <w:gridCol w:w="4446"/>
      </w:tblGrid>
      <w:tr w:rsidR="00D511A1" w:rsidRPr="00540F71" w14:paraId="38ED6748" w14:textId="77777777" w:rsidTr="00C045F1">
        <w:tc>
          <w:tcPr>
            <w:tcW w:w="4538" w:type="dxa"/>
          </w:tcPr>
          <w:p w14:paraId="7ED288AD" w14:textId="1E598BF6" w:rsidR="00D511A1" w:rsidRPr="00EF0D96" w:rsidRDefault="00D511A1" w:rsidP="0011142D">
            <w:pPr>
              <w:spacing w:after="160" w:line="259" w:lineRule="auto"/>
              <w:jc w:val="center"/>
              <w:rPr>
                <w:rFonts w:cs="Times New Roman"/>
                <w:szCs w:val="28"/>
                <w:u w:val="single"/>
              </w:rPr>
            </w:pPr>
            <w:r w:rsidRPr="00EF0D96">
              <w:rPr>
                <w:rFonts w:cs="Times New Roman"/>
                <w:szCs w:val="28"/>
                <w:u w:val="single"/>
              </w:rPr>
              <w:t>Должность</w:t>
            </w:r>
          </w:p>
        </w:tc>
        <w:tc>
          <w:tcPr>
            <w:tcW w:w="4446" w:type="dxa"/>
          </w:tcPr>
          <w:p w14:paraId="6DD25400" w14:textId="7A5C4D06" w:rsidR="00D511A1" w:rsidRPr="00EF0D96" w:rsidRDefault="00E03813" w:rsidP="00E03813">
            <w:pPr>
              <w:spacing w:after="160" w:line="259" w:lineRule="auto"/>
              <w:jc w:val="center"/>
              <w:rPr>
                <w:rFonts w:cs="Times New Roman"/>
                <w:szCs w:val="28"/>
                <w:u w:val="single"/>
              </w:rPr>
            </w:pPr>
            <w:r w:rsidRPr="00EF0D96">
              <w:rPr>
                <w:rFonts w:cs="Times New Roman"/>
                <w:szCs w:val="28"/>
                <w:u w:val="single"/>
              </w:rPr>
              <w:t>Количество</w:t>
            </w:r>
          </w:p>
        </w:tc>
      </w:tr>
      <w:tr w:rsidR="00001497" w:rsidRPr="00540F71" w14:paraId="34973B36" w14:textId="77777777" w:rsidTr="00C045F1">
        <w:tc>
          <w:tcPr>
            <w:tcW w:w="4538" w:type="dxa"/>
          </w:tcPr>
          <w:p w14:paraId="475A75A8" w14:textId="616330F0" w:rsidR="00001497" w:rsidRPr="00540F71" w:rsidRDefault="00001497" w:rsidP="00001497">
            <w:pPr>
              <w:spacing w:after="160" w:line="259" w:lineRule="auto"/>
              <w:rPr>
                <w:rFonts w:cs="Times New Roman"/>
                <w:szCs w:val="28"/>
              </w:rPr>
            </w:pPr>
            <w:r w:rsidRPr="00540F71">
              <w:rPr>
                <w:rFonts w:cs="Times New Roman"/>
                <w:szCs w:val="28"/>
              </w:rPr>
              <w:t>Директор</w:t>
            </w:r>
          </w:p>
        </w:tc>
        <w:tc>
          <w:tcPr>
            <w:tcW w:w="4446" w:type="dxa"/>
          </w:tcPr>
          <w:p w14:paraId="74607C8E" w14:textId="3FDDB026" w:rsidR="00001497" w:rsidRPr="00540F71" w:rsidRDefault="00001497" w:rsidP="00001497">
            <w:pPr>
              <w:spacing w:after="160" w:line="259" w:lineRule="auto"/>
              <w:jc w:val="center"/>
              <w:rPr>
                <w:rFonts w:cs="Times New Roman"/>
                <w:szCs w:val="28"/>
              </w:rPr>
            </w:pPr>
            <w:r w:rsidRPr="00540F71">
              <w:rPr>
                <w:rFonts w:cs="Times New Roman"/>
                <w:szCs w:val="28"/>
              </w:rPr>
              <w:t>1</w:t>
            </w:r>
          </w:p>
        </w:tc>
      </w:tr>
      <w:tr w:rsidR="00001497" w:rsidRPr="00540F71" w14:paraId="329149B4" w14:textId="77777777" w:rsidTr="00C045F1">
        <w:tc>
          <w:tcPr>
            <w:tcW w:w="4538" w:type="dxa"/>
          </w:tcPr>
          <w:p w14:paraId="44C3331F" w14:textId="52C24C42" w:rsidR="00001497" w:rsidRPr="00540F71" w:rsidRDefault="00001497" w:rsidP="00001497">
            <w:pPr>
              <w:spacing w:after="160" w:line="259" w:lineRule="auto"/>
              <w:rPr>
                <w:rFonts w:cs="Times New Roman"/>
                <w:szCs w:val="28"/>
              </w:rPr>
            </w:pPr>
            <w:r w:rsidRPr="00540F71">
              <w:rPr>
                <w:rFonts w:cs="Times New Roman"/>
                <w:szCs w:val="28"/>
              </w:rPr>
              <w:t>Бухгалтер</w:t>
            </w:r>
          </w:p>
        </w:tc>
        <w:tc>
          <w:tcPr>
            <w:tcW w:w="4446" w:type="dxa"/>
          </w:tcPr>
          <w:p w14:paraId="0F8D15FD" w14:textId="73855454" w:rsidR="00001497" w:rsidRPr="00540F71" w:rsidRDefault="00001497" w:rsidP="00001497">
            <w:pPr>
              <w:spacing w:after="160" w:line="259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</w:tr>
      <w:tr w:rsidR="00001497" w:rsidRPr="00540F71" w14:paraId="58706737" w14:textId="77777777" w:rsidTr="00C045F1">
        <w:tc>
          <w:tcPr>
            <w:tcW w:w="4538" w:type="dxa"/>
          </w:tcPr>
          <w:p w14:paraId="460E5BC9" w14:textId="0B37B274" w:rsidR="00001497" w:rsidRPr="00540F71" w:rsidRDefault="00001497" w:rsidP="00001497">
            <w:pPr>
              <w:spacing w:after="160" w:line="259" w:lineRule="auto"/>
              <w:rPr>
                <w:rFonts w:cs="Times New Roman"/>
                <w:szCs w:val="28"/>
              </w:rPr>
            </w:pPr>
            <w:r w:rsidRPr="00540F71">
              <w:rPr>
                <w:rFonts w:cs="Times New Roman"/>
                <w:szCs w:val="28"/>
              </w:rPr>
              <w:t>Сотрудник отдела кадров</w:t>
            </w:r>
          </w:p>
        </w:tc>
        <w:tc>
          <w:tcPr>
            <w:tcW w:w="4446" w:type="dxa"/>
          </w:tcPr>
          <w:p w14:paraId="2FE3FD12" w14:textId="2A7C9DBB" w:rsidR="00001497" w:rsidRPr="00540F71" w:rsidRDefault="00001497" w:rsidP="00001497">
            <w:pPr>
              <w:spacing w:after="160" w:line="259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</w:tr>
      <w:tr w:rsidR="00001497" w:rsidRPr="00540F71" w14:paraId="47AF182C" w14:textId="77777777" w:rsidTr="00C045F1">
        <w:tc>
          <w:tcPr>
            <w:tcW w:w="4538" w:type="dxa"/>
          </w:tcPr>
          <w:p w14:paraId="6B34945A" w14:textId="07BE528A" w:rsidR="00001497" w:rsidRPr="00540F71" w:rsidRDefault="00001497" w:rsidP="00001497">
            <w:pPr>
              <w:spacing w:after="160" w:line="259" w:lineRule="auto"/>
              <w:rPr>
                <w:rFonts w:cs="Times New Roman"/>
                <w:szCs w:val="28"/>
              </w:rPr>
            </w:pPr>
            <w:r w:rsidRPr="00540F71">
              <w:rPr>
                <w:rFonts w:cs="Times New Roman"/>
                <w:szCs w:val="28"/>
              </w:rPr>
              <w:t>Администратор</w:t>
            </w:r>
          </w:p>
        </w:tc>
        <w:tc>
          <w:tcPr>
            <w:tcW w:w="4446" w:type="dxa"/>
          </w:tcPr>
          <w:p w14:paraId="5B2C25B3" w14:textId="2E162331" w:rsidR="00001497" w:rsidRPr="00540F71" w:rsidRDefault="00001497" w:rsidP="00001497">
            <w:pPr>
              <w:spacing w:after="160" w:line="259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</w:tr>
      <w:tr w:rsidR="00001497" w:rsidRPr="00540F71" w14:paraId="75D9D62D" w14:textId="77777777" w:rsidTr="00C045F1">
        <w:tc>
          <w:tcPr>
            <w:tcW w:w="4538" w:type="dxa"/>
          </w:tcPr>
          <w:p w14:paraId="214701C1" w14:textId="790ED27A" w:rsidR="00001497" w:rsidRPr="00540F71" w:rsidRDefault="00001497" w:rsidP="00001497">
            <w:pPr>
              <w:spacing w:after="160" w:line="259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Мастер маникюра и педикюра</w:t>
            </w:r>
          </w:p>
        </w:tc>
        <w:tc>
          <w:tcPr>
            <w:tcW w:w="4446" w:type="dxa"/>
          </w:tcPr>
          <w:p w14:paraId="3C1B13F8" w14:textId="71F6B8BB" w:rsidR="00001497" w:rsidRDefault="00032AAD" w:rsidP="00001497">
            <w:pPr>
              <w:spacing w:after="160" w:line="259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</w:tr>
      <w:tr w:rsidR="00001497" w:rsidRPr="00540F71" w14:paraId="2866A1F9" w14:textId="77777777" w:rsidTr="00C045F1">
        <w:tc>
          <w:tcPr>
            <w:tcW w:w="4538" w:type="dxa"/>
          </w:tcPr>
          <w:p w14:paraId="40FA6852" w14:textId="57200311" w:rsidR="00001497" w:rsidRPr="00540F71" w:rsidRDefault="00001497" w:rsidP="00001497">
            <w:pPr>
              <w:spacing w:after="160" w:line="259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Парикмахер-универсал</w:t>
            </w:r>
          </w:p>
        </w:tc>
        <w:tc>
          <w:tcPr>
            <w:tcW w:w="4446" w:type="dxa"/>
          </w:tcPr>
          <w:p w14:paraId="6180E1E3" w14:textId="10B37631" w:rsidR="00001497" w:rsidRDefault="00032AAD" w:rsidP="00001497">
            <w:pPr>
              <w:spacing w:after="160" w:line="259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</w:tr>
      <w:tr w:rsidR="00001497" w:rsidRPr="00540F71" w14:paraId="1855162C" w14:textId="77777777" w:rsidTr="00C045F1">
        <w:tc>
          <w:tcPr>
            <w:tcW w:w="4538" w:type="dxa"/>
          </w:tcPr>
          <w:p w14:paraId="0460A580" w14:textId="4A01D066" w:rsidR="00001497" w:rsidRPr="00540F71" w:rsidRDefault="00355FF7" w:rsidP="00001497">
            <w:pPr>
              <w:spacing w:after="160" w:line="259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Мастер </w:t>
            </w:r>
            <w:r w:rsidR="00001497">
              <w:rPr>
                <w:rFonts w:cs="Times New Roman"/>
                <w:szCs w:val="28"/>
              </w:rPr>
              <w:t>п</w:t>
            </w:r>
            <w:r>
              <w:rPr>
                <w:rFonts w:cs="Times New Roman"/>
                <w:szCs w:val="28"/>
              </w:rPr>
              <w:t>о</w:t>
            </w:r>
            <w:r w:rsidR="00001497">
              <w:rPr>
                <w:rFonts w:cs="Times New Roman"/>
                <w:szCs w:val="28"/>
              </w:rPr>
              <w:t xml:space="preserve"> наращиванию ресниц</w:t>
            </w:r>
          </w:p>
        </w:tc>
        <w:tc>
          <w:tcPr>
            <w:tcW w:w="4446" w:type="dxa"/>
          </w:tcPr>
          <w:p w14:paraId="0AB9E363" w14:textId="43AA6E7E" w:rsidR="00001497" w:rsidRDefault="00032AAD" w:rsidP="00001497">
            <w:pPr>
              <w:spacing w:after="160" w:line="259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</w:tr>
      <w:tr w:rsidR="00001497" w:rsidRPr="00540F71" w14:paraId="1DC4609D" w14:textId="77777777" w:rsidTr="00C045F1">
        <w:tc>
          <w:tcPr>
            <w:tcW w:w="4538" w:type="dxa"/>
          </w:tcPr>
          <w:p w14:paraId="13405B39" w14:textId="0ED72AE4" w:rsidR="00001497" w:rsidRPr="00540F71" w:rsidRDefault="00001497" w:rsidP="00001497">
            <w:pPr>
              <w:spacing w:after="160" w:line="259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Массажист</w:t>
            </w:r>
          </w:p>
        </w:tc>
        <w:tc>
          <w:tcPr>
            <w:tcW w:w="4446" w:type="dxa"/>
          </w:tcPr>
          <w:p w14:paraId="26F846E4" w14:textId="5D803525" w:rsidR="00001497" w:rsidRDefault="00032AAD" w:rsidP="00001497">
            <w:pPr>
              <w:spacing w:after="160" w:line="259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</w:tr>
      <w:tr w:rsidR="00001497" w:rsidRPr="00540F71" w14:paraId="17D4D10E" w14:textId="77777777" w:rsidTr="00C045F1">
        <w:tc>
          <w:tcPr>
            <w:tcW w:w="4538" w:type="dxa"/>
          </w:tcPr>
          <w:p w14:paraId="6B8B70D5" w14:textId="2A3C939E" w:rsidR="00001497" w:rsidRDefault="00001497" w:rsidP="00001497">
            <w:pPr>
              <w:spacing w:after="160" w:line="259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Косметолог</w:t>
            </w:r>
          </w:p>
        </w:tc>
        <w:tc>
          <w:tcPr>
            <w:tcW w:w="4446" w:type="dxa"/>
          </w:tcPr>
          <w:p w14:paraId="5F749DC1" w14:textId="54D7904F" w:rsidR="00001497" w:rsidRDefault="000E1B0E" w:rsidP="00001497">
            <w:pPr>
              <w:spacing w:after="160" w:line="259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</w:tr>
      <w:tr w:rsidR="000E1B0E" w:rsidRPr="00540F71" w14:paraId="683B3FB1" w14:textId="77777777" w:rsidTr="00C045F1">
        <w:tc>
          <w:tcPr>
            <w:tcW w:w="4538" w:type="dxa"/>
          </w:tcPr>
          <w:p w14:paraId="2DD4BFB3" w14:textId="1C1BD58F" w:rsidR="000E1B0E" w:rsidRDefault="000E1B0E" w:rsidP="00001497">
            <w:pPr>
              <w:spacing w:after="160" w:line="259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Уборщица</w:t>
            </w:r>
          </w:p>
        </w:tc>
        <w:tc>
          <w:tcPr>
            <w:tcW w:w="4446" w:type="dxa"/>
          </w:tcPr>
          <w:p w14:paraId="55CB02E7" w14:textId="6CC7FE5D" w:rsidR="000E1B0E" w:rsidRDefault="000E1B0E" w:rsidP="00001497">
            <w:pPr>
              <w:spacing w:after="160" w:line="259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  <w:bookmarkStart w:id="0" w:name="_GoBack"/>
            <w:bookmarkEnd w:id="0"/>
          </w:p>
        </w:tc>
      </w:tr>
      <w:tr w:rsidR="0011142D" w:rsidRPr="00540F71" w14:paraId="1AB917F5" w14:textId="77777777" w:rsidTr="00C10CCB">
        <w:tc>
          <w:tcPr>
            <w:tcW w:w="8984" w:type="dxa"/>
            <w:gridSpan w:val="2"/>
          </w:tcPr>
          <w:p w14:paraId="13BED333" w14:textId="716DF5C9" w:rsidR="0011142D" w:rsidRPr="00540F71" w:rsidRDefault="0011142D" w:rsidP="00D511A1">
            <w:pPr>
              <w:spacing w:after="160" w:line="259" w:lineRule="auto"/>
              <w:jc w:val="left"/>
              <w:rPr>
                <w:rFonts w:cs="Times New Roman"/>
                <w:szCs w:val="28"/>
                <w:lang w:val="en-US"/>
              </w:rPr>
            </w:pPr>
            <w:r w:rsidRPr="00540F71">
              <w:rPr>
                <w:rFonts w:cs="Times New Roman"/>
                <w:szCs w:val="28"/>
              </w:rPr>
              <w:t>Всего</w:t>
            </w:r>
            <w:r w:rsidR="00032AAD">
              <w:rPr>
                <w:rFonts w:cs="Times New Roman"/>
                <w:szCs w:val="28"/>
                <w:lang w:val="en-US"/>
              </w:rPr>
              <w:t>: 15</w:t>
            </w:r>
          </w:p>
        </w:tc>
      </w:tr>
    </w:tbl>
    <w:p w14:paraId="472C2342" w14:textId="7CC32640" w:rsidR="00D6035F" w:rsidRPr="00540F71" w:rsidRDefault="00D6035F" w:rsidP="00D6035F">
      <w:pPr>
        <w:spacing w:after="160" w:line="259" w:lineRule="auto"/>
        <w:ind w:left="360"/>
        <w:jc w:val="left"/>
        <w:rPr>
          <w:rFonts w:cs="Times New Roman"/>
          <w:szCs w:val="28"/>
        </w:rPr>
      </w:pPr>
    </w:p>
    <w:p w14:paraId="4BEA5701" w14:textId="1ED29EFA" w:rsidR="00A86464" w:rsidRPr="00540F71" w:rsidRDefault="00A86464" w:rsidP="00A86464">
      <w:pPr>
        <w:pStyle w:val="a7"/>
        <w:numPr>
          <w:ilvl w:val="0"/>
          <w:numId w:val="1"/>
        </w:numPr>
        <w:spacing w:after="160" w:line="259" w:lineRule="auto"/>
        <w:jc w:val="left"/>
        <w:rPr>
          <w:rFonts w:cs="Times New Roman"/>
          <w:b/>
          <w:bCs/>
          <w:szCs w:val="28"/>
        </w:rPr>
      </w:pPr>
      <w:r w:rsidRPr="00540F71">
        <w:rPr>
          <w:rFonts w:cs="Times New Roman"/>
          <w:b/>
          <w:bCs/>
          <w:szCs w:val="28"/>
        </w:rPr>
        <w:t>Какие ПДн обрабатываются (клиентов\сотрудников)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4486"/>
        <w:gridCol w:w="4498"/>
      </w:tblGrid>
      <w:tr w:rsidR="001259EF" w:rsidRPr="00540F71" w14:paraId="2E5025F6" w14:textId="77777777" w:rsidTr="00C045F1">
        <w:tc>
          <w:tcPr>
            <w:tcW w:w="4672" w:type="dxa"/>
          </w:tcPr>
          <w:p w14:paraId="4BD5A958" w14:textId="7C745E9A" w:rsidR="00C045F1" w:rsidRPr="00EF0D96" w:rsidRDefault="00C045F1" w:rsidP="00D511A1">
            <w:pPr>
              <w:spacing w:after="160" w:line="259" w:lineRule="auto"/>
              <w:jc w:val="center"/>
              <w:rPr>
                <w:rFonts w:cs="Times New Roman"/>
                <w:szCs w:val="28"/>
                <w:u w:val="single"/>
              </w:rPr>
            </w:pPr>
            <w:r w:rsidRPr="00EF0D96">
              <w:rPr>
                <w:rFonts w:cs="Times New Roman"/>
                <w:szCs w:val="28"/>
                <w:u w:val="single"/>
              </w:rPr>
              <w:t>Клиентов</w:t>
            </w:r>
          </w:p>
        </w:tc>
        <w:tc>
          <w:tcPr>
            <w:tcW w:w="4672" w:type="dxa"/>
          </w:tcPr>
          <w:p w14:paraId="5ECE6045" w14:textId="61CF5FD6" w:rsidR="00C045F1" w:rsidRPr="00EF0D96" w:rsidRDefault="00C045F1" w:rsidP="00D511A1">
            <w:pPr>
              <w:spacing w:after="160" w:line="259" w:lineRule="auto"/>
              <w:jc w:val="center"/>
              <w:rPr>
                <w:rFonts w:cs="Times New Roman"/>
                <w:szCs w:val="28"/>
                <w:u w:val="single"/>
              </w:rPr>
            </w:pPr>
            <w:r w:rsidRPr="00EF0D96">
              <w:rPr>
                <w:rFonts w:cs="Times New Roman"/>
                <w:szCs w:val="28"/>
                <w:u w:val="single"/>
              </w:rPr>
              <w:t>Сотрудников</w:t>
            </w:r>
          </w:p>
        </w:tc>
      </w:tr>
      <w:tr w:rsidR="001259EF" w:rsidRPr="00540F71" w14:paraId="38EED91C" w14:textId="77777777" w:rsidTr="00C045F1">
        <w:tc>
          <w:tcPr>
            <w:tcW w:w="4672" w:type="dxa"/>
          </w:tcPr>
          <w:p w14:paraId="201A0F0D" w14:textId="4D8D1FD1" w:rsidR="00C045F1" w:rsidRPr="00CA28D7" w:rsidRDefault="009B25D5" w:rsidP="00CA28D7">
            <w:pPr>
              <w:pStyle w:val="a7"/>
              <w:numPr>
                <w:ilvl w:val="0"/>
                <w:numId w:val="3"/>
              </w:numPr>
              <w:spacing w:after="160" w:line="259" w:lineRule="auto"/>
              <w:jc w:val="left"/>
              <w:rPr>
                <w:rFonts w:cs="Times New Roman"/>
                <w:szCs w:val="28"/>
              </w:rPr>
            </w:pPr>
            <w:r w:rsidRPr="00CA28D7">
              <w:rPr>
                <w:rFonts w:cs="Times New Roman"/>
                <w:szCs w:val="28"/>
              </w:rPr>
              <w:t>Контактный номер телефона</w:t>
            </w:r>
          </w:p>
          <w:p w14:paraId="4E947D0A" w14:textId="62B21EFC" w:rsidR="009B25D5" w:rsidRPr="00CA28D7" w:rsidRDefault="009B25D5" w:rsidP="00CA28D7">
            <w:pPr>
              <w:pStyle w:val="a7"/>
              <w:numPr>
                <w:ilvl w:val="0"/>
                <w:numId w:val="3"/>
              </w:numPr>
              <w:spacing w:after="160" w:line="259" w:lineRule="auto"/>
              <w:jc w:val="left"/>
              <w:rPr>
                <w:rFonts w:cs="Times New Roman"/>
                <w:szCs w:val="28"/>
              </w:rPr>
            </w:pPr>
            <w:r w:rsidRPr="00CA28D7">
              <w:rPr>
                <w:rFonts w:cs="Times New Roman"/>
                <w:szCs w:val="28"/>
                <w:lang w:val="en-US"/>
              </w:rPr>
              <w:t>Email</w:t>
            </w:r>
          </w:p>
          <w:p w14:paraId="2D40E188" w14:textId="77777777" w:rsidR="009B25D5" w:rsidRDefault="009B25D5" w:rsidP="00CA28D7">
            <w:pPr>
              <w:pStyle w:val="a7"/>
              <w:numPr>
                <w:ilvl w:val="0"/>
                <w:numId w:val="3"/>
              </w:numPr>
              <w:spacing w:after="160" w:line="259" w:lineRule="auto"/>
              <w:jc w:val="left"/>
              <w:rPr>
                <w:rFonts w:cs="Times New Roman"/>
                <w:szCs w:val="28"/>
              </w:rPr>
            </w:pPr>
            <w:r w:rsidRPr="00CA28D7">
              <w:rPr>
                <w:rFonts w:cs="Times New Roman"/>
                <w:szCs w:val="28"/>
              </w:rPr>
              <w:t>Паспортные данные</w:t>
            </w:r>
          </w:p>
          <w:p w14:paraId="53CD219D" w14:textId="7249F45D" w:rsidR="00D83786" w:rsidRPr="00CA28D7" w:rsidRDefault="00D83786" w:rsidP="00CA28D7">
            <w:pPr>
              <w:pStyle w:val="a7"/>
              <w:numPr>
                <w:ilvl w:val="0"/>
                <w:numId w:val="3"/>
              </w:numPr>
              <w:spacing w:after="160" w:line="259" w:lineRule="auto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Данные</w:t>
            </w:r>
            <w:r w:rsidR="00400299">
              <w:rPr>
                <w:rFonts w:cs="Times New Roman"/>
                <w:szCs w:val="28"/>
              </w:rPr>
              <w:t xml:space="preserve"> о</w:t>
            </w:r>
            <w:r>
              <w:rPr>
                <w:rFonts w:cs="Times New Roman"/>
                <w:szCs w:val="28"/>
              </w:rPr>
              <w:t xml:space="preserve"> </w:t>
            </w:r>
            <w:r w:rsidR="00400299">
              <w:rPr>
                <w:color w:val="000000"/>
                <w:szCs w:val="28"/>
              </w:rPr>
              <w:t>состоянии</w:t>
            </w:r>
            <w:r>
              <w:rPr>
                <w:color w:val="000000"/>
                <w:szCs w:val="28"/>
              </w:rPr>
              <w:t xml:space="preserve"> здоровья</w:t>
            </w:r>
          </w:p>
        </w:tc>
        <w:tc>
          <w:tcPr>
            <w:tcW w:w="4672" w:type="dxa"/>
          </w:tcPr>
          <w:p w14:paraId="1C1BAE4F" w14:textId="09BA6555" w:rsidR="00C045F1" w:rsidRPr="00CA28D7" w:rsidRDefault="009B25D5" w:rsidP="00CA28D7">
            <w:pPr>
              <w:pStyle w:val="a7"/>
              <w:numPr>
                <w:ilvl w:val="0"/>
                <w:numId w:val="2"/>
              </w:numPr>
              <w:spacing w:after="160" w:line="259" w:lineRule="auto"/>
              <w:jc w:val="left"/>
              <w:rPr>
                <w:rFonts w:cs="Times New Roman"/>
                <w:szCs w:val="28"/>
              </w:rPr>
            </w:pPr>
            <w:r w:rsidRPr="00CA28D7">
              <w:rPr>
                <w:rFonts w:cs="Times New Roman"/>
                <w:szCs w:val="28"/>
              </w:rPr>
              <w:t xml:space="preserve">Паспортные данные </w:t>
            </w:r>
          </w:p>
          <w:p w14:paraId="3EE50C53" w14:textId="3D6C6896" w:rsidR="001259EF" w:rsidRPr="00CA28D7" w:rsidRDefault="001259EF" w:rsidP="00CA28D7">
            <w:pPr>
              <w:pStyle w:val="a7"/>
              <w:numPr>
                <w:ilvl w:val="0"/>
                <w:numId w:val="2"/>
              </w:numPr>
              <w:spacing w:after="160" w:line="259" w:lineRule="auto"/>
              <w:jc w:val="left"/>
              <w:rPr>
                <w:rFonts w:cs="Times New Roman"/>
                <w:szCs w:val="28"/>
              </w:rPr>
            </w:pPr>
            <w:r w:rsidRPr="00CA28D7">
              <w:rPr>
                <w:rFonts w:cs="Times New Roman"/>
                <w:szCs w:val="28"/>
              </w:rPr>
              <w:t>СНИЛС</w:t>
            </w:r>
          </w:p>
          <w:p w14:paraId="6D5D0A76" w14:textId="31505868" w:rsidR="005726D5" w:rsidRPr="00CA28D7" w:rsidRDefault="001259EF" w:rsidP="00CA28D7">
            <w:pPr>
              <w:pStyle w:val="a7"/>
              <w:numPr>
                <w:ilvl w:val="0"/>
                <w:numId w:val="2"/>
              </w:numPr>
              <w:spacing w:after="160" w:line="259" w:lineRule="auto"/>
              <w:jc w:val="left"/>
              <w:rPr>
                <w:rFonts w:cs="Times New Roman"/>
                <w:szCs w:val="28"/>
              </w:rPr>
            </w:pPr>
            <w:r w:rsidRPr="00CA28D7">
              <w:rPr>
                <w:rFonts w:cs="Times New Roman"/>
                <w:szCs w:val="28"/>
              </w:rPr>
              <w:t>ИНН</w:t>
            </w:r>
          </w:p>
          <w:p w14:paraId="267F96F5" w14:textId="5754A161" w:rsidR="00D712C5" w:rsidRDefault="00EF0D96" w:rsidP="00CA28D7">
            <w:pPr>
              <w:pStyle w:val="a7"/>
              <w:numPr>
                <w:ilvl w:val="0"/>
                <w:numId w:val="2"/>
              </w:numPr>
              <w:spacing w:after="160" w:line="259" w:lineRule="auto"/>
              <w:jc w:val="left"/>
              <w:rPr>
                <w:rFonts w:cs="Times New Roman"/>
                <w:szCs w:val="28"/>
              </w:rPr>
            </w:pPr>
            <w:r w:rsidRPr="00CA28D7">
              <w:rPr>
                <w:rFonts w:cs="Times New Roman"/>
                <w:szCs w:val="28"/>
              </w:rPr>
              <w:t>Документы</w:t>
            </w:r>
            <w:r w:rsidR="00D712C5" w:rsidRPr="00CA28D7">
              <w:rPr>
                <w:rFonts w:cs="Times New Roman"/>
                <w:szCs w:val="28"/>
              </w:rPr>
              <w:t xml:space="preserve"> об образовании</w:t>
            </w:r>
            <w:r w:rsidRPr="00CA28D7">
              <w:rPr>
                <w:rFonts w:cs="Times New Roman"/>
                <w:szCs w:val="28"/>
              </w:rPr>
              <w:t>/</w:t>
            </w:r>
            <w:r w:rsidR="003C67C9">
              <w:rPr>
                <w:rFonts w:cs="Times New Roman"/>
                <w:szCs w:val="28"/>
              </w:rPr>
              <w:t xml:space="preserve"> </w:t>
            </w:r>
            <w:r w:rsidRPr="00CA28D7">
              <w:rPr>
                <w:rFonts w:cs="Times New Roman"/>
                <w:szCs w:val="28"/>
              </w:rPr>
              <w:t xml:space="preserve">сертификаты о прохождении проф. </w:t>
            </w:r>
            <w:r w:rsidR="00317620">
              <w:rPr>
                <w:rFonts w:cs="Times New Roman"/>
                <w:szCs w:val="28"/>
              </w:rPr>
              <w:t>к</w:t>
            </w:r>
            <w:r w:rsidRPr="00CA28D7">
              <w:rPr>
                <w:rFonts w:cs="Times New Roman"/>
                <w:szCs w:val="28"/>
              </w:rPr>
              <w:t>урсов</w:t>
            </w:r>
          </w:p>
          <w:p w14:paraId="784A1AAA" w14:textId="6A2AB715" w:rsidR="00317620" w:rsidRPr="00CA28D7" w:rsidRDefault="0040595A" w:rsidP="00CA28D7">
            <w:pPr>
              <w:pStyle w:val="a7"/>
              <w:numPr>
                <w:ilvl w:val="0"/>
                <w:numId w:val="2"/>
              </w:numPr>
              <w:spacing w:after="160" w:line="259" w:lineRule="auto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Банковские данные (номера счетов и карт)</w:t>
            </w:r>
          </w:p>
          <w:p w14:paraId="7E874121" w14:textId="277C758D" w:rsidR="001259EF" w:rsidRPr="00CA28D7" w:rsidRDefault="001259EF" w:rsidP="00CA28D7">
            <w:pPr>
              <w:pStyle w:val="a7"/>
              <w:numPr>
                <w:ilvl w:val="0"/>
                <w:numId w:val="2"/>
              </w:numPr>
              <w:spacing w:after="160" w:line="259" w:lineRule="auto"/>
              <w:jc w:val="left"/>
              <w:rPr>
                <w:rFonts w:cs="Times New Roman"/>
                <w:szCs w:val="28"/>
              </w:rPr>
            </w:pPr>
            <w:r w:rsidRPr="00CA28D7">
              <w:rPr>
                <w:rFonts w:cs="Times New Roman"/>
                <w:szCs w:val="28"/>
              </w:rPr>
              <w:t>Мед.</w:t>
            </w:r>
            <w:r w:rsidR="00606ABD">
              <w:rPr>
                <w:rFonts w:cs="Times New Roman"/>
                <w:szCs w:val="28"/>
              </w:rPr>
              <w:t xml:space="preserve"> </w:t>
            </w:r>
            <w:r w:rsidRPr="00CA28D7">
              <w:rPr>
                <w:rFonts w:cs="Times New Roman"/>
                <w:szCs w:val="28"/>
              </w:rPr>
              <w:t>карта</w:t>
            </w:r>
          </w:p>
          <w:p w14:paraId="182CB4E6" w14:textId="77777777" w:rsidR="001259EF" w:rsidRPr="00CA28D7" w:rsidRDefault="001259EF" w:rsidP="00CA28D7">
            <w:pPr>
              <w:pStyle w:val="a7"/>
              <w:numPr>
                <w:ilvl w:val="0"/>
                <w:numId w:val="2"/>
              </w:numPr>
              <w:spacing w:after="160" w:line="259" w:lineRule="auto"/>
              <w:jc w:val="left"/>
              <w:rPr>
                <w:rFonts w:cs="Times New Roman"/>
                <w:szCs w:val="28"/>
              </w:rPr>
            </w:pPr>
            <w:r w:rsidRPr="00CA28D7">
              <w:rPr>
                <w:rFonts w:cs="Times New Roman"/>
                <w:szCs w:val="28"/>
              </w:rPr>
              <w:t>Номер телефона</w:t>
            </w:r>
          </w:p>
          <w:p w14:paraId="7F8F564E" w14:textId="37BE8EE0" w:rsidR="00F37DC4" w:rsidRPr="00F37DC4" w:rsidRDefault="00EF0D96" w:rsidP="00F37DC4">
            <w:pPr>
              <w:pStyle w:val="a7"/>
              <w:numPr>
                <w:ilvl w:val="0"/>
                <w:numId w:val="2"/>
              </w:numPr>
              <w:spacing w:after="160" w:line="259" w:lineRule="auto"/>
              <w:jc w:val="left"/>
              <w:rPr>
                <w:rFonts w:cs="Times New Roman"/>
                <w:szCs w:val="28"/>
              </w:rPr>
            </w:pPr>
            <w:r w:rsidRPr="00CA28D7">
              <w:rPr>
                <w:rFonts w:cs="Times New Roman"/>
                <w:szCs w:val="28"/>
                <w:lang w:val="en-US"/>
              </w:rPr>
              <w:lastRenderedPageBreak/>
              <w:t>Email</w:t>
            </w:r>
          </w:p>
        </w:tc>
      </w:tr>
    </w:tbl>
    <w:p w14:paraId="5F9D6DD5" w14:textId="2E3EDE46" w:rsidR="00E03813" w:rsidRPr="00540F71" w:rsidRDefault="00E03813" w:rsidP="008677E8">
      <w:pPr>
        <w:spacing w:after="160" w:line="259" w:lineRule="auto"/>
        <w:jc w:val="left"/>
        <w:rPr>
          <w:rFonts w:cs="Times New Roman"/>
          <w:b/>
          <w:bCs/>
          <w:szCs w:val="28"/>
        </w:rPr>
      </w:pPr>
    </w:p>
    <w:p w14:paraId="3E944A3B" w14:textId="04034DE4" w:rsidR="00A86464" w:rsidRPr="00540F71" w:rsidRDefault="00A86464" w:rsidP="00A86464">
      <w:pPr>
        <w:pStyle w:val="a7"/>
        <w:numPr>
          <w:ilvl w:val="0"/>
          <w:numId w:val="1"/>
        </w:numPr>
        <w:spacing w:after="160" w:line="259" w:lineRule="auto"/>
        <w:jc w:val="left"/>
        <w:rPr>
          <w:rFonts w:cs="Times New Roman"/>
          <w:b/>
          <w:bCs/>
          <w:szCs w:val="28"/>
        </w:rPr>
      </w:pPr>
      <w:r w:rsidRPr="00540F71">
        <w:rPr>
          <w:rFonts w:cs="Times New Roman"/>
          <w:b/>
          <w:bCs/>
          <w:szCs w:val="28"/>
        </w:rPr>
        <w:t>Информационный обмен (кто с какими данными работает)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3746"/>
        <w:gridCol w:w="5238"/>
      </w:tblGrid>
      <w:tr w:rsidR="00D511A1" w:rsidRPr="00540F71" w14:paraId="0F9F3979" w14:textId="77777777" w:rsidTr="00BE4009">
        <w:tc>
          <w:tcPr>
            <w:tcW w:w="3746" w:type="dxa"/>
          </w:tcPr>
          <w:p w14:paraId="5DE5C0A1" w14:textId="6C80DBB3" w:rsidR="00D511A1" w:rsidRPr="00BF6AEF" w:rsidRDefault="00E03813" w:rsidP="00E03813">
            <w:pPr>
              <w:spacing w:after="160" w:line="259" w:lineRule="auto"/>
              <w:jc w:val="center"/>
              <w:rPr>
                <w:rFonts w:cs="Times New Roman"/>
                <w:szCs w:val="28"/>
                <w:u w:val="single"/>
              </w:rPr>
            </w:pPr>
            <w:r w:rsidRPr="00BF6AEF">
              <w:rPr>
                <w:rFonts w:cs="Times New Roman"/>
                <w:szCs w:val="28"/>
                <w:u w:val="single"/>
              </w:rPr>
              <w:t>Должность</w:t>
            </w:r>
          </w:p>
        </w:tc>
        <w:tc>
          <w:tcPr>
            <w:tcW w:w="5238" w:type="dxa"/>
          </w:tcPr>
          <w:p w14:paraId="521BCD49" w14:textId="7EB1D57F" w:rsidR="00D511A1" w:rsidRPr="00BF6AEF" w:rsidRDefault="00E03813" w:rsidP="00E03813">
            <w:pPr>
              <w:spacing w:after="160" w:line="259" w:lineRule="auto"/>
              <w:jc w:val="center"/>
              <w:rPr>
                <w:rFonts w:cs="Times New Roman"/>
                <w:szCs w:val="28"/>
                <w:u w:val="single"/>
              </w:rPr>
            </w:pPr>
            <w:r w:rsidRPr="00BF6AEF">
              <w:rPr>
                <w:rFonts w:cs="Times New Roman"/>
                <w:szCs w:val="28"/>
                <w:u w:val="single"/>
              </w:rPr>
              <w:t>С какими данными работает</w:t>
            </w:r>
          </w:p>
        </w:tc>
      </w:tr>
      <w:tr w:rsidR="00E03813" w:rsidRPr="00540F71" w14:paraId="326411A2" w14:textId="77777777" w:rsidTr="00BE4009">
        <w:tc>
          <w:tcPr>
            <w:tcW w:w="3746" w:type="dxa"/>
          </w:tcPr>
          <w:p w14:paraId="6A6C832A" w14:textId="6A3C777D" w:rsidR="00E03813" w:rsidRPr="00540F71" w:rsidRDefault="00E03813" w:rsidP="00E03813">
            <w:pPr>
              <w:spacing w:after="160" w:line="259" w:lineRule="auto"/>
              <w:jc w:val="left"/>
              <w:rPr>
                <w:rFonts w:cs="Times New Roman"/>
                <w:szCs w:val="28"/>
              </w:rPr>
            </w:pPr>
            <w:r w:rsidRPr="00540F71">
              <w:rPr>
                <w:rFonts w:cs="Times New Roman"/>
                <w:szCs w:val="28"/>
              </w:rPr>
              <w:t>Директор</w:t>
            </w:r>
          </w:p>
        </w:tc>
        <w:tc>
          <w:tcPr>
            <w:tcW w:w="5238" w:type="dxa"/>
          </w:tcPr>
          <w:p w14:paraId="5FF0C28A" w14:textId="1A00E1A1" w:rsidR="00E03813" w:rsidRPr="00540F71" w:rsidRDefault="005726D5" w:rsidP="00CA28D7">
            <w:pPr>
              <w:spacing w:after="160" w:line="259" w:lineRule="auto"/>
              <w:jc w:val="left"/>
              <w:rPr>
                <w:rFonts w:cs="Times New Roman"/>
                <w:b/>
                <w:bCs/>
                <w:szCs w:val="28"/>
              </w:rPr>
            </w:pPr>
            <w:r w:rsidRPr="00540F71">
              <w:rPr>
                <w:rFonts w:cs="Times New Roman"/>
                <w:szCs w:val="28"/>
              </w:rPr>
              <w:t>Данные сотрудников</w:t>
            </w:r>
            <w:r w:rsidR="00CA28D7" w:rsidRPr="00CA28D7">
              <w:rPr>
                <w:rFonts w:cs="Times New Roman"/>
                <w:szCs w:val="28"/>
              </w:rPr>
              <w:t xml:space="preserve"> </w:t>
            </w:r>
            <w:r w:rsidRPr="00540F71">
              <w:rPr>
                <w:rFonts w:cs="Times New Roman"/>
                <w:szCs w:val="28"/>
              </w:rPr>
              <w:t>(паспорт, СН</w:t>
            </w:r>
            <w:r w:rsidR="00CA28D7">
              <w:rPr>
                <w:rFonts w:cs="Times New Roman"/>
                <w:szCs w:val="28"/>
              </w:rPr>
              <w:t>ИЛС, ИНН, мед.</w:t>
            </w:r>
            <w:r w:rsidR="00606ABD">
              <w:rPr>
                <w:rFonts w:cs="Times New Roman"/>
                <w:szCs w:val="28"/>
              </w:rPr>
              <w:t xml:space="preserve"> </w:t>
            </w:r>
            <w:r w:rsidR="00C505CD">
              <w:rPr>
                <w:rFonts w:cs="Times New Roman"/>
                <w:szCs w:val="28"/>
              </w:rPr>
              <w:t>книжка</w:t>
            </w:r>
            <w:r w:rsidR="00CA28D7">
              <w:rPr>
                <w:rFonts w:cs="Times New Roman"/>
                <w:szCs w:val="28"/>
              </w:rPr>
              <w:t>, сведения об</w:t>
            </w:r>
            <w:r w:rsidRPr="00540F71">
              <w:rPr>
                <w:rFonts w:cs="Times New Roman"/>
                <w:szCs w:val="28"/>
              </w:rPr>
              <w:t xml:space="preserve"> образовании, телефон)</w:t>
            </w:r>
          </w:p>
        </w:tc>
      </w:tr>
      <w:tr w:rsidR="00E03813" w:rsidRPr="00540F71" w14:paraId="477F69EB" w14:textId="77777777" w:rsidTr="00BE4009">
        <w:tc>
          <w:tcPr>
            <w:tcW w:w="3746" w:type="dxa"/>
          </w:tcPr>
          <w:p w14:paraId="7DB4EE1A" w14:textId="7E9CDAEA" w:rsidR="00E03813" w:rsidRPr="00540F71" w:rsidRDefault="00E03813" w:rsidP="00E03813">
            <w:pPr>
              <w:spacing w:after="160" w:line="259" w:lineRule="auto"/>
              <w:jc w:val="left"/>
              <w:rPr>
                <w:rFonts w:cs="Times New Roman"/>
                <w:b/>
                <w:bCs/>
                <w:szCs w:val="28"/>
              </w:rPr>
            </w:pPr>
            <w:r w:rsidRPr="00540F71">
              <w:rPr>
                <w:rFonts w:cs="Times New Roman"/>
                <w:szCs w:val="28"/>
              </w:rPr>
              <w:t>Бухгалтер</w:t>
            </w:r>
          </w:p>
        </w:tc>
        <w:tc>
          <w:tcPr>
            <w:tcW w:w="5238" w:type="dxa"/>
          </w:tcPr>
          <w:p w14:paraId="211F43F9" w14:textId="7A4383A8" w:rsidR="00E03813" w:rsidRPr="00540F71" w:rsidRDefault="00357716" w:rsidP="00E03813">
            <w:pPr>
              <w:spacing w:after="160" w:line="259" w:lineRule="auto"/>
              <w:jc w:val="left"/>
              <w:rPr>
                <w:rFonts w:cs="Times New Roman"/>
                <w:szCs w:val="28"/>
              </w:rPr>
            </w:pPr>
            <w:r w:rsidRPr="00540F71">
              <w:rPr>
                <w:rFonts w:cs="Times New Roman"/>
                <w:szCs w:val="28"/>
              </w:rPr>
              <w:t>Б</w:t>
            </w:r>
            <w:r w:rsidR="001B194A" w:rsidRPr="00540F71">
              <w:rPr>
                <w:rFonts w:cs="Times New Roman"/>
                <w:szCs w:val="28"/>
              </w:rPr>
              <w:t>анковские данные сотрудников (выплата ЗП: номера карт</w:t>
            </w:r>
            <w:r w:rsidRPr="00540F71">
              <w:rPr>
                <w:rFonts w:cs="Times New Roman"/>
                <w:szCs w:val="28"/>
              </w:rPr>
              <w:t xml:space="preserve"> и счетов</w:t>
            </w:r>
            <w:r w:rsidR="001B194A" w:rsidRPr="00540F71">
              <w:rPr>
                <w:rFonts w:cs="Times New Roman"/>
                <w:szCs w:val="28"/>
              </w:rPr>
              <w:t>, паспортные данные</w:t>
            </w:r>
            <w:r w:rsidR="005332E0" w:rsidRPr="00540F71">
              <w:rPr>
                <w:rFonts w:cs="Times New Roman"/>
                <w:szCs w:val="28"/>
              </w:rPr>
              <w:t>, данные состоян</w:t>
            </w:r>
            <w:r w:rsidR="00271177">
              <w:rPr>
                <w:rFonts w:cs="Times New Roman"/>
                <w:szCs w:val="28"/>
              </w:rPr>
              <w:t>ия здоровья</w:t>
            </w:r>
            <w:r w:rsidR="001B194A" w:rsidRPr="00540F71">
              <w:rPr>
                <w:rFonts w:cs="Times New Roman"/>
                <w:szCs w:val="28"/>
              </w:rPr>
              <w:t>)</w:t>
            </w:r>
            <w:r w:rsidR="002526C3">
              <w:rPr>
                <w:rFonts w:cs="Times New Roman"/>
                <w:szCs w:val="28"/>
              </w:rPr>
              <w:t>, данные клиентов (ФИО, номер телефона)</w:t>
            </w:r>
          </w:p>
        </w:tc>
      </w:tr>
      <w:tr w:rsidR="00E03813" w:rsidRPr="00540F71" w14:paraId="755062E5" w14:textId="77777777" w:rsidTr="00BE4009">
        <w:tc>
          <w:tcPr>
            <w:tcW w:w="3746" w:type="dxa"/>
          </w:tcPr>
          <w:p w14:paraId="7E0F3AA1" w14:textId="1076BF81" w:rsidR="00E03813" w:rsidRPr="00540F71" w:rsidRDefault="00CA28D7" w:rsidP="00E03813">
            <w:pPr>
              <w:spacing w:after="160" w:line="259" w:lineRule="auto"/>
              <w:jc w:val="left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szCs w:val="28"/>
              </w:rPr>
              <w:t>Сотрудник</w:t>
            </w:r>
            <w:r w:rsidR="00E03813" w:rsidRPr="00540F71">
              <w:rPr>
                <w:rFonts w:cs="Times New Roman"/>
                <w:szCs w:val="28"/>
              </w:rPr>
              <w:t xml:space="preserve"> отдела кадров</w:t>
            </w:r>
          </w:p>
        </w:tc>
        <w:tc>
          <w:tcPr>
            <w:tcW w:w="5238" w:type="dxa"/>
          </w:tcPr>
          <w:p w14:paraId="29491FA9" w14:textId="27A5A81C" w:rsidR="00E03813" w:rsidRPr="00540F71" w:rsidRDefault="00BE1336" w:rsidP="00E03813">
            <w:pPr>
              <w:spacing w:after="160" w:line="259" w:lineRule="auto"/>
              <w:jc w:val="left"/>
              <w:rPr>
                <w:rFonts w:cs="Times New Roman"/>
                <w:szCs w:val="28"/>
              </w:rPr>
            </w:pPr>
            <w:r w:rsidRPr="00540F71">
              <w:rPr>
                <w:rFonts w:cs="Times New Roman"/>
                <w:szCs w:val="28"/>
              </w:rPr>
              <w:t>Данные сотрудников</w:t>
            </w:r>
            <w:r w:rsidR="00CA28D7">
              <w:rPr>
                <w:rFonts w:cs="Times New Roman"/>
                <w:szCs w:val="28"/>
              </w:rPr>
              <w:t xml:space="preserve"> </w:t>
            </w:r>
            <w:r w:rsidRPr="00540F71">
              <w:rPr>
                <w:rFonts w:cs="Times New Roman"/>
                <w:szCs w:val="28"/>
              </w:rPr>
              <w:t>(паспорт, СНИЛС, ИН</w:t>
            </w:r>
            <w:r w:rsidR="00CA28D7">
              <w:rPr>
                <w:rFonts w:cs="Times New Roman"/>
                <w:szCs w:val="28"/>
              </w:rPr>
              <w:t>Н, мед.</w:t>
            </w:r>
            <w:r w:rsidR="00606ABD">
              <w:rPr>
                <w:rFonts w:cs="Times New Roman"/>
                <w:szCs w:val="28"/>
              </w:rPr>
              <w:t xml:space="preserve"> </w:t>
            </w:r>
            <w:r w:rsidR="00F37DC4">
              <w:rPr>
                <w:rFonts w:cs="Times New Roman"/>
                <w:szCs w:val="28"/>
              </w:rPr>
              <w:t>книжка</w:t>
            </w:r>
            <w:r w:rsidR="00CA28D7">
              <w:rPr>
                <w:rFonts w:cs="Times New Roman"/>
                <w:szCs w:val="28"/>
              </w:rPr>
              <w:t xml:space="preserve">, сведения об </w:t>
            </w:r>
            <w:r w:rsidRPr="00540F71">
              <w:rPr>
                <w:rFonts w:cs="Times New Roman"/>
                <w:szCs w:val="28"/>
              </w:rPr>
              <w:t>образовании, телефон)</w:t>
            </w:r>
          </w:p>
        </w:tc>
      </w:tr>
      <w:tr w:rsidR="00E03813" w:rsidRPr="00540F71" w14:paraId="72DA902F" w14:textId="77777777" w:rsidTr="00BE4009">
        <w:tc>
          <w:tcPr>
            <w:tcW w:w="3746" w:type="dxa"/>
          </w:tcPr>
          <w:p w14:paraId="3B3ECC71" w14:textId="45DA40C0" w:rsidR="00E03813" w:rsidRPr="00540F71" w:rsidRDefault="00E03813" w:rsidP="00E03813">
            <w:pPr>
              <w:spacing w:after="160" w:line="259" w:lineRule="auto"/>
              <w:jc w:val="left"/>
              <w:rPr>
                <w:rFonts w:cs="Times New Roman"/>
                <w:szCs w:val="28"/>
              </w:rPr>
            </w:pPr>
            <w:r w:rsidRPr="00540F71">
              <w:rPr>
                <w:rFonts w:cs="Times New Roman"/>
                <w:szCs w:val="28"/>
              </w:rPr>
              <w:t>Администратор</w:t>
            </w:r>
          </w:p>
        </w:tc>
        <w:tc>
          <w:tcPr>
            <w:tcW w:w="5238" w:type="dxa"/>
          </w:tcPr>
          <w:p w14:paraId="7335D288" w14:textId="0305F432" w:rsidR="00E03813" w:rsidRPr="00540F71" w:rsidRDefault="00BC12E2" w:rsidP="00E03813">
            <w:pPr>
              <w:spacing w:after="160" w:line="259" w:lineRule="auto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Данные клиентов (телефон, </w:t>
            </w:r>
            <w:r w:rsidR="00BE1336" w:rsidRPr="00540F71">
              <w:rPr>
                <w:rFonts w:cs="Times New Roman"/>
                <w:szCs w:val="28"/>
                <w:lang w:val="en-US"/>
              </w:rPr>
              <w:t>email</w:t>
            </w:r>
            <w:r>
              <w:rPr>
                <w:rFonts w:cs="Times New Roman"/>
                <w:szCs w:val="28"/>
              </w:rPr>
              <w:t xml:space="preserve">, </w:t>
            </w:r>
            <w:r w:rsidR="00BE1336" w:rsidRPr="00540F71">
              <w:rPr>
                <w:rFonts w:cs="Times New Roman"/>
                <w:szCs w:val="28"/>
              </w:rPr>
              <w:t>паспорт</w:t>
            </w:r>
            <w:r>
              <w:rPr>
                <w:rFonts w:cs="Times New Roman"/>
                <w:szCs w:val="28"/>
              </w:rPr>
              <w:t>ные данные</w:t>
            </w:r>
            <w:r w:rsidR="00BE1336" w:rsidRPr="00540F71">
              <w:rPr>
                <w:rFonts w:cs="Times New Roman"/>
                <w:szCs w:val="28"/>
              </w:rPr>
              <w:t>)</w:t>
            </w:r>
            <w:r w:rsidR="007F46C2">
              <w:rPr>
                <w:rFonts w:cs="Times New Roman"/>
                <w:szCs w:val="28"/>
              </w:rPr>
              <w:t>, данные сотрудников (ФИО</w:t>
            </w:r>
            <w:r w:rsidR="007A2D37">
              <w:rPr>
                <w:rFonts w:cs="Times New Roman"/>
                <w:szCs w:val="28"/>
              </w:rPr>
              <w:t>, номер телефона</w:t>
            </w:r>
            <w:r w:rsidR="007F46C2">
              <w:rPr>
                <w:rFonts w:cs="Times New Roman"/>
                <w:szCs w:val="28"/>
              </w:rPr>
              <w:t>)</w:t>
            </w:r>
          </w:p>
        </w:tc>
      </w:tr>
    </w:tbl>
    <w:p w14:paraId="0DCFC9AC" w14:textId="77777777" w:rsidR="00D511A1" w:rsidRPr="00540F71" w:rsidRDefault="00D511A1" w:rsidP="00D511A1">
      <w:pPr>
        <w:spacing w:after="160" w:line="259" w:lineRule="auto"/>
        <w:ind w:left="360"/>
        <w:jc w:val="left"/>
        <w:rPr>
          <w:rFonts w:cs="Times New Roman"/>
          <w:b/>
          <w:bCs/>
          <w:szCs w:val="28"/>
        </w:rPr>
      </w:pPr>
    </w:p>
    <w:p w14:paraId="1CF2E86D" w14:textId="39FB57A9" w:rsidR="00111A29" w:rsidRPr="006A7FDE" w:rsidRDefault="00A86464" w:rsidP="006A7FDE">
      <w:pPr>
        <w:pStyle w:val="a7"/>
        <w:numPr>
          <w:ilvl w:val="0"/>
          <w:numId w:val="1"/>
        </w:numPr>
        <w:spacing w:after="160" w:line="259" w:lineRule="auto"/>
        <w:jc w:val="left"/>
        <w:rPr>
          <w:rFonts w:cs="Times New Roman"/>
          <w:b/>
          <w:bCs/>
          <w:szCs w:val="28"/>
        </w:rPr>
      </w:pPr>
      <w:r w:rsidRPr="00540F71">
        <w:rPr>
          <w:rFonts w:cs="Times New Roman"/>
          <w:b/>
          <w:bCs/>
          <w:szCs w:val="28"/>
        </w:rPr>
        <w:t>Где хранятся и обрабатываются данные</w:t>
      </w:r>
    </w:p>
    <w:p w14:paraId="033C143C" w14:textId="64D480BD" w:rsidR="00111A29" w:rsidRDefault="005726D5" w:rsidP="005726D5">
      <w:pPr>
        <w:spacing w:after="160" w:line="259" w:lineRule="auto"/>
        <w:ind w:left="360"/>
        <w:jc w:val="left"/>
        <w:rPr>
          <w:rFonts w:cs="Times New Roman"/>
          <w:szCs w:val="28"/>
        </w:rPr>
      </w:pPr>
      <w:r w:rsidRPr="00540F71">
        <w:rPr>
          <w:rFonts w:cs="Times New Roman"/>
          <w:szCs w:val="28"/>
        </w:rPr>
        <w:t xml:space="preserve">Данные </w:t>
      </w:r>
      <w:r w:rsidR="009276EE" w:rsidRPr="00540F71">
        <w:rPr>
          <w:rFonts w:cs="Times New Roman"/>
          <w:szCs w:val="28"/>
        </w:rPr>
        <w:t>хранятся</w:t>
      </w:r>
      <w:r w:rsidR="00A655FD" w:rsidRPr="00540F71">
        <w:rPr>
          <w:rFonts w:cs="Times New Roman"/>
          <w:szCs w:val="28"/>
        </w:rPr>
        <w:t xml:space="preserve"> на сервере</w:t>
      </w:r>
      <w:r w:rsidR="00AF462E">
        <w:rPr>
          <w:rFonts w:cs="Times New Roman"/>
          <w:szCs w:val="28"/>
        </w:rPr>
        <w:t>, взятом в аренду</w:t>
      </w:r>
      <w:r w:rsidR="00111A29">
        <w:rPr>
          <w:rFonts w:cs="Times New Roman"/>
          <w:szCs w:val="28"/>
        </w:rPr>
        <w:t>, бумажных и электронных носителях.</w:t>
      </w:r>
      <w:r w:rsidR="00111A29" w:rsidRPr="00111A29">
        <w:rPr>
          <w:rFonts w:cs="Times New Roman"/>
          <w:szCs w:val="28"/>
        </w:rPr>
        <w:t xml:space="preserve"> </w:t>
      </w:r>
      <w:r w:rsidR="00111A29">
        <w:rPr>
          <w:rFonts w:cs="Times New Roman"/>
          <w:szCs w:val="28"/>
        </w:rPr>
        <w:t>О</w:t>
      </w:r>
      <w:r w:rsidRPr="00540F71">
        <w:rPr>
          <w:rFonts w:cs="Times New Roman"/>
          <w:szCs w:val="28"/>
        </w:rPr>
        <w:t xml:space="preserve">брабатываются </w:t>
      </w:r>
      <w:r w:rsidR="00111A29">
        <w:rPr>
          <w:rFonts w:cs="Times New Roman"/>
          <w:szCs w:val="28"/>
        </w:rPr>
        <w:t xml:space="preserve">данные </w:t>
      </w:r>
      <w:r w:rsidRPr="00540F71">
        <w:rPr>
          <w:rFonts w:cs="Times New Roman"/>
          <w:szCs w:val="28"/>
        </w:rPr>
        <w:t xml:space="preserve">в </w:t>
      </w:r>
      <w:r w:rsidR="00111A29">
        <w:rPr>
          <w:rFonts w:cs="Times New Roman"/>
          <w:szCs w:val="28"/>
        </w:rPr>
        <w:t>компьютерах сотрудников, с помощью таких программ как</w:t>
      </w:r>
      <w:r w:rsidR="00111A29" w:rsidRPr="00111A29">
        <w:rPr>
          <w:rFonts w:cs="Times New Roman"/>
          <w:szCs w:val="28"/>
        </w:rPr>
        <w:t>:</w:t>
      </w:r>
    </w:p>
    <w:p w14:paraId="38F945B4" w14:textId="77777777" w:rsidR="00111A29" w:rsidRPr="006A7FDE" w:rsidRDefault="009276EE" w:rsidP="006A7FDE">
      <w:pPr>
        <w:pStyle w:val="a7"/>
        <w:numPr>
          <w:ilvl w:val="0"/>
          <w:numId w:val="4"/>
        </w:numPr>
        <w:spacing w:after="160" w:line="259" w:lineRule="auto"/>
        <w:jc w:val="left"/>
        <w:rPr>
          <w:rFonts w:cs="Times New Roman"/>
          <w:szCs w:val="28"/>
        </w:rPr>
      </w:pPr>
      <w:r w:rsidRPr="006A7FDE">
        <w:rPr>
          <w:rFonts w:cs="Times New Roman"/>
          <w:szCs w:val="28"/>
        </w:rPr>
        <w:t>1С:Бухгалтерия 8</w:t>
      </w:r>
      <w:r w:rsidR="00A03501" w:rsidRPr="006A7FDE">
        <w:rPr>
          <w:rFonts w:cs="Times New Roman"/>
          <w:szCs w:val="28"/>
        </w:rPr>
        <w:t xml:space="preserve">, </w:t>
      </w:r>
    </w:p>
    <w:p w14:paraId="55936E45" w14:textId="77777777" w:rsidR="00111A29" w:rsidRPr="006A7FDE" w:rsidRDefault="00A03501" w:rsidP="006A7FDE">
      <w:pPr>
        <w:pStyle w:val="a7"/>
        <w:numPr>
          <w:ilvl w:val="0"/>
          <w:numId w:val="4"/>
        </w:numPr>
        <w:spacing w:after="160" w:line="259" w:lineRule="auto"/>
        <w:jc w:val="left"/>
        <w:rPr>
          <w:rFonts w:cs="Times New Roman"/>
          <w:szCs w:val="28"/>
        </w:rPr>
      </w:pPr>
      <w:r w:rsidRPr="006A7FDE">
        <w:rPr>
          <w:rFonts w:cs="Times New Roman"/>
          <w:szCs w:val="28"/>
          <w:lang w:val="en-US"/>
        </w:rPr>
        <w:t>Excel</w:t>
      </w:r>
      <w:r w:rsidRPr="006A7FDE">
        <w:rPr>
          <w:rFonts w:cs="Times New Roman"/>
          <w:szCs w:val="28"/>
        </w:rPr>
        <w:t xml:space="preserve">, </w:t>
      </w:r>
    </w:p>
    <w:p w14:paraId="432DE70D" w14:textId="5C9B8431" w:rsidR="005726D5" w:rsidRPr="006A7FDE" w:rsidRDefault="00A03501" w:rsidP="006A7FDE">
      <w:pPr>
        <w:pStyle w:val="a7"/>
        <w:numPr>
          <w:ilvl w:val="0"/>
          <w:numId w:val="4"/>
        </w:numPr>
        <w:spacing w:after="160" w:line="259" w:lineRule="auto"/>
        <w:jc w:val="left"/>
        <w:rPr>
          <w:rFonts w:cs="Times New Roman"/>
          <w:szCs w:val="28"/>
        </w:rPr>
      </w:pPr>
      <w:r w:rsidRPr="006A7FDE">
        <w:rPr>
          <w:rFonts w:cs="Times New Roman"/>
          <w:szCs w:val="28"/>
          <w:lang w:val="en-US"/>
        </w:rPr>
        <w:t>Word</w:t>
      </w:r>
      <w:r w:rsidR="00111A29" w:rsidRPr="006A7FDE">
        <w:rPr>
          <w:rFonts w:cs="Times New Roman"/>
          <w:szCs w:val="28"/>
        </w:rPr>
        <w:t>.</w:t>
      </w:r>
    </w:p>
    <w:p w14:paraId="5AEF9A12" w14:textId="77777777" w:rsidR="00D32FF2" w:rsidRDefault="00A86464" w:rsidP="00D32FF2">
      <w:pPr>
        <w:pStyle w:val="a7"/>
        <w:numPr>
          <w:ilvl w:val="0"/>
          <w:numId w:val="1"/>
        </w:numPr>
        <w:spacing w:after="160" w:line="259" w:lineRule="auto"/>
        <w:jc w:val="left"/>
        <w:rPr>
          <w:rFonts w:cs="Times New Roman"/>
          <w:b/>
          <w:bCs/>
          <w:szCs w:val="28"/>
        </w:rPr>
      </w:pPr>
      <w:r w:rsidRPr="00540F71">
        <w:rPr>
          <w:rFonts w:cs="Times New Roman"/>
          <w:b/>
          <w:bCs/>
          <w:szCs w:val="28"/>
        </w:rPr>
        <w:t>Схема помеще</w:t>
      </w:r>
      <w:r w:rsidR="008677E8" w:rsidRPr="00540F71">
        <w:rPr>
          <w:rFonts w:cs="Times New Roman"/>
          <w:b/>
          <w:bCs/>
          <w:szCs w:val="28"/>
        </w:rPr>
        <w:t>ния</w:t>
      </w:r>
    </w:p>
    <w:p w14:paraId="783D1B31" w14:textId="363F0F87" w:rsidR="00A86464" w:rsidRPr="00D32FF2" w:rsidRDefault="00AF462E" w:rsidP="00D32FF2">
      <w:pPr>
        <w:pStyle w:val="a7"/>
        <w:spacing w:after="160" w:line="259" w:lineRule="auto"/>
        <w:ind w:left="0"/>
        <w:jc w:val="left"/>
        <w:rPr>
          <w:rFonts w:cs="Times New Roman"/>
          <w:b/>
          <w:bCs/>
          <w:szCs w:val="28"/>
        </w:rPr>
      </w:pPr>
      <w:r>
        <w:rPr>
          <w:b/>
          <w:bCs/>
          <w:noProof/>
          <w:szCs w:val="28"/>
          <w:lang w:eastAsia="ru-RU"/>
        </w:rPr>
        <w:lastRenderedPageBreak/>
        <w:drawing>
          <wp:inline distT="0" distB="0" distL="0" distR="0" wp14:anchorId="585F8F38" wp14:editId="151CF491">
            <wp:extent cx="5939790" cy="4001109"/>
            <wp:effectExtent l="0" t="0" r="3810" b="0"/>
            <wp:docPr id="4" name="Рисунок 4" descr="C:\Users\Lenovo\AppData\Local\Microsoft\Windows\INetCache\Content.MSO\A489BFF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AppData\Local\Microsoft\Windows\INetCache\Content.MSO\A489BFF5.tm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001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86464" w:rsidRPr="00D32FF2" w:rsidSect="007C01F0">
      <w:footerReference w:type="default" r:id="rId10"/>
      <w:footerReference w:type="first" r:id="rId11"/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FD4AFE" w14:textId="77777777" w:rsidR="006C2436" w:rsidRDefault="006C2436" w:rsidP="007C01F0">
      <w:pPr>
        <w:spacing w:after="0" w:line="240" w:lineRule="auto"/>
      </w:pPr>
      <w:r>
        <w:separator/>
      </w:r>
    </w:p>
  </w:endnote>
  <w:endnote w:type="continuationSeparator" w:id="0">
    <w:p w14:paraId="47079D2C" w14:textId="77777777" w:rsidR="006C2436" w:rsidRDefault="006C2436" w:rsidP="007C01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AEC650" w14:textId="155D0C85" w:rsidR="007C01F0" w:rsidRDefault="007C01F0" w:rsidP="007C01F0">
    <w:pPr>
      <w:pStyle w:val="a5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F39DEC" w14:textId="77777777" w:rsidR="007C01F0" w:rsidRDefault="007C01F0" w:rsidP="007C01F0">
    <w:pPr>
      <w:pStyle w:val="a5"/>
      <w:jc w:val="center"/>
    </w:pPr>
    <w:r>
      <w:t>Москва</w:t>
    </w:r>
  </w:p>
  <w:p w14:paraId="22FE4CDD" w14:textId="63E157BB" w:rsidR="007C01F0" w:rsidRDefault="007C01F0" w:rsidP="007C01F0">
    <w:pPr>
      <w:pStyle w:val="a5"/>
      <w:jc w:val="center"/>
    </w:pPr>
    <w:r>
      <w:t>202</w:t>
    </w:r>
    <w:r w:rsidR="00C34BA7"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93774B" w14:textId="77777777" w:rsidR="006C2436" w:rsidRDefault="006C2436" w:rsidP="007C01F0">
      <w:pPr>
        <w:spacing w:after="0" w:line="240" w:lineRule="auto"/>
      </w:pPr>
      <w:r>
        <w:separator/>
      </w:r>
    </w:p>
  </w:footnote>
  <w:footnote w:type="continuationSeparator" w:id="0">
    <w:p w14:paraId="6192517A" w14:textId="77777777" w:rsidR="006C2436" w:rsidRDefault="006C2436" w:rsidP="007C01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59617F"/>
    <w:multiLevelType w:val="hybridMultilevel"/>
    <w:tmpl w:val="189A15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3108BE"/>
    <w:multiLevelType w:val="hybridMultilevel"/>
    <w:tmpl w:val="4330188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E9A0BEA"/>
    <w:multiLevelType w:val="hybridMultilevel"/>
    <w:tmpl w:val="651A32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544CFD"/>
    <w:multiLevelType w:val="hybridMultilevel"/>
    <w:tmpl w:val="855EFF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D23"/>
    <w:rsid w:val="00001497"/>
    <w:rsid w:val="00005D6E"/>
    <w:rsid w:val="00020B33"/>
    <w:rsid w:val="00030642"/>
    <w:rsid w:val="00032AAD"/>
    <w:rsid w:val="000361EC"/>
    <w:rsid w:val="00046A92"/>
    <w:rsid w:val="000B4CA6"/>
    <w:rsid w:val="000E1B0E"/>
    <w:rsid w:val="000E41C6"/>
    <w:rsid w:val="0011142D"/>
    <w:rsid w:val="00111A29"/>
    <w:rsid w:val="00124D2D"/>
    <w:rsid w:val="001259EF"/>
    <w:rsid w:val="00152DDF"/>
    <w:rsid w:val="00184E37"/>
    <w:rsid w:val="001B194A"/>
    <w:rsid w:val="001B718C"/>
    <w:rsid w:val="001E7F9C"/>
    <w:rsid w:val="002526C3"/>
    <w:rsid w:val="00271177"/>
    <w:rsid w:val="0027684F"/>
    <w:rsid w:val="002D3D7A"/>
    <w:rsid w:val="00317620"/>
    <w:rsid w:val="00355FF7"/>
    <w:rsid w:val="00357716"/>
    <w:rsid w:val="00360735"/>
    <w:rsid w:val="00396E08"/>
    <w:rsid w:val="003C62DF"/>
    <w:rsid w:val="003C67C9"/>
    <w:rsid w:val="003D4712"/>
    <w:rsid w:val="00400299"/>
    <w:rsid w:val="0040595A"/>
    <w:rsid w:val="00505E33"/>
    <w:rsid w:val="005332E0"/>
    <w:rsid w:val="00540F71"/>
    <w:rsid w:val="0055116B"/>
    <w:rsid w:val="005726D5"/>
    <w:rsid w:val="005D6082"/>
    <w:rsid w:val="00606ABD"/>
    <w:rsid w:val="0065485F"/>
    <w:rsid w:val="0068708E"/>
    <w:rsid w:val="006A7475"/>
    <w:rsid w:val="006A7FDE"/>
    <w:rsid w:val="006C2436"/>
    <w:rsid w:val="006F1B19"/>
    <w:rsid w:val="006F57E7"/>
    <w:rsid w:val="00736085"/>
    <w:rsid w:val="0076180C"/>
    <w:rsid w:val="007A2D37"/>
    <w:rsid w:val="007C01F0"/>
    <w:rsid w:val="007F46C2"/>
    <w:rsid w:val="007F667B"/>
    <w:rsid w:val="00863068"/>
    <w:rsid w:val="008677E8"/>
    <w:rsid w:val="008E4D7C"/>
    <w:rsid w:val="009276EE"/>
    <w:rsid w:val="009B25D5"/>
    <w:rsid w:val="009C1A7E"/>
    <w:rsid w:val="00A03501"/>
    <w:rsid w:val="00A43744"/>
    <w:rsid w:val="00A553B6"/>
    <w:rsid w:val="00A606F0"/>
    <w:rsid w:val="00A655FD"/>
    <w:rsid w:val="00A86464"/>
    <w:rsid w:val="00AA4997"/>
    <w:rsid w:val="00AB4B6E"/>
    <w:rsid w:val="00AC4558"/>
    <w:rsid w:val="00AC5423"/>
    <w:rsid w:val="00AD275C"/>
    <w:rsid w:val="00AD3706"/>
    <w:rsid w:val="00AF462E"/>
    <w:rsid w:val="00B13DD4"/>
    <w:rsid w:val="00BC12E2"/>
    <w:rsid w:val="00BE1336"/>
    <w:rsid w:val="00BE4009"/>
    <w:rsid w:val="00BF6AEF"/>
    <w:rsid w:val="00C045F1"/>
    <w:rsid w:val="00C34BA7"/>
    <w:rsid w:val="00C36124"/>
    <w:rsid w:val="00C505CD"/>
    <w:rsid w:val="00C53904"/>
    <w:rsid w:val="00C87D23"/>
    <w:rsid w:val="00CA28D7"/>
    <w:rsid w:val="00CB2F95"/>
    <w:rsid w:val="00CD671C"/>
    <w:rsid w:val="00CF7D18"/>
    <w:rsid w:val="00D32FF2"/>
    <w:rsid w:val="00D511A1"/>
    <w:rsid w:val="00D6035F"/>
    <w:rsid w:val="00D712C5"/>
    <w:rsid w:val="00D83786"/>
    <w:rsid w:val="00DF3159"/>
    <w:rsid w:val="00E03813"/>
    <w:rsid w:val="00E165D6"/>
    <w:rsid w:val="00E241E7"/>
    <w:rsid w:val="00EF0D96"/>
    <w:rsid w:val="00F37DC4"/>
    <w:rsid w:val="00F47D40"/>
    <w:rsid w:val="00FA3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C2439"/>
  <w15:chartTrackingRefBased/>
  <w15:docId w15:val="{B57E50E9-1613-4B36-BACF-27B54BC80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5E33"/>
    <w:pPr>
      <w:spacing w:after="20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7F667B"/>
    <w:pPr>
      <w:widowControl w:val="0"/>
      <w:autoSpaceDE w:val="0"/>
      <w:autoSpaceDN w:val="0"/>
    </w:pPr>
    <w:rPr>
      <w:rFonts w:eastAsia="Times New Roman" w:cs="Times New Roman"/>
    </w:rPr>
  </w:style>
  <w:style w:type="paragraph" w:customStyle="1" w:styleId="Mukhanov">
    <w:name w:val="Mukhanov"/>
    <w:autoRedefine/>
    <w:qFormat/>
    <w:rsid w:val="00CF7D18"/>
    <w:pPr>
      <w:suppressAutoHyphens/>
      <w:spacing w:after="0" w:line="360" w:lineRule="auto"/>
      <w:ind w:firstLine="709"/>
      <w:jc w:val="both"/>
    </w:pPr>
    <w:rPr>
      <w:rFonts w:ascii="Times New Roman" w:eastAsia="Calibri" w:hAnsi="Times New Roman" w:cs="Calibri"/>
      <w:color w:val="000000" w:themeColor="text1"/>
      <w:sz w:val="28"/>
      <w:lang w:eastAsia="ru-RU"/>
    </w:rPr>
  </w:style>
  <w:style w:type="paragraph" w:styleId="a3">
    <w:name w:val="header"/>
    <w:basedOn w:val="a"/>
    <w:link w:val="a4"/>
    <w:uiPriority w:val="99"/>
    <w:unhideWhenUsed/>
    <w:rsid w:val="007C01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C01F0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7C01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C01F0"/>
    <w:rPr>
      <w:rFonts w:ascii="Times New Roman" w:hAnsi="Times New Roman"/>
      <w:sz w:val="28"/>
    </w:rPr>
  </w:style>
  <w:style w:type="paragraph" w:styleId="a7">
    <w:name w:val="List Paragraph"/>
    <w:basedOn w:val="a"/>
    <w:uiPriority w:val="34"/>
    <w:qFormat/>
    <w:rsid w:val="00C34BA7"/>
    <w:pPr>
      <w:ind w:left="720"/>
      <w:contextualSpacing/>
    </w:pPr>
  </w:style>
  <w:style w:type="table" w:styleId="a8">
    <w:name w:val="Table Grid"/>
    <w:basedOn w:val="a1"/>
    <w:uiPriority w:val="39"/>
    <w:rsid w:val="000361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291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ukha\Documents\&#1053;&#1072;&#1089;&#1090;&#1088;&#1072;&#1080;&#1074;&#1072;&#1077;&#1084;&#1099;&#1077;%20&#1096;&#1072;&#1073;&#1083;&#1086;&#1085;&#1099;%20Office\&#1096;&#1072;&#1073;&#1083;&#1086;&#1085;%20word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B9ECFF-12BB-4CAA-B16E-79807DB0E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word</Template>
  <TotalTime>134</TotalTime>
  <Pages>4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Matvei Mukhanov</dc:creator>
  <cp:keywords/>
  <dc:description/>
  <cp:lastModifiedBy>Lenovo</cp:lastModifiedBy>
  <cp:revision>50</cp:revision>
  <dcterms:created xsi:type="dcterms:W3CDTF">2023-02-17T13:32:00Z</dcterms:created>
  <dcterms:modified xsi:type="dcterms:W3CDTF">2023-03-10T18:13:00Z</dcterms:modified>
</cp:coreProperties>
</file>