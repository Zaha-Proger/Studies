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CE5" w:rsidRPr="00813FF6" w:rsidRDefault="00183CE5" w:rsidP="00F62C4A">
      <w:pPr>
        <w:spacing w:after="0" w:line="240" w:lineRule="auto"/>
        <w:jc w:val="center"/>
        <w:rPr>
          <w:sz w:val="24"/>
          <w:szCs w:val="24"/>
        </w:rPr>
      </w:pPr>
      <w:bookmarkStart w:id="0" w:name="_Hlk132808799"/>
      <w:r w:rsidRPr="000936FD">
        <w:rPr>
          <w:noProof/>
          <w:sz w:val="24"/>
          <w:szCs w:val="24"/>
          <w:lang w:eastAsia="ru-RU"/>
        </w:rPr>
        <w:drawing>
          <wp:anchor distT="0" distB="0" distL="0" distR="0" simplePos="0" relativeHeight="251659264" behindDoc="0" locked="0" layoutInCell="1" allowOverlap="1" wp14:anchorId="2E515FA9" wp14:editId="02CFAD6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14500" cy="1065276"/>
            <wp:effectExtent l="0" t="0" r="0" b="1905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0" cy="1065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3FF6">
        <w:rPr>
          <w:sz w:val="24"/>
          <w:szCs w:val="24"/>
        </w:rPr>
        <w:t>МИНОБРНАУКИ РОССИИ</w:t>
      </w:r>
    </w:p>
    <w:p w:rsidR="00183CE5" w:rsidRPr="00183CE5" w:rsidRDefault="00183CE5" w:rsidP="00F62C4A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813FF6">
        <w:rPr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 «МИРЭА – Российский технологический университет»</w:t>
      </w:r>
    </w:p>
    <w:p w:rsidR="00F62C4A" w:rsidRDefault="00F62C4A" w:rsidP="00F62C4A">
      <w:pPr>
        <w:spacing w:after="0" w:line="240" w:lineRule="auto"/>
        <w:jc w:val="center"/>
        <w:rPr>
          <w:b/>
          <w:bCs/>
          <w:szCs w:val="28"/>
        </w:rPr>
      </w:pPr>
    </w:p>
    <w:p w:rsidR="00183CE5" w:rsidRPr="00183CE5" w:rsidRDefault="00183CE5" w:rsidP="00183CE5">
      <w:pPr>
        <w:spacing w:after="0"/>
        <w:jc w:val="center"/>
        <w:rPr>
          <w:b/>
          <w:bCs/>
          <w:szCs w:val="28"/>
        </w:rPr>
      </w:pPr>
      <w:r w:rsidRPr="00813FF6">
        <w:rPr>
          <w:b/>
          <w:bCs/>
          <w:szCs w:val="28"/>
        </w:rPr>
        <w:t>РТУ МИРЭА</w:t>
      </w:r>
    </w:p>
    <w:p w:rsidR="00183CE5" w:rsidRPr="00813FF6" w:rsidRDefault="00183CE5" w:rsidP="00F62C4A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 xml:space="preserve">Институт </w:t>
      </w:r>
      <w:proofErr w:type="spellStart"/>
      <w:r w:rsidRPr="00813FF6">
        <w:rPr>
          <w:szCs w:val="28"/>
          <w:u w:val="single"/>
        </w:rPr>
        <w:t>кибербезопасности</w:t>
      </w:r>
      <w:proofErr w:type="spellEnd"/>
      <w:r w:rsidRPr="00813FF6">
        <w:rPr>
          <w:szCs w:val="28"/>
          <w:u w:val="single"/>
        </w:rPr>
        <w:t xml:space="preserve"> и цифровых технологий</w:t>
      </w:r>
    </w:p>
    <w:p w:rsidR="00183CE5" w:rsidRPr="00183CE5" w:rsidRDefault="00183CE5" w:rsidP="00F62C4A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института, филиала)</w:t>
      </w:r>
    </w:p>
    <w:p w:rsidR="00F62C4A" w:rsidRDefault="00F62C4A" w:rsidP="00F62C4A">
      <w:pPr>
        <w:spacing w:after="0" w:line="240" w:lineRule="auto"/>
        <w:jc w:val="center"/>
        <w:rPr>
          <w:szCs w:val="28"/>
          <w:u w:val="single"/>
        </w:rPr>
      </w:pPr>
    </w:p>
    <w:p w:rsidR="00183CE5" w:rsidRPr="00813FF6" w:rsidRDefault="00183CE5" w:rsidP="00F62C4A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>КБ-8 «Информационное противоборство»</w:t>
      </w:r>
    </w:p>
    <w:p w:rsidR="00183CE5" w:rsidRPr="00183CE5" w:rsidRDefault="00183CE5" w:rsidP="00F62C4A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кафедры)</w:t>
      </w:r>
    </w:p>
    <w:p w:rsidR="00F62C4A" w:rsidRDefault="00F62C4A" w:rsidP="00F62C4A">
      <w:pPr>
        <w:spacing w:after="0" w:line="240" w:lineRule="auto"/>
        <w:jc w:val="center"/>
        <w:rPr>
          <w:b/>
          <w:bCs/>
          <w:szCs w:val="28"/>
        </w:rPr>
      </w:pPr>
    </w:p>
    <w:p w:rsidR="00183CE5" w:rsidRPr="00183CE5" w:rsidRDefault="00183CE5" w:rsidP="00183CE5">
      <w:pPr>
        <w:spacing w:after="0"/>
        <w:jc w:val="center"/>
        <w:rPr>
          <w:b/>
          <w:bCs/>
          <w:szCs w:val="28"/>
        </w:rPr>
      </w:pPr>
      <w:r w:rsidRPr="00813FF6">
        <w:rPr>
          <w:b/>
          <w:bCs/>
          <w:szCs w:val="28"/>
        </w:rPr>
        <w:t>КУРСОВАЯ РАБОТА</w:t>
      </w:r>
    </w:p>
    <w:p w:rsidR="00F62C4A" w:rsidRDefault="00F62C4A" w:rsidP="00F62C4A">
      <w:pPr>
        <w:spacing w:after="0" w:line="240" w:lineRule="auto"/>
        <w:ind w:left="426"/>
        <w:rPr>
          <w:szCs w:val="28"/>
        </w:rPr>
      </w:pPr>
    </w:p>
    <w:p w:rsidR="00183CE5" w:rsidRPr="00813FF6" w:rsidRDefault="00183CE5" w:rsidP="00F62C4A">
      <w:pPr>
        <w:spacing w:after="0" w:line="240" w:lineRule="auto"/>
        <w:ind w:left="426"/>
        <w:rPr>
          <w:szCs w:val="28"/>
        </w:rPr>
      </w:pPr>
      <w:r w:rsidRPr="00813FF6">
        <w:rPr>
          <w:szCs w:val="28"/>
        </w:rPr>
        <w:t>по дисциплине</w:t>
      </w:r>
      <w:r w:rsidRPr="00813FF6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  <w:t xml:space="preserve">     </w:t>
      </w:r>
      <w:r w:rsidRPr="00813FF6">
        <w:rPr>
          <w:szCs w:val="28"/>
          <w:u w:val="single"/>
        </w:rPr>
        <w:t>Безопасность систем баз данных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Pr="00813FF6" w:rsidRDefault="00183CE5" w:rsidP="00F62C4A">
      <w:pPr>
        <w:spacing w:after="0" w:line="240" w:lineRule="auto"/>
        <w:ind w:left="993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дисциплины)</w:t>
      </w:r>
    </w:p>
    <w:p w:rsidR="00183CE5" w:rsidRPr="00183CE5" w:rsidRDefault="00183CE5" w:rsidP="00F62C4A">
      <w:pPr>
        <w:tabs>
          <w:tab w:val="left" w:pos="9348"/>
        </w:tabs>
        <w:spacing w:after="0" w:line="240" w:lineRule="auto"/>
        <w:ind w:left="426"/>
        <w:rPr>
          <w:szCs w:val="28"/>
        </w:rPr>
      </w:pPr>
      <w:r w:rsidRPr="00813FF6">
        <w:rPr>
          <w:b/>
          <w:bCs/>
          <w:szCs w:val="28"/>
        </w:rPr>
        <w:t>Тема курсовой работы</w:t>
      </w:r>
      <w:r w:rsidRPr="00813FF6">
        <w:rPr>
          <w:szCs w:val="28"/>
        </w:rPr>
        <w:t xml:space="preserve"> </w:t>
      </w:r>
      <w:r w:rsidRPr="00183CE5">
        <w:rPr>
          <w:u w:val="single"/>
        </w:rPr>
        <w:t>Разработка и защита базы данных для автоматизированной информационной системы «Медицинское обследование в удаленном режиме»</w:t>
      </w:r>
    </w:p>
    <w:p w:rsidR="00183CE5" w:rsidRPr="00DE459C" w:rsidRDefault="00183CE5" w:rsidP="00183CE5">
      <w:pPr>
        <w:spacing w:after="0"/>
        <w:rPr>
          <w:szCs w:val="28"/>
        </w:rPr>
      </w:pPr>
    </w:p>
    <w:p w:rsidR="00183CE5" w:rsidRPr="0013099C" w:rsidRDefault="00183CE5" w:rsidP="00183CE5">
      <w:pPr>
        <w:spacing w:after="0" w:line="240" w:lineRule="auto"/>
        <w:rPr>
          <w:szCs w:val="28"/>
          <w:u w:val="single"/>
        </w:rPr>
      </w:pPr>
      <w:r w:rsidRPr="00DE459C">
        <w:rPr>
          <w:b/>
          <w:bCs/>
          <w:szCs w:val="28"/>
        </w:rPr>
        <w:t>Студент группы</w:t>
      </w:r>
      <w:r w:rsidRPr="00DE459C">
        <w:rPr>
          <w:szCs w:val="28"/>
        </w:rPr>
        <w:t xml:space="preserve"> </w:t>
      </w:r>
      <w:r w:rsidRPr="00DE459C">
        <w:rPr>
          <w:szCs w:val="28"/>
          <w:u w:val="single"/>
        </w:rPr>
        <w:t xml:space="preserve">БББО-05-20 </w:t>
      </w:r>
      <w:r>
        <w:rPr>
          <w:szCs w:val="28"/>
          <w:u w:val="single"/>
        </w:rPr>
        <w:t xml:space="preserve">Кутьин Захар Сергеевич </w:t>
      </w:r>
      <w:r>
        <w:rPr>
          <w:szCs w:val="28"/>
        </w:rPr>
        <w:t xml:space="preserve">        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Pr="00183CE5" w:rsidRDefault="00183CE5" w:rsidP="00183CE5">
      <w:pPr>
        <w:spacing w:after="0"/>
        <w:ind w:left="2124" w:firstLine="708"/>
        <w:rPr>
          <w:sz w:val="18"/>
          <w:szCs w:val="18"/>
        </w:rPr>
      </w:pPr>
      <w:r w:rsidRPr="00DE459C">
        <w:rPr>
          <w:sz w:val="18"/>
          <w:szCs w:val="18"/>
        </w:rPr>
        <w:t>(учебная группа, фамилия, имя, отчество студента</w:t>
      </w:r>
      <w:r>
        <w:rPr>
          <w:sz w:val="18"/>
          <w:szCs w:val="18"/>
        </w:rPr>
        <w:t>)</w:t>
      </w:r>
      <w:r w:rsidRPr="00944289">
        <w:rPr>
          <w:sz w:val="18"/>
          <w:szCs w:val="18"/>
        </w:rPr>
        <w:t xml:space="preserve"> </w:t>
      </w:r>
      <w:r w:rsidRPr="00DE459C">
        <w:rPr>
          <w:sz w:val="18"/>
          <w:szCs w:val="18"/>
        </w:rPr>
        <w:t xml:space="preserve">        </w:t>
      </w:r>
      <w:r w:rsidRPr="00474325">
        <w:rPr>
          <w:sz w:val="18"/>
          <w:szCs w:val="18"/>
        </w:rPr>
        <w:t xml:space="preserve">        </w:t>
      </w:r>
      <w:r>
        <w:rPr>
          <w:sz w:val="18"/>
          <w:szCs w:val="18"/>
        </w:rPr>
        <w:t xml:space="preserve">   </w:t>
      </w:r>
      <w:r w:rsidRPr="00DE459C">
        <w:rPr>
          <w:sz w:val="18"/>
          <w:szCs w:val="18"/>
        </w:rPr>
        <w:t>(подпись студента)</w:t>
      </w:r>
    </w:p>
    <w:p w:rsidR="00183CE5" w:rsidRPr="00DE459C" w:rsidRDefault="00183CE5" w:rsidP="00183CE5">
      <w:pPr>
        <w:spacing w:after="0"/>
        <w:rPr>
          <w:szCs w:val="28"/>
        </w:rPr>
      </w:pPr>
    </w:p>
    <w:p w:rsidR="00183CE5" w:rsidRPr="00E92780" w:rsidRDefault="00183CE5" w:rsidP="00183CE5">
      <w:pPr>
        <w:spacing w:after="0" w:line="240" w:lineRule="auto"/>
        <w:rPr>
          <w:szCs w:val="28"/>
          <w:u w:val="single"/>
        </w:rPr>
      </w:pPr>
      <w:r w:rsidRPr="00944289">
        <w:rPr>
          <w:b/>
          <w:bCs/>
          <w:szCs w:val="28"/>
        </w:rPr>
        <w:t>Руководитель курсовой работы</w:t>
      </w:r>
      <w:r w:rsidRPr="00DE459C">
        <w:rPr>
          <w:szCs w:val="28"/>
        </w:rPr>
        <w:t xml:space="preserve"> </w:t>
      </w:r>
      <w:r w:rsidRPr="00944289">
        <w:rPr>
          <w:szCs w:val="28"/>
          <w:u w:val="single"/>
        </w:rPr>
        <w:t xml:space="preserve">доцент, к.т.н. </w:t>
      </w:r>
      <w:proofErr w:type="spellStart"/>
      <w:r w:rsidRPr="00944289">
        <w:rPr>
          <w:szCs w:val="28"/>
          <w:u w:val="single"/>
        </w:rPr>
        <w:t>Шукенбаев</w:t>
      </w:r>
      <w:proofErr w:type="spellEnd"/>
      <w:r w:rsidRPr="00944289">
        <w:rPr>
          <w:szCs w:val="28"/>
          <w:u w:val="single"/>
        </w:rPr>
        <w:t xml:space="preserve"> А.Б.</w:t>
      </w:r>
      <w:r w:rsidRPr="00E92780">
        <w:rPr>
          <w:szCs w:val="28"/>
        </w:rPr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Default="00183CE5" w:rsidP="00183CE5">
      <w:pPr>
        <w:spacing w:after="0" w:line="240" w:lineRule="auto"/>
        <w:ind w:left="2124" w:firstLine="708"/>
        <w:rPr>
          <w:sz w:val="18"/>
          <w:szCs w:val="18"/>
        </w:rPr>
      </w:pPr>
      <w:r w:rsidRPr="00474325">
        <w:rPr>
          <w:sz w:val="18"/>
          <w:szCs w:val="18"/>
        </w:rPr>
        <w:t xml:space="preserve">                             </w:t>
      </w:r>
      <w:r>
        <w:rPr>
          <w:sz w:val="18"/>
          <w:szCs w:val="18"/>
        </w:rPr>
        <w:t xml:space="preserve"> </w:t>
      </w:r>
      <w:r w:rsidRPr="00474325">
        <w:rPr>
          <w:sz w:val="18"/>
          <w:szCs w:val="18"/>
        </w:rPr>
        <w:t xml:space="preserve"> </w:t>
      </w:r>
      <w:r w:rsidRPr="00944289">
        <w:rPr>
          <w:sz w:val="18"/>
          <w:szCs w:val="18"/>
        </w:rPr>
        <w:t>(должность, звание, ученая степень)</w:t>
      </w:r>
      <w:r w:rsidRPr="00474325">
        <w:rPr>
          <w:sz w:val="18"/>
          <w:szCs w:val="18"/>
        </w:rPr>
        <w:t xml:space="preserve"> </w:t>
      </w:r>
      <w:r w:rsidRPr="00944289">
        <w:rPr>
          <w:sz w:val="18"/>
          <w:szCs w:val="18"/>
        </w:rPr>
        <w:t xml:space="preserve">         </w:t>
      </w:r>
      <w:r>
        <w:rPr>
          <w:sz w:val="18"/>
          <w:szCs w:val="18"/>
        </w:rPr>
        <w:t xml:space="preserve">              </w:t>
      </w:r>
      <w:r w:rsidRPr="00944289">
        <w:rPr>
          <w:sz w:val="18"/>
          <w:szCs w:val="18"/>
        </w:rPr>
        <w:t xml:space="preserve"> (подпись </w:t>
      </w:r>
    </w:p>
    <w:p w:rsidR="00183CE5" w:rsidRPr="00183CE5" w:rsidRDefault="00183CE5" w:rsidP="00183CE5">
      <w:pPr>
        <w:spacing w:after="0" w:line="240" w:lineRule="auto"/>
        <w:ind w:left="7080"/>
        <w:rPr>
          <w:sz w:val="18"/>
          <w:szCs w:val="18"/>
        </w:rPr>
      </w:pPr>
      <w:r>
        <w:rPr>
          <w:sz w:val="18"/>
          <w:szCs w:val="18"/>
        </w:rPr>
        <w:t xml:space="preserve">                    </w:t>
      </w:r>
      <w:r w:rsidRPr="00944289">
        <w:rPr>
          <w:sz w:val="18"/>
          <w:szCs w:val="18"/>
        </w:rPr>
        <w:t>руководителя)</w:t>
      </w:r>
    </w:p>
    <w:p w:rsidR="00F62C4A" w:rsidRDefault="00F62C4A" w:rsidP="00183CE5">
      <w:pPr>
        <w:spacing w:after="0" w:line="240" w:lineRule="auto"/>
        <w:rPr>
          <w:b/>
          <w:bCs/>
          <w:szCs w:val="28"/>
        </w:rPr>
      </w:pPr>
    </w:p>
    <w:p w:rsidR="00183CE5" w:rsidRPr="0013099C" w:rsidRDefault="00183CE5" w:rsidP="00183CE5">
      <w:pPr>
        <w:spacing w:after="0" w:line="240" w:lineRule="auto"/>
        <w:rPr>
          <w:szCs w:val="28"/>
          <w:u w:val="single"/>
        </w:rPr>
      </w:pPr>
      <w:r w:rsidRPr="00474325">
        <w:rPr>
          <w:b/>
          <w:bCs/>
          <w:szCs w:val="28"/>
        </w:rPr>
        <w:t>Рецензент (при наличии)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Pr="00183CE5" w:rsidRDefault="00183CE5" w:rsidP="00183CE5">
      <w:pPr>
        <w:spacing w:after="0" w:line="240" w:lineRule="auto"/>
        <w:ind w:left="2832" w:firstLine="708"/>
        <w:rPr>
          <w:sz w:val="18"/>
          <w:szCs w:val="18"/>
        </w:rPr>
      </w:pPr>
      <w:r w:rsidRPr="00474325">
        <w:rPr>
          <w:sz w:val="18"/>
          <w:szCs w:val="18"/>
        </w:rPr>
        <w:t>(должность, звание, ученая степень)</w:t>
      </w:r>
      <w:r w:rsidRPr="00E92780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</w:t>
      </w:r>
      <w:r w:rsidRPr="00E92780">
        <w:rPr>
          <w:sz w:val="18"/>
          <w:szCs w:val="18"/>
        </w:rPr>
        <w:t xml:space="preserve">                  (</w:t>
      </w:r>
      <w:r w:rsidRPr="00474325">
        <w:rPr>
          <w:sz w:val="18"/>
          <w:szCs w:val="18"/>
        </w:rPr>
        <w:t>подпись рецензента)</w:t>
      </w:r>
    </w:p>
    <w:p w:rsidR="00183CE5" w:rsidRDefault="00183CE5" w:rsidP="00183CE5">
      <w:pPr>
        <w:spacing w:after="0"/>
        <w:rPr>
          <w:b/>
          <w:bCs/>
          <w:szCs w:val="28"/>
        </w:rPr>
      </w:pPr>
    </w:p>
    <w:p w:rsidR="00183CE5" w:rsidRPr="00FA6995" w:rsidRDefault="00183CE5" w:rsidP="00183CE5">
      <w:pPr>
        <w:spacing w:after="0"/>
        <w:rPr>
          <w:szCs w:val="28"/>
        </w:rPr>
      </w:pPr>
      <w:r w:rsidRPr="00FA6995">
        <w:rPr>
          <w:b/>
          <w:bCs/>
          <w:szCs w:val="28"/>
        </w:rPr>
        <w:t>Работа представлена к защит</w:t>
      </w:r>
      <w:r>
        <w:rPr>
          <w:b/>
          <w:bCs/>
          <w:szCs w:val="28"/>
        </w:rPr>
        <w:t>е</w:t>
      </w:r>
      <w:r w:rsidRPr="00FA6995">
        <w:rPr>
          <w:b/>
          <w:bCs/>
          <w:szCs w:val="28"/>
        </w:rPr>
        <w:t xml:space="preserve"> </w:t>
      </w:r>
      <w:r w:rsidRPr="00DE459C">
        <w:rPr>
          <w:szCs w:val="28"/>
        </w:rPr>
        <w:t>«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DE459C">
        <w:rPr>
          <w:szCs w:val="28"/>
        </w:rPr>
        <w:t>»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>20</w:t>
      </w:r>
      <w:r>
        <w:rPr>
          <w:szCs w:val="28"/>
          <w:u w:val="single"/>
        </w:rPr>
        <w:tab/>
      </w:r>
      <w:r>
        <w:rPr>
          <w:szCs w:val="28"/>
        </w:rPr>
        <w:t>г.</w:t>
      </w:r>
    </w:p>
    <w:p w:rsidR="00183CE5" w:rsidRPr="00DE459C" w:rsidRDefault="00183CE5" w:rsidP="00183CE5">
      <w:pPr>
        <w:spacing w:after="0"/>
        <w:rPr>
          <w:szCs w:val="28"/>
        </w:rPr>
      </w:pPr>
    </w:p>
    <w:p w:rsidR="00183CE5" w:rsidRPr="00FA6995" w:rsidRDefault="00183CE5" w:rsidP="00183CE5">
      <w:pPr>
        <w:spacing w:after="0"/>
        <w:rPr>
          <w:szCs w:val="28"/>
        </w:rPr>
      </w:pPr>
      <w:r w:rsidRPr="00FA6995">
        <w:rPr>
          <w:b/>
          <w:bCs/>
          <w:szCs w:val="28"/>
        </w:rPr>
        <w:t>Допущен к защите</w:t>
      </w:r>
      <w:r w:rsidRPr="00FA6995">
        <w:rPr>
          <w:szCs w:val="28"/>
        </w:rPr>
        <w:t xml:space="preserve"> «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FA6995">
        <w:rPr>
          <w:szCs w:val="28"/>
        </w:rPr>
        <w:t>»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>20</w:t>
      </w:r>
      <w:r>
        <w:rPr>
          <w:szCs w:val="28"/>
          <w:u w:val="single"/>
        </w:rPr>
        <w:tab/>
      </w:r>
      <w:r w:rsidRPr="00FA6995">
        <w:rPr>
          <w:szCs w:val="28"/>
        </w:rPr>
        <w:t>г.</w:t>
      </w:r>
      <w:bookmarkEnd w:id="0"/>
    </w:p>
    <w:p w:rsidR="00183CE5" w:rsidRDefault="00183CE5" w:rsidP="00183CE5">
      <w:pPr>
        <w:pStyle w:val="Mukhanov"/>
        <w:ind w:firstLine="0"/>
      </w:pPr>
      <w:r>
        <w:br w:type="page"/>
      </w:r>
    </w:p>
    <w:p w:rsidR="00183CE5" w:rsidRPr="00813FF6" w:rsidRDefault="00183CE5" w:rsidP="00BB7DE0">
      <w:pPr>
        <w:spacing w:after="0" w:line="240" w:lineRule="auto"/>
        <w:jc w:val="center"/>
        <w:rPr>
          <w:sz w:val="24"/>
          <w:szCs w:val="24"/>
        </w:rPr>
      </w:pPr>
      <w:r w:rsidRPr="000936FD">
        <w:rPr>
          <w:noProof/>
          <w:sz w:val="24"/>
          <w:szCs w:val="24"/>
          <w:lang w:eastAsia="ru-RU"/>
        </w:rPr>
        <w:lastRenderedPageBreak/>
        <w:drawing>
          <wp:anchor distT="0" distB="0" distL="0" distR="0" simplePos="0" relativeHeight="251660288" behindDoc="0" locked="0" layoutInCell="1" allowOverlap="1" wp14:anchorId="743B8461" wp14:editId="2A52802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14500" cy="1065276"/>
            <wp:effectExtent l="0" t="0" r="0" b="1905"/>
            <wp:wrapTopAndBottom/>
            <wp:docPr id="2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0" cy="1065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3FF6">
        <w:rPr>
          <w:sz w:val="24"/>
          <w:szCs w:val="24"/>
        </w:rPr>
        <w:t>МИНОБРНАУКИ РОССИИ</w:t>
      </w:r>
    </w:p>
    <w:p w:rsidR="00183CE5" w:rsidRPr="00967D42" w:rsidRDefault="00183CE5" w:rsidP="00BB7DE0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813FF6">
        <w:rPr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 «МИРЭА – Российский технологический университет»</w:t>
      </w:r>
    </w:p>
    <w:p w:rsidR="00F62C4A" w:rsidRDefault="00F62C4A" w:rsidP="00F62C4A">
      <w:pPr>
        <w:spacing w:after="0" w:line="240" w:lineRule="auto"/>
        <w:jc w:val="center"/>
        <w:rPr>
          <w:b/>
          <w:bCs/>
          <w:szCs w:val="28"/>
        </w:rPr>
      </w:pPr>
    </w:p>
    <w:p w:rsidR="00183CE5" w:rsidRPr="00967D42" w:rsidRDefault="00183CE5" w:rsidP="00967D42">
      <w:pPr>
        <w:spacing w:after="0"/>
        <w:jc w:val="center"/>
        <w:rPr>
          <w:b/>
          <w:bCs/>
          <w:szCs w:val="28"/>
        </w:rPr>
      </w:pPr>
      <w:r w:rsidRPr="00813FF6">
        <w:rPr>
          <w:b/>
          <w:bCs/>
          <w:szCs w:val="28"/>
        </w:rPr>
        <w:t>РТУ МИРЭА</w:t>
      </w:r>
    </w:p>
    <w:p w:rsidR="00183CE5" w:rsidRPr="00813FF6" w:rsidRDefault="00183CE5" w:rsidP="00967D42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 xml:space="preserve">Институт </w:t>
      </w:r>
      <w:proofErr w:type="spellStart"/>
      <w:r w:rsidRPr="00813FF6">
        <w:rPr>
          <w:szCs w:val="28"/>
          <w:u w:val="single"/>
        </w:rPr>
        <w:t>кибербезопасности</w:t>
      </w:r>
      <w:proofErr w:type="spellEnd"/>
      <w:r w:rsidRPr="00813FF6">
        <w:rPr>
          <w:szCs w:val="28"/>
          <w:u w:val="single"/>
        </w:rPr>
        <w:t xml:space="preserve"> и цифровых технологий</w:t>
      </w:r>
    </w:p>
    <w:p w:rsidR="00183CE5" w:rsidRPr="00967D42" w:rsidRDefault="00183CE5" w:rsidP="00967D42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института, филиала)</w:t>
      </w:r>
    </w:p>
    <w:p w:rsidR="00967D42" w:rsidRDefault="00967D42" w:rsidP="00967D42">
      <w:pPr>
        <w:spacing w:after="0" w:line="240" w:lineRule="auto"/>
        <w:jc w:val="center"/>
        <w:rPr>
          <w:szCs w:val="28"/>
          <w:u w:val="single"/>
        </w:rPr>
      </w:pPr>
    </w:p>
    <w:p w:rsidR="00183CE5" w:rsidRPr="00813FF6" w:rsidRDefault="00183CE5" w:rsidP="00967D42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>КБ-8 «Информационное противоборство»</w:t>
      </w:r>
    </w:p>
    <w:p w:rsidR="00183CE5" w:rsidRDefault="00183CE5" w:rsidP="00967D42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кафедры)</w:t>
      </w:r>
    </w:p>
    <w:p w:rsidR="00183CE5" w:rsidRDefault="00183CE5" w:rsidP="00CA1B1F">
      <w:pPr>
        <w:spacing w:after="0"/>
        <w:rPr>
          <w:sz w:val="18"/>
          <w:szCs w:val="18"/>
        </w:rPr>
      </w:pPr>
    </w:p>
    <w:p w:rsidR="00183CE5" w:rsidRPr="006B3202" w:rsidRDefault="00183CE5" w:rsidP="00183CE5">
      <w:pPr>
        <w:pStyle w:val="ad"/>
        <w:spacing w:before="9"/>
        <w:ind w:right="2000"/>
        <w:jc w:val="right"/>
        <w:rPr>
          <w:lang w:val="ru-RU"/>
        </w:rPr>
      </w:pPr>
      <w:r w:rsidRPr="006B3202">
        <w:rPr>
          <w:lang w:val="ru-RU"/>
        </w:rPr>
        <w:t>Утверждаю</w:t>
      </w:r>
    </w:p>
    <w:p w:rsidR="00183CE5" w:rsidRPr="006B3202" w:rsidRDefault="00183CE5" w:rsidP="00183CE5">
      <w:pPr>
        <w:pStyle w:val="ad"/>
        <w:spacing w:before="2"/>
        <w:rPr>
          <w:sz w:val="22"/>
          <w:lang w:val="ru-RU"/>
        </w:rPr>
      </w:pPr>
    </w:p>
    <w:p w:rsidR="00183CE5" w:rsidRPr="006B3202" w:rsidRDefault="00183CE5" w:rsidP="00183CE5">
      <w:pPr>
        <w:pStyle w:val="ad"/>
        <w:tabs>
          <w:tab w:val="left" w:pos="7686"/>
          <w:tab w:val="left" w:pos="8887"/>
        </w:tabs>
        <w:ind w:left="4873"/>
        <w:rPr>
          <w:b/>
          <w:lang w:val="ru-RU"/>
        </w:rPr>
      </w:pPr>
      <w:r w:rsidRPr="006B3202">
        <w:rPr>
          <w:lang w:val="ru-RU"/>
        </w:rPr>
        <w:t>Заведующий</w:t>
      </w:r>
      <w:r w:rsidRPr="006B3202">
        <w:rPr>
          <w:spacing w:val="-5"/>
          <w:lang w:val="ru-RU"/>
        </w:rPr>
        <w:t xml:space="preserve"> </w:t>
      </w:r>
      <w:r w:rsidRPr="006B3202">
        <w:rPr>
          <w:lang w:val="ru-RU"/>
        </w:rPr>
        <w:t>кафедрой</w:t>
      </w:r>
      <w:r w:rsidRPr="006B3202">
        <w:rPr>
          <w:u w:val="single"/>
          <w:lang w:val="ru-RU"/>
        </w:rPr>
        <w:t xml:space="preserve"> </w:t>
      </w:r>
      <w:r w:rsidRPr="006B3202">
        <w:rPr>
          <w:u w:val="single"/>
          <w:lang w:val="ru-RU"/>
        </w:rPr>
        <w:tab/>
      </w:r>
      <w:r>
        <w:rPr>
          <w:u w:val="single"/>
          <w:lang w:val="ru-RU"/>
        </w:rPr>
        <w:t>КБ-8</w:t>
      </w:r>
      <w:r>
        <w:rPr>
          <w:u w:val="single"/>
          <w:lang w:val="ru-RU"/>
        </w:rPr>
        <w:tab/>
      </w:r>
    </w:p>
    <w:p w:rsidR="00183CE5" w:rsidRDefault="00183CE5" w:rsidP="00183CE5">
      <w:pPr>
        <w:pStyle w:val="ad"/>
        <w:spacing w:before="1"/>
        <w:rPr>
          <w:b/>
          <w:sz w:val="17"/>
          <w:lang w:val="ru-RU"/>
        </w:rPr>
      </w:pP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</w:p>
    <w:p w:rsidR="00183CE5" w:rsidRPr="00AA7355" w:rsidRDefault="00183CE5" w:rsidP="00183CE5">
      <w:pPr>
        <w:pStyle w:val="ad"/>
        <w:spacing w:before="1"/>
        <w:rPr>
          <w:bCs/>
          <w:sz w:val="17"/>
          <w:u w:val="single"/>
          <w:lang w:val="ru-RU"/>
        </w:rPr>
      </w:pP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  <w:t xml:space="preserve">               </w:t>
      </w:r>
      <w:r>
        <w:rPr>
          <w:bCs/>
          <w:sz w:val="17"/>
          <w:u w:val="single"/>
          <w:lang w:val="ru-RU"/>
        </w:rPr>
        <w:tab/>
      </w:r>
      <w:r>
        <w:rPr>
          <w:bCs/>
          <w:sz w:val="17"/>
          <w:u w:val="single"/>
          <w:lang w:val="ru-RU"/>
        </w:rPr>
        <w:tab/>
      </w:r>
      <w:r>
        <w:rPr>
          <w:bCs/>
          <w:sz w:val="17"/>
          <w:u w:val="single"/>
          <w:lang w:val="ru-RU"/>
        </w:rPr>
        <w:tab/>
      </w:r>
      <w:r>
        <w:rPr>
          <w:bCs/>
          <w:sz w:val="17"/>
          <w:u w:val="single"/>
          <w:lang w:val="ru-RU"/>
        </w:rPr>
        <w:tab/>
      </w:r>
      <w:r w:rsidRPr="00C34948">
        <w:rPr>
          <w:bCs/>
          <w:sz w:val="17"/>
          <w:u w:val="single"/>
          <w:lang w:val="ru-RU"/>
        </w:rPr>
        <w:t xml:space="preserve">               </w:t>
      </w:r>
      <w:r>
        <w:rPr>
          <w:bCs/>
          <w:sz w:val="17"/>
          <w:u w:val="single"/>
          <w:lang w:val="ru-RU"/>
        </w:rPr>
        <w:t>Григорьев В.Р.</w:t>
      </w:r>
    </w:p>
    <w:p w:rsidR="00183CE5" w:rsidRPr="00F37FEA" w:rsidRDefault="00183CE5" w:rsidP="00183CE5">
      <w:pPr>
        <w:pStyle w:val="ad"/>
        <w:spacing w:before="1"/>
        <w:rPr>
          <w:bCs/>
          <w:i/>
          <w:lang w:val="ru-RU"/>
        </w:rPr>
      </w:pP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Cs/>
          <w:i/>
          <w:lang w:val="ru-RU"/>
        </w:rPr>
        <w:t>(подпись)</w:t>
      </w:r>
      <w:r>
        <w:rPr>
          <w:bCs/>
          <w:i/>
          <w:lang w:val="ru-RU"/>
        </w:rPr>
        <w:tab/>
      </w:r>
      <w:r>
        <w:rPr>
          <w:bCs/>
          <w:i/>
          <w:lang w:val="ru-RU"/>
        </w:rPr>
        <w:tab/>
        <w:t xml:space="preserve">    (ФИО)</w:t>
      </w:r>
    </w:p>
    <w:p w:rsidR="00183CE5" w:rsidRPr="006B3202" w:rsidRDefault="00183CE5" w:rsidP="00183CE5">
      <w:pPr>
        <w:pStyle w:val="ad"/>
        <w:tabs>
          <w:tab w:val="left" w:pos="6450"/>
          <w:tab w:val="left" w:pos="7763"/>
          <w:tab w:val="left" w:pos="8390"/>
        </w:tabs>
        <w:spacing w:before="134"/>
        <w:ind w:left="5822"/>
        <w:rPr>
          <w:lang w:val="ru-RU"/>
        </w:rPr>
      </w:pPr>
      <w:r w:rsidRPr="006B3202">
        <w:rPr>
          <w:lang w:val="ru-RU"/>
        </w:rPr>
        <w:t>«</w:t>
      </w:r>
      <w:r w:rsidRPr="006B3202">
        <w:rPr>
          <w:u w:val="single"/>
          <w:lang w:val="ru-RU"/>
        </w:rPr>
        <w:tab/>
      </w:r>
      <w:r w:rsidRPr="006B3202">
        <w:rPr>
          <w:lang w:val="ru-RU"/>
        </w:rPr>
        <w:t>»</w:t>
      </w:r>
      <w:r w:rsidRPr="006B3202">
        <w:rPr>
          <w:u w:val="single"/>
          <w:lang w:val="ru-RU"/>
        </w:rPr>
        <w:tab/>
      </w:r>
      <w:r w:rsidRPr="006B3202">
        <w:rPr>
          <w:lang w:val="ru-RU"/>
        </w:rPr>
        <w:t>20</w:t>
      </w:r>
      <w:r w:rsidRPr="006B3202">
        <w:rPr>
          <w:u w:val="single"/>
          <w:lang w:val="ru-RU"/>
        </w:rPr>
        <w:tab/>
      </w:r>
      <w:r w:rsidRPr="006B3202">
        <w:rPr>
          <w:lang w:val="ru-RU"/>
        </w:rPr>
        <w:t>г.</w:t>
      </w:r>
    </w:p>
    <w:p w:rsidR="00183CE5" w:rsidRPr="00EF216E" w:rsidRDefault="00183CE5" w:rsidP="00183CE5">
      <w:pPr>
        <w:pStyle w:val="Mukhanov"/>
        <w:ind w:firstLine="0"/>
        <w:rPr>
          <w:b/>
          <w:bCs/>
        </w:rPr>
      </w:pPr>
    </w:p>
    <w:p w:rsidR="00183CE5" w:rsidRPr="00543823" w:rsidRDefault="00183CE5" w:rsidP="00183CE5">
      <w:pPr>
        <w:spacing w:after="0"/>
        <w:jc w:val="center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ЗАДАНИЕ</w:t>
      </w:r>
    </w:p>
    <w:p w:rsidR="00183CE5" w:rsidRPr="00F33320" w:rsidRDefault="00183CE5" w:rsidP="00183CE5">
      <w:pPr>
        <w:spacing w:after="0"/>
        <w:jc w:val="center"/>
        <w:rPr>
          <w:b/>
          <w:bCs/>
          <w:sz w:val="21"/>
          <w:szCs w:val="21"/>
        </w:rPr>
      </w:pPr>
      <w:r w:rsidRPr="00F33320">
        <w:rPr>
          <w:b/>
          <w:bCs/>
          <w:sz w:val="21"/>
          <w:szCs w:val="21"/>
        </w:rPr>
        <w:t>на выполнение курсовой работы по дисциплине</w:t>
      </w:r>
    </w:p>
    <w:p w:rsidR="00183CE5" w:rsidRPr="00543823" w:rsidRDefault="00183CE5" w:rsidP="00183CE5">
      <w:pPr>
        <w:spacing w:after="0"/>
        <w:jc w:val="center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«Безопасность систем баз данных»</w:t>
      </w:r>
    </w:p>
    <w:p w:rsidR="00183CE5" w:rsidRPr="00543823" w:rsidRDefault="00183CE5" w:rsidP="00CA1B1F">
      <w:pPr>
        <w:spacing w:after="0" w:line="240" w:lineRule="auto"/>
        <w:rPr>
          <w:sz w:val="21"/>
          <w:szCs w:val="21"/>
        </w:rPr>
      </w:pPr>
    </w:p>
    <w:p w:rsidR="00183CE5" w:rsidRPr="00967D42" w:rsidRDefault="00183CE5" w:rsidP="00183CE5">
      <w:pPr>
        <w:spacing w:after="0"/>
        <w:rPr>
          <w:b/>
          <w:bCs/>
          <w:sz w:val="21"/>
          <w:szCs w:val="21"/>
        </w:rPr>
      </w:pPr>
      <w:r w:rsidRPr="00967D42">
        <w:rPr>
          <w:b/>
          <w:bCs/>
          <w:sz w:val="21"/>
          <w:szCs w:val="21"/>
        </w:rPr>
        <w:t>Обучающийся</w:t>
      </w:r>
      <w:r w:rsidRPr="00967D42">
        <w:rPr>
          <w:sz w:val="21"/>
          <w:szCs w:val="21"/>
          <w:u w:val="single"/>
        </w:rPr>
        <w:tab/>
        <w:t xml:space="preserve">           </w:t>
      </w:r>
      <w:r w:rsidR="00967D42">
        <w:rPr>
          <w:sz w:val="21"/>
          <w:szCs w:val="21"/>
          <w:u w:val="single"/>
        </w:rPr>
        <w:t xml:space="preserve">Кутьин Захар Сергеевич          </w:t>
      </w:r>
      <w:r w:rsidRPr="00967D42">
        <w:rPr>
          <w:sz w:val="21"/>
          <w:szCs w:val="21"/>
          <w:u w:val="single"/>
        </w:rPr>
        <w:tab/>
      </w:r>
      <w:r w:rsidRPr="00967D42">
        <w:rPr>
          <w:b/>
          <w:bCs/>
          <w:sz w:val="21"/>
          <w:szCs w:val="21"/>
        </w:rPr>
        <w:t xml:space="preserve"> Группа</w:t>
      </w:r>
      <w:r w:rsidRPr="00967D42">
        <w:rPr>
          <w:sz w:val="21"/>
          <w:szCs w:val="21"/>
          <w:u w:val="single"/>
        </w:rPr>
        <w:tab/>
        <w:t>БББО-05-20</w:t>
      </w:r>
      <w:r w:rsidRPr="00967D42">
        <w:rPr>
          <w:sz w:val="21"/>
          <w:szCs w:val="21"/>
          <w:u w:val="single"/>
        </w:rPr>
        <w:tab/>
        <w:t xml:space="preserve">             </w:t>
      </w:r>
      <w:r w:rsidRPr="00967D42">
        <w:rPr>
          <w:b/>
          <w:bCs/>
          <w:sz w:val="21"/>
          <w:szCs w:val="21"/>
        </w:rPr>
        <w:tab/>
      </w:r>
    </w:p>
    <w:p w:rsidR="00183CE5" w:rsidRPr="00967D42" w:rsidRDefault="00183CE5" w:rsidP="00183CE5">
      <w:pPr>
        <w:spacing w:after="0"/>
        <w:rPr>
          <w:sz w:val="21"/>
          <w:szCs w:val="21"/>
        </w:rPr>
      </w:pPr>
      <w:r w:rsidRPr="00967D42">
        <w:rPr>
          <w:b/>
          <w:bCs/>
          <w:sz w:val="21"/>
          <w:szCs w:val="21"/>
        </w:rPr>
        <w:t>Тема</w:t>
      </w:r>
      <w:r w:rsidRPr="00967D42">
        <w:rPr>
          <w:sz w:val="21"/>
          <w:szCs w:val="21"/>
        </w:rPr>
        <w:t xml:space="preserve"> </w:t>
      </w:r>
      <w:r w:rsidR="00967D42" w:rsidRPr="00967D42">
        <w:rPr>
          <w:sz w:val="21"/>
          <w:szCs w:val="21"/>
          <w:u w:val="single"/>
        </w:rPr>
        <w:t>Разработка и защита базы данных для автоматизированной информационной системы «Медицинское обследование в удаленном режиме»</w:t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</w:p>
    <w:p w:rsidR="00183CE5" w:rsidRPr="00543823" w:rsidRDefault="00183CE5" w:rsidP="00183CE5">
      <w:pPr>
        <w:spacing w:after="0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Исходные данные:</w:t>
      </w:r>
      <w:r w:rsidRPr="00543823">
        <w:rPr>
          <w:sz w:val="21"/>
          <w:szCs w:val="21"/>
          <w:u w:val="single"/>
        </w:rPr>
        <w:t xml:space="preserve"> База данных сотрудников </w:t>
      </w:r>
      <w:r w:rsidR="00F62C4A">
        <w:rPr>
          <w:sz w:val="21"/>
          <w:szCs w:val="21"/>
          <w:u w:val="single"/>
        </w:rPr>
        <w:t>транспортной компании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</w:p>
    <w:p w:rsidR="00183CE5" w:rsidRPr="00543823" w:rsidRDefault="00183CE5" w:rsidP="00183CE5">
      <w:pPr>
        <w:spacing w:after="0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Перечень вопросов, подлежащих разработке, и обязательного графического материала: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>– разработка требований к базе данных автоматизированной информационной системы;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  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>– проектирование подмоделей логического и физического уровня представления данных;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 xml:space="preserve">– реализация модели данных в СУБД SQL </w:t>
      </w:r>
      <w:proofErr w:type="spellStart"/>
      <w:r w:rsidRPr="00543823">
        <w:rPr>
          <w:sz w:val="21"/>
          <w:szCs w:val="21"/>
          <w:u w:val="single"/>
        </w:rPr>
        <w:t>Server</w:t>
      </w:r>
      <w:proofErr w:type="spellEnd"/>
      <w:r w:rsidRPr="00543823">
        <w:rPr>
          <w:sz w:val="21"/>
          <w:szCs w:val="21"/>
          <w:u w:val="single"/>
        </w:rPr>
        <w:t>;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                                                                    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>– построение системы защиты базы данных.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                                                                             </w:t>
      </w:r>
    </w:p>
    <w:p w:rsidR="00183CE5" w:rsidRPr="00D22346" w:rsidRDefault="00183CE5" w:rsidP="00E54405">
      <w:pPr>
        <w:tabs>
          <w:tab w:val="left" w:pos="5618"/>
          <w:tab w:val="left" w:pos="6491"/>
          <w:tab w:val="left" w:pos="7386"/>
          <w:tab w:val="left" w:pos="7557"/>
          <w:tab w:val="left" w:pos="8327"/>
          <w:tab w:val="left" w:pos="8958"/>
          <w:tab w:val="left" w:pos="9604"/>
        </w:tabs>
        <w:spacing w:before="118" w:after="0"/>
        <w:ind w:right="-8"/>
        <w:rPr>
          <w:b/>
          <w:bCs/>
          <w:i/>
          <w:sz w:val="18"/>
          <w:szCs w:val="21"/>
          <w:u w:val="single"/>
        </w:rPr>
      </w:pPr>
      <w:bookmarkStart w:id="1" w:name="_Hlk132896054"/>
      <w:r w:rsidRPr="00D22346">
        <w:rPr>
          <w:b/>
          <w:bCs/>
          <w:sz w:val="21"/>
          <w:szCs w:val="21"/>
        </w:rPr>
        <w:t>Срок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представления</w:t>
      </w:r>
      <w:r w:rsidRPr="00D22346">
        <w:rPr>
          <w:b/>
          <w:bCs/>
          <w:spacing w:val="-4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к</w:t>
      </w:r>
      <w:r w:rsidRPr="00D22346">
        <w:rPr>
          <w:b/>
          <w:bCs/>
          <w:spacing w:val="-2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защите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курсового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проекта</w:t>
      </w:r>
      <w:r w:rsidRPr="00D22346">
        <w:rPr>
          <w:b/>
          <w:bCs/>
          <w:spacing w:val="-2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(работы):</w:t>
      </w:r>
      <w:r w:rsidRPr="00D22346">
        <w:rPr>
          <w:b/>
          <w:bCs/>
          <w:sz w:val="21"/>
          <w:szCs w:val="21"/>
        </w:rPr>
        <w:tab/>
        <w:t>до «</w:t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/>
          <w:bCs/>
          <w:sz w:val="21"/>
          <w:szCs w:val="21"/>
        </w:rPr>
        <w:t>»</w:t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/>
          <w:bCs/>
          <w:sz w:val="21"/>
          <w:szCs w:val="21"/>
        </w:rPr>
        <w:t>20</w:t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Cs/>
          <w:sz w:val="21"/>
          <w:szCs w:val="21"/>
        </w:rPr>
        <w:t>г</w:t>
      </w:r>
      <w:r w:rsidRPr="00D22346">
        <w:rPr>
          <w:b/>
          <w:bCs/>
          <w:sz w:val="21"/>
          <w:szCs w:val="21"/>
        </w:rPr>
        <w:t>.</w:t>
      </w:r>
      <w:r w:rsidRPr="00D22346">
        <w:rPr>
          <w:b/>
          <w:bCs/>
          <w:spacing w:val="1"/>
          <w:sz w:val="21"/>
          <w:szCs w:val="21"/>
        </w:rPr>
        <w:t xml:space="preserve"> </w:t>
      </w:r>
      <w:r w:rsidR="00967D42">
        <w:rPr>
          <w:b/>
          <w:bCs/>
          <w:spacing w:val="1"/>
          <w:sz w:val="21"/>
          <w:szCs w:val="21"/>
        </w:rPr>
        <w:t xml:space="preserve">  </w:t>
      </w:r>
      <w:r w:rsidRPr="00D22346">
        <w:rPr>
          <w:b/>
          <w:bCs/>
          <w:sz w:val="21"/>
          <w:szCs w:val="21"/>
        </w:rPr>
        <w:t>Задание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на</w:t>
      </w:r>
      <w:r w:rsidRPr="00D22346">
        <w:rPr>
          <w:b/>
          <w:bCs/>
          <w:spacing w:val="-4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курсовой</w:t>
      </w:r>
      <w:r w:rsidRPr="00D22346">
        <w:rPr>
          <w:b/>
          <w:bCs/>
          <w:spacing w:val="-2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проект (работу)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выдал</w:t>
      </w:r>
      <w:r>
        <w:rPr>
          <w:b/>
          <w:bCs/>
          <w:sz w:val="21"/>
          <w:szCs w:val="21"/>
        </w:rPr>
        <w:t xml:space="preserve">                      </w:t>
      </w:r>
      <w:r>
        <w:rPr>
          <w:b/>
          <w:bCs/>
          <w:sz w:val="21"/>
          <w:szCs w:val="21"/>
          <w:u w:val="single"/>
        </w:rPr>
        <w:t xml:space="preserve">                                   </w:t>
      </w:r>
      <w:r>
        <w:rPr>
          <w:b/>
          <w:bCs/>
          <w:sz w:val="21"/>
          <w:szCs w:val="21"/>
        </w:rPr>
        <w:t xml:space="preserve">       </w:t>
      </w:r>
      <w:r w:rsidRPr="00DC5028">
        <w:rPr>
          <w:b/>
          <w:bCs/>
          <w:sz w:val="21"/>
          <w:szCs w:val="21"/>
          <w:u w:val="single"/>
        </w:rPr>
        <w:t xml:space="preserve">   </w:t>
      </w:r>
      <w:r>
        <w:rPr>
          <w:b/>
          <w:bCs/>
          <w:sz w:val="21"/>
          <w:szCs w:val="21"/>
          <w:u w:val="single"/>
        </w:rPr>
        <w:t>(</w:t>
      </w:r>
      <w:proofErr w:type="spellStart"/>
      <w:r>
        <w:rPr>
          <w:b/>
          <w:bCs/>
          <w:sz w:val="21"/>
          <w:szCs w:val="21"/>
          <w:u w:val="single"/>
        </w:rPr>
        <w:t>Шукенбаев</w:t>
      </w:r>
      <w:proofErr w:type="spellEnd"/>
      <w:r>
        <w:rPr>
          <w:b/>
          <w:bCs/>
          <w:sz w:val="21"/>
          <w:szCs w:val="21"/>
          <w:u w:val="single"/>
        </w:rPr>
        <w:t xml:space="preserve"> А.Б.)</w:t>
      </w:r>
    </w:p>
    <w:p w:rsidR="00183CE5" w:rsidRPr="00D22346" w:rsidRDefault="00183CE5" w:rsidP="00CA1B1F">
      <w:pPr>
        <w:tabs>
          <w:tab w:val="left" w:pos="7844"/>
        </w:tabs>
        <w:spacing w:after="0" w:line="240" w:lineRule="auto"/>
        <w:rPr>
          <w:b/>
          <w:i/>
          <w:sz w:val="18"/>
        </w:rPr>
      </w:pPr>
      <w:r>
        <w:rPr>
          <w:b/>
          <w:i/>
          <w:sz w:val="18"/>
        </w:rPr>
        <w:t xml:space="preserve">                                                                                                                      </w:t>
      </w:r>
      <w:r w:rsidRPr="00D22346">
        <w:rPr>
          <w:b/>
          <w:i/>
          <w:sz w:val="18"/>
        </w:rPr>
        <w:t>Подпись</w:t>
      </w:r>
      <w:r w:rsidRPr="00D22346">
        <w:rPr>
          <w:b/>
          <w:i/>
          <w:spacing w:val="-5"/>
          <w:sz w:val="18"/>
        </w:rPr>
        <w:t xml:space="preserve"> </w:t>
      </w:r>
      <w:r w:rsidRPr="00D22346">
        <w:rPr>
          <w:b/>
          <w:i/>
          <w:sz w:val="18"/>
        </w:rPr>
        <w:t>руководителя</w:t>
      </w:r>
      <w:r>
        <w:rPr>
          <w:b/>
          <w:i/>
          <w:sz w:val="18"/>
        </w:rPr>
        <w:t xml:space="preserve">            </w:t>
      </w:r>
      <w:r w:rsidRPr="00D22346">
        <w:rPr>
          <w:b/>
          <w:i/>
          <w:sz w:val="18"/>
        </w:rPr>
        <w:t>Ф.И.О.</w:t>
      </w:r>
      <w:r w:rsidRPr="00D22346">
        <w:rPr>
          <w:b/>
          <w:i/>
          <w:spacing w:val="-5"/>
          <w:sz w:val="18"/>
        </w:rPr>
        <w:t xml:space="preserve"> </w:t>
      </w:r>
      <w:r>
        <w:rPr>
          <w:b/>
          <w:i/>
          <w:spacing w:val="-5"/>
          <w:sz w:val="18"/>
        </w:rPr>
        <w:t>руководителя</w:t>
      </w:r>
    </w:p>
    <w:p w:rsidR="00183CE5" w:rsidRDefault="00183CE5" w:rsidP="0099328B">
      <w:pPr>
        <w:tabs>
          <w:tab w:val="left" w:pos="521"/>
          <w:tab w:val="left" w:pos="1887"/>
          <w:tab w:val="left" w:pos="2413"/>
          <w:tab w:val="left" w:pos="7316"/>
          <w:tab w:val="left" w:pos="9071"/>
        </w:tabs>
        <w:spacing w:after="0" w:line="276" w:lineRule="auto"/>
        <w:rPr>
          <w:b/>
          <w:i/>
          <w:spacing w:val="39"/>
          <w:position w:val="2"/>
          <w:sz w:val="18"/>
        </w:rPr>
      </w:pPr>
      <w:r w:rsidRPr="00D22346">
        <w:rPr>
          <w:b/>
          <w:position w:val="2"/>
          <w:sz w:val="21"/>
        </w:rPr>
        <w:t>«</w:t>
      </w:r>
      <w:r w:rsidRPr="00D22346">
        <w:rPr>
          <w:b/>
          <w:position w:val="2"/>
          <w:sz w:val="21"/>
          <w:u w:val="single"/>
        </w:rPr>
        <w:tab/>
      </w:r>
      <w:r w:rsidRPr="00D22346">
        <w:rPr>
          <w:b/>
          <w:position w:val="2"/>
          <w:sz w:val="21"/>
        </w:rPr>
        <w:t>»</w:t>
      </w:r>
      <w:r w:rsidRPr="00D22346">
        <w:rPr>
          <w:b/>
          <w:position w:val="2"/>
          <w:sz w:val="21"/>
          <w:u w:val="single"/>
        </w:rPr>
        <w:tab/>
      </w:r>
      <w:r w:rsidRPr="00D22346">
        <w:rPr>
          <w:b/>
          <w:position w:val="2"/>
          <w:sz w:val="21"/>
        </w:rPr>
        <w:t>20</w:t>
      </w:r>
      <w:r w:rsidRPr="00D22346">
        <w:rPr>
          <w:b/>
          <w:position w:val="2"/>
          <w:sz w:val="21"/>
          <w:u w:val="single"/>
        </w:rPr>
        <w:tab/>
      </w:r>
      <w:r w:rsidRPr="00D22346">
        <w:rPr>
          <w:b/>
          <w:position w:val="2"/>
          <w:sz w:val="18"/>
        </w:rPr>
        <w:t>г</w:t>
      </w:r>
      <w:r w:rsidRPr="00D22346">
        <w:rPr>
          <w:b/>
          <w:i/>
          <w:position w:val="2"/>
          <w:sz w:val="18"/>
        </w:rPr>
        <w:t>.</w:t>
      </w:r>
      <w:r w:rsidRPr="00D22346">
        <w:rPr>
          <w:b/>
          <w:i/>
          <w:spacing w:val="39"/>
          <w:position w:val="2"/>
          <w:sz w:val="18"/>
        </w:rPr>
        <w:t xml:space="preserve"> </w:t>
      </w:r>
    </w:p>
    <w:p w:rsidR="0099328B" w:rsidRDefault="00CA1B1F" w:rsidP="00967D42">
      <w:pPr>
        <w:tabs>
          <w:tab w:val="left" w:pos="5618"/>
          <w:tab w:val="left" w:pos="6491"/>
          <w:tab w:val="left" w:pos="7386"/>
          <w:tab w:val="left" w:pos="7557"/>
          <w:tab w:val="left" w:pos="8327"/>
          <w:tab w:val="left" w:pos="8958"/>
          <w:tab w:val="left" w:pos="9604"/>
        </w:tabs>
        <w:spacing w:before="118" w:after="0" w:line="240" w:lineRule="auto"/>
        <w:ind w:right="-8"/>
        <w:rPr>
          <w:i/>
          <w:sz w:val="18"/>
        </w:rPr>
      </w:pPr>
      <w:r>
        <w:rPr>
          <w:b/>
          <w:iCs/>
          <w:sz w:val="20"/>
          <w:szCs w:val="24"/>
        </w:rPr>
        <w:t>Задание на курсовую р</w:t>
      </w:r>
      <w:r w:rsidR="00183CE5" w:rsidRPr="00D22346">
        <w:rPr>
          <w:b/>
          <w:iCs/>
          <w:sz w:val="20"/>
          <w:szCs w:val="24"/>
        </w:rPr>
        <w:t>аботу</w:t>
      </w:r>
      <w:r w:rsidR="00183CE5" w:rsidRPr="00D22346">
        <w:rPr>
          <w:b/>
          <w:iCs/>
          <w:spacing w:val="-7"/>
          <w:sz w:val="20"/>
          <w:szCs w:val="24"/>
        </w:rPr>
        <w:t xml:space="preserve"> </w:t>
      </w:r>
      <w:r w:rsidR="00183CE5" w:rsidRPr="00D22346">
        <w:rPr>
          <w:b/>
          <w:iCs/>
          <w:sz w:val="20"/>
          <w:szCs w:val="24"/>
        </w:rPr>
        <w:t>получил</w:t>
      </w:r>
      <w:r w:rsidR="00183CE5">
        <w:rPr>
          <w:b/>
          <w:iCs/>
          <w:sz w:val="20"/>
          <w:szCs w:val="24"/>
        </w:rPr>
        <w:t xml:space="preserve">                                      </w:t>
      </w:r>
      <w:r w:rsidR="00183CE5">
        <w:rPr>
          <w:b/>
          <w:iCs/>
          <w:sz w:val="20"/>
          <w:szCs w:val="24"/>
          <w:u w:val="single"/>
        </w:rPr>
        <w:t xml:space="preserve">                                     </w:t>
      </w:r>
      <w:r w:rsidR="00183CE5">
        <w:rPr>
          <w:b/>
          <w:bCs/>
          <w:sz w:val="21"/>
          <w:szCs w:val="21"/>
        </w:rPr>
        <w:t xml:space="preserve">          </w:t>
      </w:r>
      <w:r w:rsidR="00183CE5" w:rsidRPr="00DC5028">
        <w:rPr>
          <w:b/>
          <w:bCs/>
          <w:sz w:val="21"/>
          <w:szCs w:val="21"/>
          <w:u w:val="single"/>
        </w:rPr>
        <w:t xml:space="preserve">   </w:t>
      </w:r>
      <w:r w:rsidR="00967D42">
        <w:rPr>
          <w:b/>
          <w:bCs/>
          <w:sz w:val="21"/>
          <w:szCs w:val="21"/>
          <w:u w:val="single"/>
        </w:rPr>
        <w:t>(Кутьин З.С</w:t>
      </w:r>
      <w:r w:rsidR="00183CE5">
        <w:rPr>
          <w:b/>
          <w:bCs/>
          <w:sz w:val="21"/>
          <w:szCs w:val="21"/>
          <w:u w:val="single"/>
        </w:rPr>
        <w:t>.)</w:t>
      </w:r>
      <w:r w:rsidR="0099328B">
        <w:rPr>
          <w:i/>
          <w:sz w:val="18"/>
        </w:rPr>
        <w:t xml:space="preserve">   </w:t>
      </w:r>
    </w:p>
    <w:p w:rsidR="0099328B" w:rsidRDefault="0099328B" w:rsidP="00967D42">
      <w:pPr>
        <w:tabs>
          <w:tab w:val="left" w:pos="5618"/>
          <w:tab w:val="left" w:pos="6491"/>
          <w:tab w:val="left" w:pos="7386"/>
          <w:tab w:val="left" w:pos="7557"/>
          <w:tab w:val="left" w:pos="8327"/>
          <w:tab w:val="left" w:pos="8958"/>
          <w:tab w:val="left" w:pos="9604"/>
        </w:tabs>
        <w:spacing w:before="118" w:after="0" w:line="240" w:lineRule="auto"/>
        <w:ind w:right="-8"/>
        <w:rPr>
          <w:b/>
          <w:iCs/>
          <w:sz w:val="20"/>
          <w:szCs w:val="24"/>
        </w:rPr>
        <w:sectPr w:rsidR="0099328B" w:rsidSect="0020451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8" w:right="737" w:bottom="1418" w:left="1701" w:header="709" w:footer="709" w:gutter="0"/>
          <w:cols w:space="708"/>
          <w:docGrid w:linePitch="360"/>
        </w:sectPr>
      </w:pPr>
      <w:r>
        <w:rPr>
          <w:i/>
          <w:sz w:val="18"/>
        </w:rPr>
        <w:t xml:space="preserve">                                                                                                                  </w:t>
      </w:r>
      <w:r w:rsidRPr="0099328B">
        <w:rPr>
          <w:b/>
          <w:i/>
          <w:sz w:val="18"/>
        </w:rPr>
        <w:t>Подпись</w:t>
      </w:r>
      <w:r w:rsidRPr="0099328B">
        <w:rPr>
          <w:b/>
          <w:i/>
          <w:spacing w:val="-4"/>
          <w:sz w:val="18"/>
        </w:rPr>
        <w:t xml:space="preserve"> </w:t>
      </w:r>
      <w:r w:rsidRPr="0099328B">
        <w:rPr>
          <w:b/>
          <w:i/>
          <w:sz w:val="18"/>
        </w:rPr>
        <w:t>обучающегося            Ф.И.О.</w:t>
      </w:r>
      <w:r w:rsidRPr="0099328B">
        <w:rPr>
          <w:b/>
          <w:i/>
          <w:spacing w:val="-5"/>
          <w:sz w:val="18"/>
        </w:rPr>
        <w:t xml:space="preserve"> </w:t>
      </w:r>
      <w:r w:rsidRPr="0099328B">
        <w:rPr>
          <w:b/>
          <w:i/>
          <w:sz w:val="18"/>
        </w:rPr>
        <w:t>исполнителя</w:t>
      </w:r>
      <w:r w:rsidR="00183CE5" w:rsidRPr="00571880">
        <w:rPr>
          <w:b/>
          <w:iCs/>
          <w:sz w:val="20"/>
          <w:szCs w:val="24"/>
        </w:rPr>
        <w:t xml:space="preserve">    </w:t>
      </w:r>
    </w:p>
    <w:bookmarkEnd w:id="1" w:displacedByCustomXml="next"/>
    <w:bookmarkStart w:id="2" w:name="_Toc136334402" w:displacedByCustomXml="next"/>
    <w:sdt>
      <w:sdtPr>
        <w:id w:val="-6837370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D454A" w:rsidRPr="00A70085" w:rsidRDefault="00A70085" w:rsidP="00A70085">
          <w:pPr>
            <w:spacing w:after="0"/>
            <w:jc w:val="center"/>
            <w:rPr>
              <w:b/>
            </w:rPr>
          </w:pPr>
          <w:r>
            <w:rPr>
              <w:b/>
            </w:rPr>
            <w:t>Содержание</w:t>
          </w:r>
        </w:p>
        <w:p w:rsidR="00C2580B" w:rsidRDefault="003D454A" w:rsidP="00C2580B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 w:rsidRPr="009E0E6F">
            <w:fldChar w:fldCharType="begin"/>
          </w:r>
          <w:r w:rsidRPr="009E0E6F">
            <w:instrText xml:space="preserve"> TOC \o "1-3" \h \z \u </w:instrText>
          </w:r>
          <w:r w:rsidRPr="009E0E6F">
            <w:fldChar w:fldCharType="separate"/>
          </w:r>
          <w:hyperlink w:anchor="_Toc136382973" w:history="1">
            <w:r w:rsidR="00C2580B" w:rsidRPr="00DE799D">
              <w:rPr>
                <w:rStyle w:val="a4"/>
              </w:rPr>
              <w:t>Введение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_Toc136382973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4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12"/>
            <w:tabs>
              <w:tab w:val="left" w:pos="1320"/>
            </w:tabs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74" w:history="1">
            <w:r w:rsidR="00C2580B" w:rsidRPr="00DE799D">
              <w:rPr>
                <w:rStyle w:val="a4"/>
              </w:rPr>
              <w:t>Глава 1.</w:t>
            </w:r>
            <w:r w:rsidR="00C2580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</w:rPr>
              <w:t>Проектирование и реализация модели данных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_Toc136382974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8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22"/>
            <w:tabs>
              <w:tab w:val="left" w:pos="28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5" w:history="1">
            <w:r w:rsidR="00C2580B" w:rsidRPr="00DE799D">
              <w:rPr>
                <w:rStyle w:val="a4"/>
                <w:noProof/>
              </w:rPr>
              <w:t>1.1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Системный анализ предметной области и анализ требований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_Toc136382975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6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1.1.1.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Анализ деятельности организации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_Toc136382976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7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1.1.2.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Категории пользователей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_Toc136382977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10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8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1.1.3.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Анализ требований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_Toc136382978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11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9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1.1.4.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Выбор и обоснование проектных решений по видам обеспечения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_Toc136382979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14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0" w:history="1">
            <w:r w:rsidR="00C2580B" w:rsidRPr="00DE799D">
              <w:rPr>
                <w:rStyle w:val="a4"/>
                <w:rFonts w:eastAsia="Calibri"/>
                <w:noProof/>
              </w:rPr>
              <w:t>1.1.5.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Calibri"/>
                <w:noProof/>
              </w:rPr>
              <w:t>Входная и выходная информация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_Toc136382980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16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22"/>
            <w:tabs>
              <w:tab w:val="left" w:pos="28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1" w:history="1">
            <w:r w:rsidR="00C2580B" w:rsidRPr="00DE799D">
              <w:rPr>
                <w:rStyle w:val="a4"/>
                <w:rFonts w:eastAsia="Calibri"/>
                <w:noProof/>
              </w:rPr>
              <w:t>1.2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Calibri"/>
                <w:noProof/>
              </w:rPr>
              <w:t>Проектирование базы данных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_Toc136382981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2" w:history="1">
            <w:r w:rsidR="00C2580B" w:rsidRPr="00DE799D">
              <w:rPr>
                <w:rStyle w:val="a4"/>
                <w:noProof/>
              </w:rPr>
              <w:t>1.2.1.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Существующие в организации бизнес-процессы и процессы обработки данных исследуемого объекта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_Toc136382982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3" w:history="1">
            <w:r w:rsidR="00C2580B" w:rsidRPr="00DE799D">
              <w:rPr>
                <w:rStyle w:val="a4"/>
                <w:noProof/>
              </w:rPr>
              <w:t>1.2.2.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Инфологическое моделирование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_Toc136382983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4" w:history="1">
            <w:r w:rsidR="00C2580B" w:rsidRPr="00DE799D">
              <w:rPr>
                <w:rStyle w:val="a4"/>
                <w:noProof/>
              </w:rPr>
              <w:t>1.2.3.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Даталогическое проектирование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_Toc136382984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23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5" w:history="1">
            <w:r w:rsidR="00C2580B" w:rsidRPr="00DE799D">
              <w:rPr>
                <w:rStyle w:val="a4"/>
                <w:rFonts w:eastAsia="Calibri"/>
                <w:noProof/>
              </w:rPr>
              <w:t>1.3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Calibri"/>
                <w:noProof/>
              </w:rPr>
              <w:t>Реализация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_Toc136382985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6" w:history="1">
            <w:r w:rsidR="00C2580B" w:rsidRPr="00DE799D">
              <w:rPr>
                <w:rStyle w:val="a4"/>
                <w:noProof/>
                <w:lang w:eastAsia="ru-RU"/>
              </w:rPr>
              <w:t>1.3.1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  <w:lang w:eastAsia="ru-RU"/>
              </w:rPr>
              <w:t>Особенности реализации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_Toc136382986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7" w:history="1">
            <w:r w:rsidR="00C2580B" w:rsidRPr="00DE799D">
              <w:rPr>
                <w:rStyle w:val="a4"/>
                <w:noProof/>
              </w:rPr>
              <w:t>1.3.2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Тестирование и отладка хранимых процедур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_Toc136382987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8" w:history="1">
            <w:r w:rsidR="00C2580B" w:rsidRPr="00DE799D">
              <w:rPr>
                <w:rStyle w:val="a4"/>
                <w:noProof/>
              </w:rPr>
              <w:t>1.3.3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Тестирование и отладка триггеров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_Toc136382988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35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9" w:history="1">
            <w:r w:rsidR="00C2580B" w:rsidRPr="00DE799D">
              <w:rPr>
                <w:rStyle w:val="a4"/>
                <w:noProof/>
              </w:rPr>
              <w:t>1.4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Выводы по первой главе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_Toc136382989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39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12"/>
            <w:tabs>
              <w:tab w:val="left" w:pos="1320"/>
            </w:tabs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90" w:history="1">
            <w:r w:rsidR="00C2580B" w:rsidRPr="00DE799D">
              <w:rPr>
                <w:rStyle w:val="a4"/>
              </w:rPr>
              <w:t>Глава 2.</w:t>
            </w:r>
            <w:r w:rsidR="00C2580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</w:rPr>
              <w:t>Построение системы защиты данных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_Toc136382990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40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A972B8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1" w:history="1">
            <w:r w:rsidR="00C2580B" w:rsidRPr="00DE799D">
              <w:rPr>
                <w:rStyle w:val="a4"/>
                <w:noProof/>
              </w:rPr>
              <w:t>2.1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Создание регистрационных имен, имен пользователей и ролей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_Toc136382991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40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2" w:history="1">
            <w:r w:rsidR="00C2580B" w:rsidRPr="00DE799D">
              <w:rPr>
                <w:rStyle w:val="a4"/>
                <w:noProof/>
              </w:rPr>
              <w:t>2.2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Работа и реализация разрешений в базе данных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_Toc136382992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41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3" w:history="1">
            <w:r w:rsidR="00C2580B" w:rsidRPr="00DE799D">
              <w:rPr>
                <w:rStyle w:val="a4"/>
                <w:noProof/>
              </w:rPr>
              <w:t>2.3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Применение и реализация шифрования в базе данных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_Toc136382993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46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4" w:history="1">
            <w:r w:rsidR="00C2580B" w:rsidRPr="00DE799D">
              <w:rPr>
                <w:rStyle w:val="a4"/>
                <w:noProof/>
              </w:rPr>
              <w:t>2.4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Выводы по второй главе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_Toc136382994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55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A972B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95" w:history="1">
            <w:r w:rsidR="00C2580B" w:rsidRPr="00DE799D">
              <w:rPr>
                <w:rStyle w:val="a4"/>
              </w:rPr>
              <w:t>Заключение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_Toc136382995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57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A972B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96" w:history="1">
            <w:r w:rsidR="00C2580B" w:rsidRPr="00DE799D">
              <w:rPr>
                <w:rStyle w:val="a4"/>
              </w:rPr>
              <w:t>Список литературы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_Toc136382996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58</w:t>
            </w:r>
            <w:r w:rsidR="00C2580B">
              <w:rPr>
                <w:webHidden/>
              </w:rPr>
              <w:fldChar w:fldCharType="end"/>
            </w:r>
          </w:hyperlink>
        </w:p>
        <w:p w:rsidR="00474813" w:rsidRPr="00474813" w:rsidRDefault="003D454A" w:rsidP="009E0E6F">
          <w:pPr>
            <w:spacing w:after="0"/>
            <w:ind w:firstLine="709"/>
            <w:rPr>
              <w:bCs/>
            </w:rPr>
          </w:pPr>
          <w:r w:rsidRPr="009E0E6F">
            <w:rPr>
              <w:bCs/>
            </w:rPr>
            <w:fldChar w:fldCharType="end"/>
          </w:r>
          <w:r w:rsidR="00474813">
            <w:rPr>
              <w:bCs/>
            </w:rPr>
            <w:br w:type="page"/>
          </w:r>
        </w:p>
      </w:sdtContent>
    </w:sdt>
    <w:p w:rsidR="00B77DAC" w:rsidRPr="00CB0687" w:rsidRDefault="00BB77A9" w:rsidP="00C538F7">
      <w:pPr>
        <w:pStyle w:val="6"/>
      </w:pPr>
      <w:bookmarkStart w:id="3" w:name="_Toc136382973"/>
      <w:r w:rsidRPr="00CB0687">
        <w:lastRenderedPageBreak/>
        <w:t>Введение</w:t>
      </w:r>
      <w:bookmarkEnd w:id="2"/>
      <w:bookmarkEnd w:id="3"/>
    </w:p>
    <w:p w:rsidR="00EB5A5E" w:rsidRPr="00EB5A5E" w:rsidRDefault="00EB5A5E" w:rsidP="00EB5A5E">
      <w:pPr>
        <w:pStyle w:val="TableParagraph"/>
        <w:spacing w:after="0"/>
        <w:jc w:val="center"/>
        <w:rPr>
          <w:b/>
        </w:rPr>
      </w:pPr>
    </w:p>
    <w:p w:rsidR="00BB77A9" w:rsidRPr="008B6EF8" w:rsidRDefault="00B732B8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Актуальность работы.</w:t>
      </w:r>
      <w:r w:rsidRPr="008B6EF8">
        <w:rPr>
          <w:rFonts w:cs="Times New Roman"/>
          <w:szCs w:val="28"/>
          <w:lang w:eastAsia="ru-RU"/>
        </w:rPr>
        <w:t xml:space="preserve"> </w:t>
      </w:r>
      <w:r w:rsidR="00BB77A9" w:rsidRPr="008B6EF8">
        <w:rPr>
          <w:rFonts w:cs="Times New Roman"/>
          <w:szCs w:val="28"/>
          <w:lang w:eastAsia="ru-RU"/>
        </w:rPr>
        <w:t xml:space="preserve">Данная курсовая работа посвящена </w:t>
      </w:r>
      <w:r w:rsidR="00D60594" w:rsidRPr="008B6EF8">
        <w:rPr>
          <w:rFonts w:cs="Times New Roman"/>
          <w:szCs w:val="28"/>
          <w:lang w:eastAsia="ru-RU"/>
        </w:rPr>
        <w:t xml:space="preserve">разработке базы данных для </w:t>
      </w:r>
      <w:r w:rsidR="007E3976" w:rsidRPr="008B6EF8">
        <w:rPr>
          <w:rFonts w:cs="Times New Roman"/>
          <w:szCs w:val="28"/>
          <w:lang w:eastAsia="ru-RU"/>
        </w:rPr>
        <w:t>хранения и обработки данных, пол</w:t>
      </w:r>
      <w:r w:rsidR="00D60594" w:rsidRPr="008B6EF8">
        <w:rPr>
          <w:rFonts w:cs="Times New Roman"/>
          <w:szCs w:val="28"/>
          <w:lang w:eastAsia="ru-RU"/>
        </w:rPr>
        <w:t xml:space="preserve">ученных при проведении </w:t>
      </w:r>
      <w:r w:rsidR="003B19FD" w:rsidRPr="008B6EF8">
        <w:rPr>
          <w:rFonts w:cs="Times New Roman"/>
          <w:szCs w:val="28"/>
          <w:lang w:eastAsia="ru-RU"/>
        </w:rPr>
        <w:t>медицинского обследования</w:t>
      </w:r>
      <w:r w:rsidR="00BB77A9" w:rsidRPr="008B6EF8">
        <w:rPr>
          <w:rFonts w:cs="Times New Roman"/>
          <w:szCs w:val="28"/>
          <w:lang w:eastAsia="ru-RU"/>
        </w:rPr>
        <w:t xml:space="preserve"> в удаленном режиме</w:t>
      </w:r>
      <w:r w:rsidR="00D062C7" w:rsidRPr="008B6EF8">
        <w:rPr>
          <w:rFonts w:cs="Times New Roman"/>
          <w:szCs w:val="28"/>
          <w:lang w:eastAsia="ru-RU"/>
        </w:rPr>
        <w:t xml:space="preserve"> сотрудников транспортной</w:t>
      </w:r>
      <w:r w:rsidR="00D60594" w:rsidRPr="008B6EF8">
        <w:rPr>
          <w:rFonts w:cs="Times New Roman"/>
          <w:szCs w:val="28"/>
          <w:lang w:eastAsia="ru-RU"/>
        </w:rPr>
        <w:t xml:space="preserve"> ком</w:t>
      </w:r>
      <w:r w:rsidR="003108C6" w:rsidRPr="008B6EF8">
        <w:rPr>
          <w:rFonts w:cs="Times New Roman"/>
          <w:szCs w:val="28"/>
          <w:lang w:eastAsia="ru-RU"/>
        </w:rPr>
        <w:t>п</w:t>
      </w:r>
      <w:r w:rsidR="00D062C7" w:rsidRPr="008B6EF8">
        <w:rPr>
          <w:rFonts w:cs="Times New Roman"/>
          <w:szCs w:val="28"/>
          <w:lang w:eastAsia="ru-RU"/>
        </w:rPr>
        <w:t>ании</w:t>
      </w:r>
      <w:r w:rsidR="00BB77A9" w:rsidRPr="008B6EF8">
        <w:rPr>
          <w:rFonts w:cs="Times New Roman"/>
          <w:szCs w:val="28"/>
          <w:lang w:eastAsia="ru-RU"/>
        </w:rPr>
        <w:t>.</w:t>
      </w:r>
    </w:p>
    <w:p w:rsidR="002851B5" w:rsidRPr="008B6EF8" w:rsidRDefault="00B732B8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настоящее время медицинские технологии развиваются с невероятной скоростью, и все больше людей обращаются за медиц</w:t>
      </w:r>
      <w:r w:rsidR="002851B5" w:rsidRPr="008B6EF8">
        <w:rPr>
          <w:rFonts w:cs="Times New Roman"/>
          <w:szCs w:val="28"/>
          <w:lang w:eastAsia="ru-RU"/>
        </w:rPr>
        <w:t>инской помощью в он</w:t>
      </w:r>
      <w:r w:rsidR="002D342A" w:rsidRPr="008B6EF8">
        <w:rPr>
          <w:rFonts w:cs="Times New Roman"/>
          <w:szCs w:val="28"/>
          <w:lang w:eastAsia="ru-RU"/>
        </w:rPr>
        <w:softHyphen/>
      </w:r>
      <w:r w:rsidR="002851B5" w:rsidRPr="008B6EF8">
        <w:rPr>
          <w:rFonts w:cs="Times New Roman"/>
          <w:szCs w:val="28"/>
          <w:lang w:eastAsia="ru-RU"/>
        </w:rPr>
        <w:t>лайн-режиме. Наиболее актуальна тема дистанционного  медицинского осмотра компаниям, в которых сотрудникам этой компании необходимо часто проходить медицинские обследования, что может тормозить бизнес-процесс</w:t>
      </w:r>
      <w:r w:rsidR="003F7C7B" w:rsidRPr="008B6EF8">
        <w:rPr>
          <w:rFonts w:cs="Times New Roman"/>
          <w:szCs w:val="28"/>
          <w:lang w:eastAsia="ru-RU"/>
        </w:rPr>
        <w:t xml:space="preserve">ы. К данным организациям относятся транспортные компании. </w:t>
      </w:r>
    </w:p>
    <w:p w:rsidR="00B732B8" w:rsidRPr="008B6EF8" w:rsidRDefault="00B732B8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Однако, для того чтобы обеспечить качественное медицинское обслужи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вание в удаленном режиме, необходимо иметь эффективную информацион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ную систему, которая бы обеспечивала хранение и обработку медицинских данных.</w:t>
      </w:r>
    </w:p>
    <w:p w:rsidR="00B732B8" w:rsidRPr="008B6EF8" w:rsidRDefault="002851B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Разработка совершенной системы обработки и хранения данных о ре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зультатах медицинского осмотра, которая будет в полной мере обеспечивать потребности современных пользователей</w:t>
      </w:r>
      <w:r w:rsidR="003F7C7B" w:rsidRPr="008B6EF8">
        <w:rPr>
          <w:rFonts w:cs="Times New Roman"/>
          <w:szCs w:val="28"/>
          <w:lang w:eastAsia="ru-RU"/>
        </w:rPr>
        <w:t>,</w:t>
      </w:r>
      <w:r w:rsidRPr="008B6EF8">
        <w:rPr>
          <w:rFonts w:cs="Times New Roman"/>
          <w:szCs w:val="28"/>
          <w:lang w:eastAsia="ru-RU"/>
        </w:rPr>
        <w:t xml:space="preserve"> является </w:t>
      </w:r>
      <w:r w:rsidR="003F7C7B" w:rsidRPr="008B6EF8">
        <w:rPr>
          <w:rFonts w:cs="Times New Roman"/>
          <w:szCs w:val="28"/>
          <w:lang w:eastAsia="ru-RU"/>
        </w:rPr>
        <w:t>новшеством данного ис</w:t>
      </w:r>
      <w:r w:rsidR="002D342A" w:rsidRPr="008B6EF8">
        <w:rPr>
          <w:rFonts w:cs="Times New Roman"/>
          <w:szCs w:val="28"/>
          <w:lang w:eastAsia="ru-RU"/>
        </w:rPr>
        <w:softHyphen/>
      </w:r>
      <w:r w:rsidR="003F7C7B" w:rsidRPr="008B6EF8">
        <w:rPr>
          <w:rFonts w:cs="Times New Roman"/>
          <w:szCs w:val="28"/>
          <w:lang w:eastAsia="ru-RU"/>
        </w:rPr>
        <w:t>следования.</w:t>
      </w:r>
      <w:r w:rsidRPr="008B6EF8">
        <w:rPr>
          <w:rFonts w:cs="Times New Roman"/>
          <w:szCs w:val="28"/>
          <w:lang w:eastAsia="ru-RU"/>
        </w:rPr>
        <w:t xml:space="preserve"> </w:t>
      </w:r>
    </w:p>
    <w:p w:rsidR="002851B5" w:rsidRPr="008B6EF8" w:rsidRDefault="002851B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Целью данной курсовой работы</w:t>
      </w:r>
      <w:r w:rsidRPr="008B6EF8">
        <w:rPr>
          <w:rFonts w:cs="Times New Roman"/>
          <w:szCs w:val="28"/>
          <w:lang w:eastAsia="ru-RU"/>
        </w:rPr>
        <w:t xml:space="preserve"> является </w:t>
      </w:r>
      <w:r w:rsidR="003F7C7B" w:rsidRPr="008B6EF8">
        <w:rPr>
          <w:rFonts w:cs="Times New Roman"/>
          <w:szCs w:val="28"/>
          <w:lang w:eastAsia="ru-RU"/>
        </w:rPr>
        <w:t xml:space="preserve">проектирование, </w:t>
      </w:r>
      <w:r w:rsidRPr="008B6EF8">
        <w:rPr>
          <w:rFonts w:cs="Times New Roman"/>
          <w:szCs w:val="28"/>
          <w:lang w:eastAsia="ru-RU"/>
        </w:rPr>
        <w:t xml:space="preserve">разработка и защита базы данных для </w:t>
      </w:r>
      <w:r w:rsidR="00816CC1" w:rsidRPr="008B6EF8">
        <w:rPr>
          <w:rFonts w:cs="Times New Roman"/>
          <w:szCs w:val="28"/>
          <w:lang w:eastAsia="ru-RU"/>
        </w:rPr>
        <w:t>хранения и обработки информации о результатах медицинского обследования в удаленном режиме</w:t>
      </w:r>
      <w:r w:rsidR="000409B4" w:rsidRPr="008B6EF8">
        <w:rPr>
          <w:rFonts w:cs="Times New Roman"/>
          <w:szCs w:val="28"/>
          <w:lang w:eastAsia="ru-RU"/>
        </w:rPr>
        <w:t xml:space="preserve"> сотрудников транспортной компании</w:t>
      </w:r>
      <w:r w:rsidR="00816CC1" w:rsidRPr="008B6EF8">
        <w:rPr>
          <w:rFonts w:cs="Times New Roman"/>
          <w:szCs w:val="28"/>
          <w:lang w:eastAsia="ru-RU"/>
        </w:rPr>
        <w:t>.</w:t>
      </w:r>
    </w:p>
    <w:p w:rsidR="003743A6" w:rsidRPr="008B6EF8" w:rsidRDefault="003743A6" w:rsidP="00B73922">
      <w:pPr>
        <w:keepLines/>
        <w:tabs>
          <w:tab w:val="left" w:pos="1134"/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Задачи</w:t>
      </w:r>
      <w:r w:rsidRPr="008B6EF8">
        <w:rPr>
          <w:rFonts w:cs="Times New Roman"/>
          <w:szCs w:val="28"/>
          <w:lang w:eastAsia="ru-RU"/>
        </w:rPr>
        <w:t xml:space="preserve"> работы: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Изучить тонкости работы транспортной компании и компании, кото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рая предоставляет терминалы для обследования;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Найти способ хранить информацию о сотрудниках</w:t>
      </w:r>
      <w:r w:rsidR="00D60594" w:rsidRPr="008B6EF8">
        <w:rPr>
          <w:rFonts w:cs="Times New Roman"/>
          <w:szCs w:val="28"/>
          <w:lang w:eastAsia="ru-RU"/>
        </w:rPr>
        <w:t xml:space="preserve"> транспортной ком</w:t>
      </w:r>
      <w:r w:rsidR="002D342A" w:rsidRPr="008B6EF8">
        <w:rPr>
          <w:rFonts w:cs="Times New Roman"/>
          <w:szCs w:val="28"/>
          <w:lang w:eastAsia="ru-RU"/>
        </w:rPr>
        <w:softHyphen/>
      </w:r>
      <w:r w:rsidR="00D60594" w:rsidRPr="008B6EF8">
        <w:rPr>
          <w:rFonts w:cs="Times New Roman"/>
          <w:szCs w:val="28"/>
          <w:lang w:eastAsia="ru-RU"/>
        </w:rPr>
        <w:t>пании</w:t>
      </w:r>
      <w:r w:rsidRPr="008B6EF8">
        <w:rPr>
          <w:rFonts w:cs="Times New Roman"/>
          <w:szCs w:val="28"/>
          <w:lang w:eastAsia="ru-RU"/>
        </w:rPr>
        <w:t>, проходящих медицинское обследование в удаленном режиме;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lastRenderedPageBreak/>
        <w:t>Найти способ хранить и предоставлять информацию о результатах ме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дицинского обследования;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Сделать возможность изменения, внесения и удаления данных;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Сделать систему надежной и удобной для пользователя;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Обеспечить защиту системы.</w:t>
      </w:r>
    </w:p>
    <w:p w:rsidR="009E60C5" w:rsidRPr="008B6EF8" w:rsidRDefault="009E60C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Объектом данного исследования</w:t>
      </w:r>
      <w:r w:rsidRPr="008B6EF8">
        <w:rPr>
          <w:rFonts w:cs="Times New Roman"/>
          <w:szCs w:val="28"/>
          <w:lang w:eastAsia="ru-RU"/>
        </w:rPr>
        <w:t xml:space="preserve"> является информационная система для автоматизации проведения медицинских осмотров в удаленном режиме.</w:t>
      </w:r>
    </w:p>
    <w:p w:rsidR="009E60C5" w:rsidRPr="008B6EF8" w:rsidRDefault="009E60C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 xml:space="preserve">Предметом исследования </w:t>
      </w:r>
      <w:r w:rsidRPr="008B6EF8">
        <w:rPr>
          <w:rFonts w:cs="Times New Roman"/>
          <w:szCs w:val="28"/>
          <w:lang w:eastAsia="ru-RU"/>
        </w:rPr>
        <w:t xml:space="preserve">выступает процесс </w:t>
      </w:r>
      <w:r w:rsidR="00AE56C7" w:rsidRPr="008B6EF8">
        <w:rPr>
          <w:rFonts w:cs="Times New Roman"/>
          <w:szCs w:val="28"/>
          <w:lang w:eastAsia="ru-RU"/>
        </w:rPr>
        <w:t>разработки</w:t>
      </w:r>
      <w:r w:rsidRPr="008B6EF8">
        <w:rPr>
          <w:rFonts w:cs="Times New Roman"/>
          <w:szCs w:val="28"/>
          <w:lang w:eastAsia="ru-RU"/>
        </w:rPr>
        <w:t xml:space="preserve"> и реализации</w:t>
      </w:r>
      <w:r w:rsidR="00AE56C7" w:rsidRPr="008B6EF8">
        <w:rPr>
          <w:rFonts w:cs="Times New Roman"/>
          <w:szCs w:val="28"/>
          <w:lang w:eastAsia="ru-RU"/>
        </w:rPr>
        <w:t xml:space="preserve"> защищенной базы данных информационной системы для автоматизации про</w:t>
      </w:r>
      <w:r w:rsidR="002D342A" w:rsidRPr="008B6EF8">
        <w:rPr>
          <w:rFonts w:cs="Times New Roman"/>
          <w:szCs w:val="28"/>
          <w:lang w:eastAsia="ru-RU"/>
        </w:rPr>
        <w:softHyphen/>
      </w:r>
      <w:r w:rsidR="00AE56C7" w:rsidRPr="008B6EF8">
        <w:rPr>
          <w:rFonts w:cs="Times New Roman"/>
          <w:szCs w:val="28"/>
          <w:lang w:eastAsia="ru-RU"/>
        </w:rPr>
        <w:t>ведения медицинских осмотров в удаленном режиме.</w:t>
      </w:r>
    </w:p>
    <w:p w:rsidR="00AE56C7" w:rsidRPr="008B6EF8" w:rsidRDefault="00AE56C7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 xml:space="preserve">Методы исследования: </w:t>
      </w:r>
      <w:r w:rsidR="008944CE" w:rsidRPr="008B6EF8">
        <w:rPr>
          <w:rFonts w:cs="Times New Roman"/>
          <w:szCs w:val="28"/>
          <w:lang w:eastAsia="ru-RU"/>
        </w:rPr>
        <w:t>изучение деятельности транспортных компа</w:t>
      </w:r>
      <w:r w:rsidR="002D342A" w:rsidRPr="008B6EF8">
        <w:rPr>
          <w:rFonts w:cs="Times New Roman"/>
          <w:szCs w:val="28"/>
          <w:lang w:eastAsia="ru-RU"/>
        </w:rPr>
        <w:softHyphen/>
      </w:r>
      <w:r w:rsidR="008944CE" w:rsidRPr="008B6EF8">
        <w:rPr>
          <w:rFonts w:cs="Times New Roman"/>
          <w:szCs w:val="28"/>
          <w:lang w:eastAsia="ru-RU"/>
        </w:rPr>
        <w:t>ний и компаний, предоставляющих программное обеспечение и терминалы для проведения медицинского обсл</w:t>
      </w:r>
      <w:r w:rsidR="00C20F24" w:rsidRPr="008B6EF8">
        <w:rPr>
          <w:rFonts w:cs="Times New Roman"/>
          <w:szCs w:val="28"/>
          <w:lang w:eastAsia="ru-RU"/>
        </w:rPr>
        <w:t>едования в дистанционном</w:t>
      </w:r>
      <w:r w:rsidR="00022E31" w:rsidRPr="008B6EF8">
        <w:rPr>
          <w:rFonts w:cs="Times New Roman"/>
          <w:szCs w:val="28"/>
          <w:lang w:eastAsia="ru-RU"/>
        </w:rPr>
        <w:t xml:space="preserve"> </w:t>
      </w:r>
      <w:r w:rsidR="008944CE" w:rsidRPr="008B6EF8">
        <w:rPr>
          <w:rFonts w:cs="Times New Roman"/>
          <w:szCs w:val="28"/>
          <w:lang w:eastAsia="ru-RU"/>
        </w:rPr>
        <w:t>режиме, озна</w:t>
      </w:r>
      <w:r w:rsidR="002D342A" w:rsidRPr="008B6EF8">
        <w:rPr>
          <w:rFonts w:cs="Times New Roman"/>
          <w:szCs w:val="28"/>
          <w:lang w:eastAsia="ru-RU"/>
        </w:rPr>
        <w:softHyphen/>
      </w:r>
      <w:r w:rsidR="008944CE" w:rsidRPr="008B6EF8">
        <w:rPr>
          <w:rFonts w:cs="Times New Roman"/>
          <w:szCs w:val="28"/>
          <w:lang w:eastAsia="ru-RU"/>
        </w:rPr>
        <w:t xml:space="preserve">комление с документами и стандартами в </w:t>
      </w:r>
      <w:r w:rsidR="00764636" w:rsidRPr="008B6EF8">
        <w:rPr>
          <w:rFonts w:cs="Times New Roman"/>
          <w:szCs w:val="28"/>
          <w:lang w:eastAsia="ru-RU"/>
        </w:rPr>
        <w:t>области медицинских осмотров</w:t>
      </w:r>
      <w:r w:rsidR="008944CE" w:rsidRPr="008B6EF8">
        <w:rPr>
          <w:rFonts w:cs="Times New Roman"/>
          <w:szCs w:val="28"/>
          <w:lang w:eastAsia="ru-RU"/>
        </w:rPr>
        <w:t xml:space="preserve"> и</w:t>
      </w:r>
      <w:r w:rsidR="00764636" w:rsidRPr="008B6EF8">
        <w:rPr>
          <w:rFonts w:cs="Times New Roman"/>
          <w:szCs w:val="28"/>
          <w:lang w:eastAsia="ru-RU"/>
        </w:rPr>
        <w:t xml:space="preserve"> создании медицинских изделий.</w:t>
      </w:r>
    </w:p>
    <w:p w:rsidR="00764636" w:rsidRPr="008B6EF8" w:rsidRDefault="00764636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 xml:space="preserve">Практическая значимость </w:t>
      </w:r>
      <w:r w:rsidR="005500CD" w:rsidRPr="008B6EF8">
        <w:rPr>
          <w:rFonts w:cs="Times New Roman"/>
          <w:szCs w:val="28"/>
          <w:lang w:eastAsia="ru-RU"/>
        </w:rPr>
        <w:t xml:space="preserve">курсовой работы заключается в том, что в результате ее выполнения будет создана функциональная и защищенная база данных, которая имеет </w:t>
      </w:r>
      <w:r w:rsidRPr="008B6EF8">
        <w:rPr>
          <w:rFonts w:cs="Times New Roman"/>
          <w:szCs w:val="28"/>
          <w:lang w:eastAsia="ru-RU"/>
        </w:rPr>
        <w:t>важное значение для дальнейшего качественного раз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вития и усовершенствования систем медицинского обследования.</w:t>
      </w:r>
      <w:r w:rsidR="005500CD" w:rsidRPr="008B6EF8">
        <w:rPr>
          <w:rFonts w:cs="Times New Roman"/>
          <w:szCs w:val="28"/>
          <w:lang w:eastAsia="ru-RU"/>
        </w:rPr>
        <w:t xml:space="preserve"> Также дан</w:t>
      </w:r>
      <w:r w:rsidR="002D342A" w:rsidRPr="008B6EF8">
        <w:rPr>
          <w:rFonts w:cs="Times New Roman"/>
          <w:szCs w:val="28"/>
          <w:lang w:eastAsia="ru-RU"/>
        </w:rPr>
        <w:softHyphen/>
      </w:r>
      <w:r w:rsidR="005500CD" w:rsidRPr="008B6EF8">
        <w:rPr>
          <w:rFonts w:cs="Times New Roman"/>
          <w:szCs w:val="28"/>
          <w:lang w:eastAsia="ru-RU"/>
        </w:rPr>
        <w:t>ная база данных сможет стать основой для внедрения или быть полностью ин</w:t>
      </w:r>
      <w:r w:rsidR="002D342A" w:rsidRPr="008B6EF8">
        <w:rPr>
          <w:rFonts w:cs="Times New Roman"/>
          <w:szCs w:val="28"/>
          <w:lang w:eastAsia="ru-RU"/>
        </w:rPr>
        <w:softHyphen/>
      </w:r>
      <w:r w:rsidR="005500CD" w:rsidRPr="008B6EF8">
        <w:rPr>
          <w:rFonts w:cs="Times New Roman"/>
          <w:szCs w:val="28"/>
          <w:lang w:eastAsia="ru-RU"/>
        </w:rPr>
        <w:t>тегрирована в совместную деятельность транспортной компании и компании по предоставлению терминалов для медицинского обследования.</w:t>
      </w:r>
    </w:p>
    <w:p w:rsidR="005500CD" w:rsidRPr="008B6EF8" w:rsidRDefault="005500CD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Для достижения поставленной цели использовались методы анализа и синтеза. Информационной базой исследования являются работы, опублико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ванные в сети Интернет</w:t>
      </w:r>
      <w:r w:rsidR="00022E31" w:rsidRPr="008B6EF8">
        <w:rPr>
          <w:rFonts w:cs="Times New Roman"/>
          <w:szCs w:val="28"/>
          <w:lang w:eastAsia="ru-RU"/>
        </w:rPr>
        <w:t>, которые во многом посвящены теме изучения разра</w:t>
      </w:r>
      <w:r w:rsidR="002D342A" w:rsidRPr="008B6EF8">
        <w:rPr>
          <w:rFonts w:cs="Times New Roman"/>
          <w:szCs w:val="28"/>
          <w:lang w:eastAsia="ru-RU"/>
        </w:rPr>
        <w:softHyphen/>
      </w:r>
      <w:r w:rsidR="00022E31" w:rsidRPr="008B6EF8">
        <w:rPr>
          <w:rFonts w:cs="Times New Roman"/>
          <w:szCs w:val="28"/>
          <w:lang w:eastAsia="ru-RU"/>
        </w:rPr>
        <w:t>ботки и защиты базы данных автоматизированной информационной системы «Медицинское обследование в удаленном режиме»</w:t>
      </w:r>
      <w:r w:rsidR="003C062A" w:rsidRPr="008B6EF8">
        <w:rPr>
          <w:rFonts w:cs="Times New Roman"/>
          <w:szCs w:val="28"/>
          <w:lang w:eastAsia="ru-RU"/>
        </w:rPr>
        <w:t>.</w:t>
      </w:r>
    </w:p>
    <w:p w:rsidR="003C062A" w:rsidRPr="008B6EF8" w:rsidRDefault="003C062A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структуру курсовой работы входят две главы.</w:t>
      </w:r>
    </w:p>
    <w:p w:rsidR="0099655D" w:rsidRPr="008B6EF8" w:rsidRDefault="003C062A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lastRenderedPageBreak/>
        <w:t>В первой главе представлен анализ предметной области и разработка требований к создаваемой защищенной базе данных</w:t>
      </w:r>
      <w:r w:rsidR="0099655D" w:rsidRPr="008B6EF8">
        <w:rPr>
          <w:rFonts w:cs="Times New Roman"/>
          <w:szCs w:val="28"/>
          <w:lang w:eastAsia="ru-RU"/>
        </w:rPr>
        <w:t>, в которую входят:</w:t>
      </w:r>
    </w:p>
    <w:p w:rsidR="0099655D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категории пользователей, для которых создается система и их возмож</w:t>
      </w:r>
      <w:r w:rsidR="002D342A" w:rsidRPr="004D7C1B">
        <w:rPr>
          <w:rFonts w:cs="Times New Roman"/>
          <w:szCs w:val="28"/>
          <w:lang w:eastAsia="ru-RU"/>
        </w:rPr>
        <w:softHyphen/>
      </w:r>
      <w:r w:rsidRPr="004D7C1B">
        <w:rPr>
          <w:rFonts w:cs="Times New Roman"/>
          <w:szCs w:val="28"/>
          <w:lang w:eastAsia="ru-RU"/>
        </w:rPr>
        <w:t>ности в базе данных;</w:t>
      </w:r>
    </w:p>
    <w:p w:rsidR="0099655D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функциональные и нефункциональные требования;</w:t>
      </w:r>
    </w:p>
    <w:p w:rsidR="0099655D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бизнес-требования;</w:t>
      </w:r>
    </w:p>
    <w:p w:rsidR="003C062A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входные и выходные данные системы.</w:t>
      </w:r>
      <w:r w:rsidR="003C062A" w:rsidRPr="004D7C1B">
        <w:rPr>
          <w:rFonts w:cs="Times New Roman"/>
          <w:szCs w:val="28"/>
          <w:lang w:eastAsia="ru-RU"/>
        </w:rPr>
        <w:t xml:space="preserve"> </w:t>
      </w:r>
    </w:p>
    <w:p w:rsidR="0099655D" w:rsidRPr="008B6EF8" w:rsidRDefault="0099655D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 xml:space="preserve">Описываются происходящие бизнес-процессы на предприятиях, также создаются инфологическая и </w:t>
      </w:r>
      <w:proofErr w:type="spellStart"/>
      <w:r w:rsidRPr="008B6EF8">
        <w:rPr>
          <w:rFonts w:cs="Times New Roman"/>
          <w:szCs w:val="28"/>
          <w:lang w:eastAsia="ru-RU"/>
        </w:rPr>
        <w:t>даталогическая</w:t>
      </w:r>
      <w:proofErr w:type="spellEnd"/>
      <w:r w:rsidRPr="008B6EF8">
        <w:rPr>
          <w:rFonts w:cs="Times New Roman"/>
          <w:szCs w:val="28"/>
          <w:lang w:eastAsia="ru-RU"/>
        </w:rPr>
        <w:t xml:space="preserve"> модели. Описываются компо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ненты входящие в эти модели: сущности и их взаимосвязи, отношения и атри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буты, поля и индексы.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Описывается реализация базы данных: особенности реализации, разра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ботка алгоритмов и кода хранимых процедур и триггеров, тестирование и от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ладка хранимых процедур и триггеров, разработка прототипа пользователь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ского интерфейса.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конце главы указываются выводы.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Вторая</w:t>
      </w:r>
      <w:r w:rsidR="009A53B0" w:rsidRPr="008B6EF8">
        <w:rPr>
          <w:rFonts w:cs="Times New Roman"/>
          <w:szCs w:val="28"/>
          <w:lang w:eastAsia="ru-RU"/>
        </w:rPr>
        <w:t xml:space="preserve"> глава</w:t>
      </w:r>
      <w:r w:rsidRPr="008B6EF8">
        <w:rPr>
          <w:rFonts w:cs="Times New Roman"/>
          <w:szCs w:val="28"/>
          <w:lang w:eastAsia="ru-RU"/>
        </w:rPr>
        <w:t xml:space="preserve"> посвящена защите базы данных от несанкционированного доступа, которая достигается путем использования регистрационных имен, имен пользователей, ролей и разрешений, а также шифрованием базы данных.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конце главы формулируются выводы.</w:t>
      </w:r>
    </w:p>
    <w:p w:rsidR="005A0AE3" w:rsidRPr="008B6EF8" w:rsidRDefault="005A0AE3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Создание базы данных для обмена данными между транспортной ком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панией и компанией по предоставлению медицинского обследования в удаленном режиме позволит повысить эффективность деятельности, а также время работы транспортной компании. Выполнение данной работы также позволит реализовать:</w:t>
      </w:r>
    </w:p>
    <w:p w:rsidR="005A0AE3" w:rsidRPr="001A5F48" w:rsidRDefault="005A0AE3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предоставление систематического отчета об изменениях параметров здоровья водителя;</w:t>
      </w:r>
    </w:p>
    <w:p w:rsidR="00CF2D01" w:rsidRPr="001A5F48" w:rsidRDefault="00CF2D01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обеспечение быстрого доступа к медицинским данным сотрудников, которые прошли медицинский осмотр;</w:t>
      </w:r>
    </w:p>
    <w:p w:rsidR="005A0AE3" w:rsidRPr="001A5F48" w:rsidRDefault="004C2E66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lastRenderedPageBreak/>
        <w:t>простой и быстрый поиск информации о пройденных медицинских осмотрах сотрудниками транспортной компании;</w:t>
      </w:r>
    </w:p>
    <w:p w:rsidR="004C2E66" w:rsidRPr="001A5F48" w:rsidRDefault="004C2E66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доступность информации по каждому сотруднику, который прошел медицинский осмотр в удаленном режиме;</w:t>
      </w:r>
    </w:p>
    <w:p w:rsidR="00B72D1B" w:rsidRPr="001A5F48" w:rsidRDefault="004C2E66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обеспечение защиты базы данных от несанкционированного доступа.</w:t>
      </w:r>
    </w:p>
    <w:p w:rsidR="00BB77A9" w:rsidRPr="00786601" w:rsidRDefault="00B72D1B" w:rsidP="00752090">
      <w:pPr>
        <w:pStyle w:val="1"/>
        <w:tabs>
          <w:tab w:val="left" w:pos="567"/>
        </w:tabs>
        <w:ind w:left="0" w:firstLine="0"/>
      </w:pPr>
      <w:r w:rsidRPr="008B6EF8">
        <w:br w:type="page"/>
      </w:r>
      <w:bookmarkStart w:id="4" w:name="_Toc136334403"/>
      <w:bookmarkStart w:id="5" w:name="_Toc136382974"/>
      <w:r w:rsidR="00A0632C" w:rsidRPr="00786601">
        <w:lastRenderedPageBreak/>
        <w:t>Проектирование и реализация модели данных</w:t>
      </w:r>
      <w:bookmarkEnd w:id="4"/>
      <w:bookmarkEnd w:id="5"/>
    </w:p>
    <w:p w:rsidR="00A0632C" w:rsidRPr="008B6EF8" w:rsidRDefault="00A0632C" w:rsidP="007F133F">
      <w:pPr>
        <w:pStyle w:val="2"/>
        <w:tabs>
          <w:tab w:val="clear" w:pos="4395"/>
          <w:tab w:val="left" w:pos="993"/>
        </w:tabs>
        <w:spacing w:before="0"/>
        <w:ind w:left="0" w:firstLine="709"/>
      </w:pPr>
      <w:bookmarkStart w:id="6" w:name="_Toc136382975"/>
      <w:r w:rsidRPr="008B6EF8">
        <w:t>Системный анализ предметной области и анализ требований</w:t>
      </w:r>
      <w:bookmarkEnd w:id="6"/>
    </w:p>
    <w:p w:rsidR="00B77DAC" w:rsidRPr="008B6EF8" w:rsidRDefault="00B77DAC" w:rsidP="00C538F7">
      <w:pPr>
        <w:spacing w:after="0"/>
      </w:pPr>
    </w:p>
    <w:p w:rsidR="00A0632C" w:rsidRPr="008B6EF8" w:rsidRDefault="00A0632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 главе 1 будет предоставлен системный анализ предметной области и анализ требований. Будут рассмотрены анализ деятельности организации, категории пользователей, для которых будет создана база данных, анализ требований, выбор и обоснование решений по видам обеспечения, а также входные и выходные данные.</w:t>
      </w:r>
      <w:r w:rsidR="00B77DAC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</w:p>
    <w:p w:rsidR="00A0632C" w:rsidRPr="008B6EF8" w:rsidRDefault="00A0632C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7" w:name="_Toc136382976"/>
      <w:r w:rsidRPr="008B6EF8">
        <w:rPr>
          <w:rFonts w:eastAsia="Times New Roman"/>
          <w:snapToGrid w:val="0"/>
        </w:rPr>
        <w:t>Анализ деятельности организации</w:t>
      </w:r>
      <w:bookmarkEnd w:id="7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b/>
          <w:snapToGrid w:val="0"/>
          <w:szCs w:val="28"/>
          <w:lang w:eastAsia="ru-RU"/>
        </w:rPr>
      </w:pPr>
    </w:p>
    <w:p w:rsidR="00A0632C" w:rsidRPr="008B6EF8" w:rsidRDefault="00A0632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Необходимо создать базу данных </w:t>
      </w:r>
      <w:r w:rsidR="00D97CC0" w:rsidRPr="008B6EF8">
        <w:rPr>
          <w:rFonts w:eastAsia="Times New Roman" w:cs="Times New Roman"/>
          <w:snapToGrid w:val="0"/>
          <w:szCs w:val="28"/>
          <w:lang w:eastAsia="ru-RU"/>
        </w:rPr>
        <w:t xml:space="preserve">для обработки, хранения и передачи информации между медицинским работником и сотрудником организации при прохождении им медицинского </w:t>
      </w:r>
      <w:r w:rsidR="00541A1A" w:rsidRPr="008B6EF8">
        <w:rPr>
          <w:rFonts w:eastAsia="Times New Roman" w:cs="Times New Roman"/>
          <w:snapToGrid w:val="0"/>
          <w:szCs w:val="28"/>
          <w:lang w:eastAsia="ru-RU"/>
        </w:rPr>
        <w:t>обследования в удаленном режиме, для чего необходимо изучить предметную область и соответствующие бизнес-процессы. Изучение происходит благодаря знакомству с документацией и государственными стандартами, регулирующими работу организации, а также все процессы происходящие внутри нее.</w:t>
      </w:r>
    </w:p>
    <w:p w:rsidR="00D97CC0" w:rsidRPr="008B6EF8" w:rsidRDefault="00B71F7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Компания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 xml:space="preserve"> по разработке аппаратно-программных средств для биомедицинских систем различного назначения, а также, созданию систем реального времени для регистрации, обработки, хранения и удаленной передачи мед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ицинской информации предоставляе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>т в аренду либо пр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одае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 xml:space="preserve">т свои терминалы </w:t>
      </w:r>
      <w:r w:rsidR="00845B76" w:rsidRPr="008B6EF8">
        <w:rPr>
          <w:rFonts w:eastAsia="Times New Roman" w:cs="Times New Roman"/>
          <w:snapToGrid w:val="0"/>
          <w:szCs w:val="28"/>
          <w:lang w:eastAsia="ru-RU"/>
        </w:rPr>
        <w:t xml:space="preserve">организациям 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 xml:space="preserve">для </w:t>
      </w:r>
      <w:r w:rsidR="00845B76" w:rsidRPr="008B6EF8">
        <w:rPr>
          <w:rFonts w:eastAsia="Times New Roman" w:cs="Times New Roman"/>
          <w:snapToGrid w:val="0"/>
          <w:szCs w:val="28"/>
          <w:lang w:eastAsia="ru-RU"/>
        </w:rPr>
        <w:t>прохождения сотрудниками данной организации медицинского обследования в удаленном режиме.</w:t>
      </w:r>
    </w:p>
    <w:p w:rsidR="00845B76" w:rsidRPr="008B6EF8" w:rsidRDefault="005A1D4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Организация</w:t>
      </w:r>
      <w:r w:rsidR="00845B76" w:rsidRPr="008B6EF8">
        <w:rPr>
          <w:rFonts w:eastAsia="Times New Roman" w:cs="Times New Roman"/>
          <w:snapToGrid w:val="0"/>
          <w:szCs w:val="28"/>
          <w:lang w:eastAsia="ru-RU"/>
        </w:rPr>
        <w:t>, сотрудник которой должен пройти медицинский осмотр в удаленном режиме,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исходя из своих целей и задач, а также финансовых возможностей, арендует или покупает терминал для медицинского обследования в удаленном режиме.</w:t>
      </w:r>
    </w:p>
    <w:p w:rsidR="005A1D42" w:rsidRPr="008B6EF8" w:rsidRDefault="005A1D4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Перед проведением медицинских осмотров руководитель организации регистрирует работника в системе автоматизации осмотров и оформляет согласие на обработку персональных данных.</w:t>
      </w:r>
    </w:p>
    <w:p w:rsidR="005A1D42" w:rsidRPr="008B6EF8" w:rsidRDefault="005A1D4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Сотрудник организации при прохождении медицинского обследования в удаленном режиме </w:t>
      </w:r>
      <w:r w:rsidR="008F415C" w:rsidRPr="008B6EF8">
        <w:rPr>
          <w:rFonts w:eastAsia="Times New Roman" w:cs="Times New Roman"/>
          <w:snapToGrid w:val="0"/>
          <w:szCs w:val="28"/>
          <w:lang w:eastAsia="ru-RU"/>
        </w:rPr>
        <w:t xml:space="preserve">самостоятельно выполняет «шаг за шагом» процедуру осмотра. </w:t>
      </w:r>
    </w:p>
    <w:p w:rsidR="008F415C" w:rsidRPr="008B6EF8" w:rsidRDefault="008F415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Система автоматически регистрирует результаты обследования аудио- и видеозаписи процедуры медицинского осмотра с последующей передачей информации о полученных результатах на мобильное устройство (смартфон, планшет) или на персональный компьютер</w:t>
      </w:r>
      <w:r w:rsidR="0010351A" w:rsidRPr="008B6EF8">
        <w:rPr>
          <w:rFonts w:eastAsia="Times New Roman" w:cs="Times New Roman"/>
          <w:snapToGrid w:val="0"/>
          <w:szCs w:val="28"/>
          <w:lang w:eastAsia="ru-RU"/>
        </w:rPr>
        <w:t xml:space="preserve"> как сотрудника организации, так и медработника</w:t>
      </w:r>
      <w:r w:rsidRPr="008B6EF8">
        <w:rPr>
          <w:rFonts w:eastAsia="Times New Roman" w:cs="Times New Roman"/>
          <w:snapToGrid w:val="0"/>
          <w:szCs w:val="28"/>
          <w:lang w:eastAsia="ru-RU"/>
        </w:rPr>
        <w:t>.</w:t>
      </w:r>
    </w:p>
    <w:p w:rsidR="0010351A" w:rsidRPr="008B6EF8" w:rsidRDefault="0010351A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Медработник подготавливает протокол о допуске к работе. Затем система передает сотруднику компании протокол медицинского заключения. После этого происходит распечатка на принтере 2 этикеток с результатами медосмо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>тра и штампом о его прохождении, которые в свою очередь вклеиваются в путевой лист.</w:t>
      </w:r>
    </w:p>
    <w:p w:rsidR="003B19FD" w:rsidRPr="008B6EF8" w:rsidRDefault="003B19F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Бизнес-процессами </w:t>
      </w:r>
      <w:r w:rsidR="000A6F8D" w:rsidRPr="008B6EF8">
        <w:rPr>
          <w:rFonts w:eastAsia="Times New Roman" w:cs="Times New Roman"/>
          <w:snapToGrid w:val="0"/>
          <w:szCs w:val="28"/>
          <w:lang w:eastAsia="ru-RU"/>
        </w:rPr>
        <w:t xml:space="preserve">компании по предоставлению медицинского обследования в удаленном режиме являются: составление договора с заказчиком, составление </w:t>
      </w:r>
      <w:r w:rsidR="0001241C" w:rsidRPr="008B6EF8">
        <w:rPr>
          <w:rFonts w:eastAsia="Times New Roman" w:cs="Times New Roman"/>
          <w:snapToGrid w:val="0"/>
          <w:szCs w:val="28"/>
          <w:lang w:eastAsia="ru-RU"/>
        </w:rPr>
        <w:t xml:space="preserve">договора </w:t>
      </w:r>
      <w:r w:rsidR="00DD448A" w:rsidRPr="008B6EF8">
        <w:rPr>
          <w:rFonts w:eastAsia="Times New Roman" w:cs="Times New Roman"/>
          <w:snapToGrid w:val="0"/>
          <w:szCs w:val="28"/>
          <w:lang w:eastAsia="ru-RU"/>
        </w:rPr>
        <w:t xml:space="preserve">с медицинской организацией </w:t>
      </w:r>
      <w:r w:rsidR="000A6F8D" w:rsidRPr="008B6EF8">
        <w:rPr>
          <w:rFonts w:eastAsia="Times New Roman" w:cs="Times New Roman"/>
          <w:snapToGrid w:val="0"/>
          <w:szCs w:val="28"/>
          <w:lang w:eastAsia="ru-RU"/>
        </w:rPr>
        <w:t>о предоставлении медицинских услуг, выдача результатов осмотра сотруднику, прошедшему медицинский осмотр.</w:t>
      </w:r>
    </w:p>
    <w:p w:rsidR="00B71F7D" w:rsidRPr="008B6EF8" w:rsidRDefault="00B71F7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Бизнес-процессами транспортной компании являются: </w:t>
      </w:r>
      <w:r w:rsidR="0001241C" w:rsidRPr="008B6EF8">
        <w:rPr>
          <w:rFonts w:eastAsia="Times New Roman" w:cs="Times New Roman"/>
          <w:snapToGrid w:val="0"/>
          <w:szCs w:val="28"/>
          <w:lang w:eastAsia="ru-RU"/>
        </w:rPr>
        <w:t>регистрация водителя в информационной системе, выдача задания на рейс, проведение медицинского обследования водителя перед рейсом, обучение и инструктаж водителя (при необходимости).</w:t>
      </w:r>
    </w:p>
    <w:p w:rsidR="00E90412" w:rsidRPr="008B6EF8" w:rsidRDefault="000A6F8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 процессе медицинского осмотра в удаленном режиме сотрудника</w:t>
      </w:r>
      <w:r w:rsidR="000830F8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D60594" w:rsidRPr="008B6EF8">
        <w:rPr>
          <w:rFonts w:eastAsia="Times New Roman" w:cs="Times New Roman"/>
          <w:snapToGrid w:val="0"/>
          <w:szCs w:val="28"/>
          <w:lang w:eastAsia="ru-RU"/>
        </w:rPr>
        <w:t>транспортной компании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происходит хранение и обработка </w:t>
      </w:r>
      <w:r w:rsidR="00FA052C" w:rsidRPr="008B6EF8">
        <w:rPr>
          <w:rFonts w:eastAsia="Times New Roman" w:cs="Times New Roman"/>
          <w:snapToGrid w:val="0"/>
          <w:szCs w:val="28"/>
          <w:lang w:eastAsia="ru-RU"/>
        </w:rPr>
        <w:t>данных сотрудника, проходящего осмотр (ФИО, биометрические данные</w:t>
      </w:r>
      <w:r w:rsidR="009D5C4B" w:rsidRPr="008B6EF8">
        <w:rPr>
          <w:rFonts w:eastAsia="Times New Roman" w:cs="Times New Roman"/>
          <w:snapToGrid w:val="0"/>
          <w:szCs w:val="28"/>
          <w:lang w:eastAsia="ru-RU"/>
        </w:rPr>
        <w:t xml:space="preserve">, состояние здоровья), а так же </w:t>
      </w:r>
      <w:r w:rsidR="009D5C4B" w:rsidRPr="008B6EF8">
        <w:rPr>
          <w:rFonts w:cs="Times New Roman"/>
          <w:color w:val="000000"/>
          <w:szCs w:val="28"/>
          <w:shd w:val="clear" w:color="auto" w:fill="FEFEFE"/>
        </w:rPr>
        <w:t>данные осмотра, включая дату, время, фото и видеозапись</w:t>
      </w:r>
      <w:r w:rsidR="00E90412" w:rsidRPr="008B6EF8">
        <w:rPr>
          <w:rFonts w:eastAsia="Times New Roman" w:cs="Times New Roman"/>
          <w:snapToGrid w:val="0"/>
          <w:szCs w:val="28"/>
          <w:lang w:eastAsia="ru-RU"/>
        </w:rPr>
        <w:t xml:space="preserve">. </w:t>
      </w:r>
    </w:p>
    <w:p w:rsidR="00614EA6" w:rsidRPr="008B6EF8" w:rsidRDefault="00D60594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Транспортные компании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 xml:space="preserve"> предоставляют услуги</w:t>
      </w:r>
      <w:r w:rsidR="00614EA6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>перевозки людей и/или транспортировкой грузов. Сотрудник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и компании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>, которые проходят медицинское обследование в удаленном режиме являются водителями транспортных средств.</w:t>
      </w:r>
    </w:p>
    <w:p w:rsidR="00E90412" w:rsidRPr="008B6EF8" w:rsidRDefault="00E9041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В результате проведенных анализа и исследования </w:t>
      </w:r>
      <w:r w:rsidR="00590680" w:rsidRPr="008B6EF8">
        <w:rPr>
          <w:rFonts w:eastAsia="Times New Roman" w:cs="Times New Roman"/>
          <w:snapToGrid w:val="0"/>
          <w:szCs w:val="28"/>
          <w:lang w:eastAsia="ru-RU"/>
        </w:rPr>
        <w:t>предметной области выдвигаются следующие требования к системе:</w:t>
      </w:r>
    </w:p>
    <w:p w:rsidR="000F57BA" w:rsidRPr="008B6EF8" w:rsidRDefault="000F57BA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Хранение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D71AE3" w:rsidRPr="008B6EF8">
        <w:rPr>
          <w:rFonts w:eastAsia="Times New Roman" w:cs="Times New Roman"/>
          <w:snapToGrid w:val="0"/>
          <w:szCs w:val="28"/>
          <w:lang w:eastAsia="ru-RU"/>
        </w:rPr>
        <w:t xml:space="preserve">информации </w:t>
      </w:r>
      <w:r w:rsidR="007C2F7C" w:rsidRPr="008B6EF8">
        <w:rPr>
          <w:rFonts w:eastAsia="Times New Roman" w:cs="Times New Roman"/>
          <w:snapToGrid w:val="0"/>
          <w:szCs w:val="28"/>
          <w:lang w:eastAsia="ru-RU"/>
        </w:rPr>
        <w:t>о персональных данных сотрудников, проходящих</w:t>
      </w:r>
      <w:r w:rsidR="00D71AE3" w:rsidRPr="008B6EF8">
        <w:rPr>
          <w:rFonts w:eastAsia="Times New Roman" w:cs="Times New Roman"/>
          <w:snapToGrid w:val="0"/>
          <w:szCs w:val="28"/>
          <w:lang w:eastAsia="ru-RU"/>
        </w:rPr>
        <w:t xml:space="preserve"> медицинское обследование в удаленном режиме;</w:t>
      </w:r>
    </w:p>
    <w:p w:rsidR="00D71AE3" w:rsidRPr="008B6EF8" w:rsidRDefault="00D71AE3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Хранение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 и обработка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информации</w:t>
      </w:r>
      <w:r w:rsidR="00614EA6" w:rsidRPr="008B6EF8">
        <w:rPr>
          <w:rFonts w:eastAsia="Times New Roman" w:cs="Times New Roman"/>
          <w:snapToGrid w:val="0"/>
          <w:szCs w:val="28"/>
          <w:lang w:eastAsia="ru-RU"/>
        </w:rPr>
        <w:t xml:space="preserve"> о состоянии здоровья сотрудников, прошедших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медицинское обследование в удаленном режиме;</w:t>
      </w:r>
    </w:p>
    <w:p w:rsidR="00D71AE3" w:rsidRPr="008B6EF8" w:rsidRDefault="00D71AE3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Хранение информации о результатах медицинского обследования;</w:t>
      </w:r>
    </w:p>
    <w:p w:rsidR="00D71AE3" w:rsidRPr="008B6EF8" w:rsidRDefault="00D71AE3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Хранение информации о </w:t>
      </w:r>
      <w:r w:rsidR="004F7118" w:rsidRPr="008B6EF8">
        <w:rPr>
          <w:rFonts w:eastAsia="Times New Roman" w:cs="Times New Roman"/>
          <w:snapToGrid w:val="0"/>
          <w:szCs w:val="28"/>
          <w:lang w:eastAsia="ru-RU"/>
        </w:rPr>
        <w:t>медицинском работнике</w:t>
      </w:r>
      <w:r w:rsidRPr="008B6EF8">
        <w:rPr>
          <w:rFonts w:eastAsia="Times New Roman" w:cs="Times New Roman"/>
          <w:snapToGrid w:val="0"/>
          <w:szCs w:val="28"/>
          <w:lang w:eastAsia="ru-RU"/>
        </w:rPr>
        <w:t>, проводившем обследование;</w:t>
      </w:r>
    </w:p>
    <w:p w:rsidR="00B77DAC" w:rsidRPr="008B6EF8" w:rsidRDefault="00B77DAC" w:rsidP="00D60594">
      <w:pPr>
        <w:keepLines/>
        <w:tabs>
          <w:tab w:val="left" w:pos="993"/>
          <w:tab w:val="left" w:pos="4395"/>
        </w:tabs>
        <w:spacing w:after="0"/>
        <w:ind w:right="112"/>
        <w:contextualSpacing/>
        <w:rPr>
          <w:rFonts w:eastAsia="Times New Roman" w:cs="Times New Roman"/>
          <w:snapToGrid w:val="0"/>
          <w:szCs w:val="28"/>
          <w:lang w:eastAsia="ru-RU"/>
        </w:rPr>
      </w:pPr>
    </w:p>
    <w:p w:rsidR="00614EA6" w:rsidRPr="008B6EF8" w:rsidRDefault="004F7118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8" w:name="_Toc136382977"/>
      <w:r w:rsidRPr="008B6EF8">
        <w:rPr>
          <w:rFonts w:eastAsia="Times New Roman"/>
          <w:snapToGrid w:val="0"/>
        </w:rPr>
        <w:t>Категории пользователей</w:t>
      </w:r>
      <w:bookmarkEnd w:id="8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b/>
          <w:snapToGrid w:val="0"/>
          <w:szCs w:val="28"/>
          <w:lang w:eastAsia="ru-RU"/>
        </w:rPr>
      </w:pPr>
    </w:p>
    <w:p w:rsidR="004F7118" w:rsidRPr="008B6EF8" w:rsidRDefault="004F7118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Разрабатываемая база данных предназначена для 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таких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пользователей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 как</w:t>
      </w:r>
      <w:r w:rsidRPr="008B6EF8">
        <w:rPr>
          <w:rFonts w:eastAsia="Times New Roman" w:cs="Times New Roman"/>
          <w:snapToGrid w:val="0"/>
          <w:szCs w:val="28"/>
          <w:lang w:eastAsia="ru-RU"/>
        </w:rPr>
        <w:t>:</w:t>
      </w:r>
    </w:p>
    <w:p w:rsidR="00372D85" w:rsidRPr="00760990" w:rsidRDefault="00372D85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t>руководитель транспортной компании – регистрирует сотрудника своей организации (водителя или др.)</w:t>
      </w:r>
      <w:r w:rsidR="008E1AA5" w:rsidRPr="00760990">
        <w:rPr>
          <w:rFonts w:eastAsia="Times New Roman" w:cs="Times New Roman"/>
          <w:snapToGrid w:val="0"/>
          <w:szCs w:val="28"/>
          <w:lang w:eastAsia="ru-RU"/>
        </w:rPr>
        <w:t xml:space="preserve"> в системе и оформляет согласие на обработку персональных данных.</w:t>
      </w:r>
      <w:r w:rsidR="00B37F49" w:rsidRPr="00760990">
        <w:rPr>
          <w:rFonts w:eastAsia="Times New Roman" w:cs="Times New Roman"/>
          <w:snapToGrid w:val="0"/>
          <w:szCs w:val="28"/>
          <w:lang w:eastAsia="ru-RU"/>
        </w:rPr>
        <w:t xml:space="preserve"> После прохождения сотрудником медицинского осмотра имеет право просмотреть результаты этого осмотра.</w:t>
      </w:r>
    </w:p>
    <w:p w:rsidR="008E1AA5" w:rsidRPr="00760990" w:rsidRDefault="008E1AA5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t>сотрудник (водитель или др.) – проходя все этапы осмотра, вносит данные о состоянии своего здоровья, а после обследования получает его результаты.</w:t>
      </w:r>
    </w:p>
    <w:p w:rsidR="004F7118" w:rsidRPr="00760990" w:rsidRDefault="008E1AA5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t>медицинский работник (врач-специалист) – по полученным данным от сотрудника, включая просмотр видеозаписи процедуры осмотра, проводит их анализ. После этого подготавливает протокол заключения о допуске к работе (рейсу).</w:t>
      </w:r>
    </w:p>
    <w:p w:rsidR="008E1AA5" w:rsidRPr="00760990" w:rsidRDefault="00AE3F3F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lastRenderedPageBreak/>
        <w:t>администратор сервера компании, предоставившей терминал для меди</w:t>
      </w:r>
      <w:r w:rsidR="00022E31" w:rsidRPr="00760990">
        <w:rPr>
          <w:rFonts w:eastAsia="Times New Roman" w:cs="Times New Roman"/>
          <w:snapToGrid w:val="0"/>
          <w:szCs w:val="28"/>
          <w:lang w:eastAsia="ru-RU"/>
        </w:rPr>
        <w:t>цинского осмотра в удаленном</w:t>
      </w:r>
      <w:r w:rsidRPr="00760990">
        <w:rPr>
          <w:rFonts w:eastAsia="Times New Roman" w:cs="Times New Roman"/>
          <w:snapToGrid w:val="0"/>
          <w:szCs w:val="28"/>
          <w:lang w:eastAsia="ru-RU"/>
        </w:rPr>
        <w:t xml:space="preserve"> режиме –</w:t>
      </w:r>
      <w:r w:rsidR="00FA259C" w:rsidRPr="00760990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9D5B54" w:rsidRPr="00760990">
        <w:rPr>
          <w:rFonts w:eastAsia="Times New Roman" w:cs="Times New Roman"/>
          <w:snapToGrid w:val="0"/>
          <w:szCs w:val="28"/>
          <w:lang w:eastAsia="ru-RU"/>
        </w:rPr>
        <w:t>с</w:t>
      </w:r>
      <w:r w:rsidR="00FA259C" w:rsidRPr="00760990">
        <w:rPr>
          <w:rFonts w:eastAsia="Times New Roman" w:cs="Times New Roman"/>
          <w:snapToGrid w:val="0"/>
          <w:szCs w:val="28"/>
          <w:lang w:eastAsia="ru-RU"/>
        </w:rPr>
        <w:t>ледит за работоспособностью системы.</w:t>
      </w:r>
    </w:p>
    <w:p w:rsidR="00FA259C" w:rsidRPr="008B6EF8" w:rsidRDefault="00FA259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Руководитель транспортной компании не имеет доступа ко всей базе данных. Он может вносить</w:t>
      </w:r>
      <w:r w:rsidR="003A2156" w:rsidRPr="008B6EF8">
        <w:rPr>
          <w:rFonts w:eastAsia="Times New Roman" w:cs="Times New Roman"/>
          <w:snapToGrid w:val="0"/>
          <w:szCs w:val="28"/>
          <w:lang w:eastAsia="ru-RU"/>
        </w:rPr>
        <w:t xml:space="preserve">, 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просматривать </w:t>
      </w:r>
      <w:r w:rsidR="003A2156" w:rsidRPr="008B6EF8">
        <w:rPr>
          <w:rFonts w:eastAsia="Times New Roman" w:cs="Times New Roman"/>
          <w:snapToGrid w:val="0"/>
          <w:szCs w:val="28"/>
          <w:lang w:eastAsia="ru-RU"/>
        </w:rPr>
        <w:t xml:space="preserve">и обновлять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данные о своих сотрудниках. А также по запросу получать результаты медицинского осмотра у конкретного сотрудника</w:t>
      </w:r>
      <w:r w:rsidR="00FD2753" w:rsidRPr="008B6EF8">
        <w:rPr>
          <w:rFonts w:eastAsia="Times New Roman" w:cs="Times New Roman"/>
          <w:snapToGrid w:val="0"/>
          <w:szCs w:val="28"/>
          <w:lang w:eastAsia="ru-RU"/>
        </w:rPr>
        <w:t xml:space="preserve"> или у всех сотрудников, прошедших обследование в определенную дату</w:t>
      </w:r>
      <w:r w:rsidRPr="008B6EF8">
        <w:rPr>
          <w:rFonts w:eastAsia="Times New Roman" w:cs="Times New Roman"/>
          <w:snapToGrid w:val="0"/>
          <w:szCs w:val="28"/>
          <w:lang w:eastAsia="ru-RU"/>
        </w:rPr>
        <w:t>.</w:t>
      </w:r>
    </w:p>
    <w:p w:rsidR="00FA259C" w:rsidRPr="008B6EF8" w:rsidRDefault="00FA259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Сотрудники, проходящие осмотр, имеют </w:t>
      </w:r>
      <w:r w:rsidR="00825C72" w:rsidRPr="008B6EF8">
        <w:rPr>
          <w:rFonts w:eastAsia="Times New Roman" w:cs="Times New Roman"/>
          <w:snapToGrid w:val="0"/>
          <w:szCs w:val="28"/>
          <w:lang w:eastAsia="ru-RU"/>
        </w:rPr>
        <w:t>доступ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вносить данные о себе</w:t>
      </w:r>
      <w:r w:rsidR="00D31449" w:rsidRPr="008B6EF8">
        <w:rPr>
          <w:rFonts w:eastAsia="Times New Roman" w:cs="Times New Roman"/>
          <w:snapToGrid w:val="0"/>
          <w:szCs w:val="28"/>
          <w:lang w:eastAsia="ru-RU"/>
        </w:rPr>
        <w:t xml:space="preserve"> (состояние здоровья)</w:t>
      </w:r>
      <w:r w:rsidRPr="008B6EF8">
        <w:rPr>
          <w:rFonts w:eastAsia="Times New Roman" w:cs="Times New Roman"/>
          <w:snapToGrid w:val="0"/>
          <w:szCs w:val="28"/>
          <w:lang w:eastAsia="ru-RU"/>
        </w:rPr>
        <w:t>, просматривать их и получать результаты медицинского обследования.</w:t>
      </w:r>
    </w:p>
    <w:p w:rsidR="00825C72" w:rsidRPr="008B6EF8" w:rsidRDefault="00825C7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Медицинский работник имеет право просматривать данные о сотруднике и вносить данные о результатах обследования.</w:t>
      </w:r>
    </w:p>
    <w:p w:rsidR="00825C72" w:rsidRPr="008B6EF8" w:rsidRDefault="00825C7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Администрирование базы данных осуществляет администратор сервера. Он имеет право вносить, обновлять и удалять данные о сот</w:t>
      </w:r>
      <w:r w:rsidR="00541A1A" w:rsidRPr="008B6EF8">
        <w:rPr>
          <w:rFonts w:eastAsia="Times New Roman" w:cs="Times New Roman"/>
          <w:snapToGrid w:val="0"/>
          <w:szCs w:val="28"/>
          <w:lang w:eastAsia="ru-RU"/>
        </w:rPr>
        <w:t>рудниках транспортной компании</w:t>
      </w:r>
      <w:r w:rsidRPr="008B6EF8">
        <w:rPr>
          <w:rFonts w:eastAsia="Times New Roman" w:cs="Times New Roman"/>
          <w:snapToGrid w:val="0"/>
          <w:szCs w:val="28"/>
          <w:lang w:eastAsia="ru-RU"/>
        </w:rPr>
        <w:t>, данные о медицинском работнике. Важно отметить, только администратор имеет доступ к удалению данных из базы данных.</w:t>
      </w:r>
    </w:p>
    <w:p w:rsidR="00825C72" w:rsidRPr="008B6EF8" w:rsidRDefault="00825C72" w:rsidP="00B73922">
      <w:pPr>
        <w:keepLines/>
        <w:tabs>
          <w:tab w:val="left" w:pos="851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Все остальные сотрудники как трансп</w:t>
      </w:r>
      <w:r w:rsidR="009E7A6A" w:rsidRPr="008B6EF8">
        <w:rPr>
          <w:rFonts w:eastAsia="Times New Roman" w:cs="Times New Roman"/>
          <w:snapToGrid w:val="0"/>
          <w:szCs w:val="28"/>
          <w:lang w:eastAsia="ru-RU"/>
        </w:rPr>
        <w:t xml:space="preserve">ортной компании, так и компании,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предоставившей терминалы для медицинского обследования</w:t>
      </w:r>
      <w:r w:rsidR="009E7A6A" w:rsidRPr="008B6EF8">
        <w:rPr>
          <w:rFonts w:eastAsia="Times New Roman" w:cs="Times New Roman"/>
          <w:snapToGrid w:val="0"/>
          <w:szCs w:val="28"/>
          <w:lang w:eastAsia="ru-RU"/>
        </w:rPr>
        <w:t>, не имеют никакого доступа к базе данных. К ним относится</w:t>
      </w:r>
      <w:r w:rsidR="009E7A6A" w:rsidRPr="008B6EF8">
        <w:rPr>
          <w:rFonts w:eastAsia="Times New Roman" w:cs="Times New Roman"/>
          <w:snapToGrid w:val="0"/>
          <w:szCs w:val="28"/>
          <w:lang w:val="en-US" w:eastAsia="ru-RU"/>
        </w:rPr>
        <w:t>: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сотрудники отдела кадров;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сотрудники бухгалтерии;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менеджеры;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и др.</w:t>
      </w:r>
    </w:p>
    <w:p w:rsidR="00B77DAC" w:rsidRPr="008B6EF8" w:rsidRDefault="00B77DAC" w:rsidP="00B73922">
      <w:pPr>
        <w:pStyle w:val="Mukhanov"/>
        <w:keepLines/>
        <w:tabs>
          <w:tab w:val="left" w:pos="4395"/>
        </w:tabs>
        <w:suppressAutoHyphens w:val="0"/>
        <w:ind w:right="112"/>
        <w:rPr>
          <w:rFonts w:cs="Times New Roman"/>
          <w:snapToGrid w:val="0"/>
          <w:szCs w:val="28"/>
          <w:lang w:val="en-US"/>
        </w:rPr>
      </w:pPr>
    </w:p>
    <w:p w:rsidR="00FA259C" w:rsidRPr="008B6EF8" w:rsidRDefault="003D04D0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9" w:name="_Toc136382978"/>
      <w:r w:rsidRPr="008B6EF8">
        <w:rPr>
          <w:rFonts w:eastAsia="Times New Roman"/>
          <w:snapToGrid w:val="0"/>
        </w:rPr>
        <w:t>Анализ требований</w:t>
      </w:r>
      <w:bookmarkEnd w:id="9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b/>
          <w:snapToGrid w:val="0"/>
          <w:szCs w:val="28"/>
          <w:lang w:val="en-US" w:eastAsia="ru-RU"/>
        </w:rPr>
      </w:pPr>
    </w:p>
    <w:p w:rsidR="003D04D0" w:rsidRPr="008B6EF8" w:rsidRDefault="00A479C6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В данной работе будет рассмотрена автоматизация медицинского обследования в удаленном режиме. Разрабатываемая база данных б</w:t>
      </w:r>
      <w:r w:rsidR="00FD2753" w:rsidRPr="008B6EF8">
        <w:rPr>
          <w:rFonts w:eastAsia="Times New Roman" w:cs="Times New Roman"/>
          <w:snapToGrid w:val="0"/>
          <w:szCs w:val="28"/>
          <w:lang w:eastAsia="ru-RU"/>
        </w:rPr>
        <w:t xml:space="preserve">удет хранить данные </w:t>
      </w:r>
      <w:r w:rsidR="00C311FF" w:rsidRPr="008B6EF8">
        <w:rPr>
          <w:rFonts w:eastAsia="Times New Roman" w:cs="Times New Roman"/>
          <w:snapToGrid w:val="0"/>
          <w:szCs w:val="28"/>
          <w:lang w:eastAsia="ru-RU"/>
        </w:rPr>
        <w:t xml:space="preserve">о сотрудниках </w:t>
      </w:r>
      <w:r w:rsidR="00FD2753" w:rsidRPr="008B6EF8">
        <w:rPr>
          <w:rFonts w:eastAsia="Times New Roman" w:cs="Times New Roman"/>
          <w:snapToGrid w:val="0"/>
          <w:szCs w:val="28"/>
          <w:lang w:eastAsia="ru-RU"/>
        </w:rPr>
        <w:t xml:space="preserve">транспортной компании и </w:t>
      </w:r>
      <w:r w:rsidR="00C311FF" w:rsidRPr="008B6EF8">
        <w:rPr>
          <w:rFonts w:eastAsia="Times New Roman" w:cs="Times New Roman"/>
          <w:snapToGrid w:val="0"/>
          <w:szCs w:val="28"/>
          <w:lang w:eastAsia="ru-RU"/>
        </w:rPr>
        <w:t>данные медицинского специалиста.</w:t>
      </w:r>
    </w:p>
    <w:p w:rsidR="00C311FF" w:rsidRPr="008B6EF8" w:rsidRDefault="00C311FF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Транспортная компания представляет собой полноценное рабочее предприятие, которая занимается перевозками людей и/или транспортировкой грузов.</w:t>
      </w:r>
    </w:p>
    <w:p w:rsidR="00C311FF" w:rsidRPr="008B6EF8" w:rsidRDefault="00C311FF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Компания, которая предоставляет терминалы для обследования, з</w:t>
      </w:r>
      <w:r w:rsidRPr="008B6EF8">
        <w:rPr>
          <w:rFonts w:cs="Times New Roman"/>
          <w:color w:val="000000"/>
          <w:szCs w:val="28"/>
          <w:shd w:val="clear" w:color="auto" w:fill="FFFFFF"/>
        </w:rPr>
        <w:t>анимается исследованиями, разработкой и производством программных и технических средств измерения, обработки, визуализации, хранения и дистанционной передачи данных для биомедицинских систем различного назначения.</w:t>
      </w:r>
    </w:p>
    <w:p w:rsidR="00BB6B3F" w:rsidRPr="008B6EF8" w:rsidRDefault="00BB6B3F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 xml:space="preserve">В результате исследования и анализа предметной области была найдена потребность в создании базы данных для </w:t>
      </w:r>
      <w:r w:rsidR="00B71F7D" w:rsidRPr="008B6EF8">
        <w:rPr>
          <w:rFonts w:cs="Times New Roman"/>
          <w:color w:val="000000"/>
          <w:szCs w:val="28"/>
          <w:shd w:val="clear" w:color="auto" w:fill="FFFFFF"/>
        </w:rPr>
        <w:t xml:space="preserve">увеличения эффективности работы </w:t>
      </w:r>
      <w:r w:rsidRPr="008B6EF8">
        <w:rPr>
          <w:rFonts w:cs="Times New Roman"/>
          <w:color w:val="000000"/>
          <w:szCs w:val="28"/>
          <w:shd w:val="clear" w:color="auto" w:fill="FFFFFF"/>
        </w:rPr>
        <w:t>транспортной компании, а конкретно для ускорения процесса допуска водителя к рейсу.</w:t>
      </w:r>
      <w:r w:rsidR="00B71F7D" w:rsidRPr="008B6EF8">
        <w:rPr>
          <w:rFonts w:cs="Times New Roman"/>
          <w:color w:val="000000"/>
          <w:szCs w:val="28"/>
          <w:shd w:val="clear" w:color="auto" w:fill="FFFFFF"/>
        </w:rPr>
        <w:t xml:space="preserve"> При анализе системы были сформулированы функциональные и нефункциональные требования к базе данных </w:t>
      </w:r>
      <w:r w:rsidR="00B732B8" w:rsidRPr="008B6EF8">
        <w:rPr>
          <w:rFonts w:cs="Times New Roman"/>
          <w:color w:val="000000"/>
          <w:szCs w:val="28"/>
          <w:shd w:val="clear" w:color="auto" w:fill="FFFFFF"/>
        </w:rPr>
        <w:t>о результатах медицинского обследования в удаленном режиме сотрудником транспортной компании.</w:t>
      </w:r>
    </w:p>
    <w:p w:rsidR="009264A4" w:rsidRPr="008B6EF8" w:rsidRDefault="009264A4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>К функциональным требованиям можно отнести:</w:t>
      </w:r>
    </w:p>
    <w:p w:rsidR="009264A4" w:rsidRPr="008B6EF8" w:rsidRDefault="009264A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>Хранение данных о медицинском обследовании водителей транспортной компании</w:t>
      </w:r>
      <w:r w:rsidR="00261344" w:rsidRPr="008B6EF8">
        <w:rPr>
          <w:rFonts w:cs="Times New Roman"/>
          <w:color w:val="000000"/>
          <w:szCs w:val="28"/>
          <w:shd w:val="clear" w:color="auto" w:fill="FFFFFF"/>
        </w:rPr>
        <w:t>;</w:t>
      </w:r>
    </w:p>
    <w:p w:rsidR="00B732B8" w:rsidRPr="008B6EF8" w:rsidRDefault="009264A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>Возможность обновления и удаления существующих записей о водителях</w:t>
      </w:r>
      <w:r w:rsidR="00261344" w:rsidRPr="008B6EF8">
        <w:rPr>
          <w:rFonts w:cs="Times New Roman"/>
          <w:color w:val="000000"/>
          <w:szCs w:val="28"/>
          <w:shd w:val="clear" w:color="auto" w:fill="FFFFFF"/>
        </w:rPr>
        <w:t>;</w:t>
      </w:r>
    </w:p>
    <w:p w:rsidR="009264A4" w:rsidRPr="008B6EF8" w:rsidRDefault="009264A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 xml:space="preserve">Защита данных </w:t>
      </w:r>
      <w:r w:rsidR="00261344" w:rsidRPr="008B6EF8">
        <w:rPr>
          <w:rFonts w:cs="Times New Roman"/>
          <w:color w:val="000000"/>
          <w:szCs w:val="28"/>
          <w:shd w:val="clear" w:color="auto" w:fill="FFFFFF"/>
        </w:rPr>
        <w:t>о результатах медицинского обследования, а также личной информации водителей, проходящих медицинское обследование в удаленном режиме;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Высокое быстродействие системы;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Независимость данных;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Стандартизация построения и использования базы данных (СУБД);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Многопользовательский доступ к данным;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Интуитивно понятный интерфейс пользователя.</w:t>
      </w:r>
    </w:p>
    <w:p w:rsidR="00261344" w:rsidRPr="008B6EF8" w:rsidRDefault="00261344" w:rsidP="00B73922">
      <w:pPr>
        <w:keepLines/>
        <w:tabs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Независимость данных </w:t>
      </w:r>
      <w:r w:rsidR="00C0210B" w:rsidRPr="008B6EF8">
        <w:rPr>
          <w:rFonts w:eastAsia="Times New Roman" w:cs="Times New Roman"/>
          <w:snapToGrid w:val="0"/>
          <w:szCs w:val="28"/>
          <w:lang w:eastAsia="ru-RU"/>
        </w:rPr>
        <w:t>означает, что они не зависят от конкретного человека или системы, и могут быть использованы и доступны любому пользователю в соответствии с правилами доступа безопасности. Другими словами, данные могут быть использованы в разных контекстах без изменения своей структуры и формата. Независимость данных обеспечивает возможность обмена и совместимость между различными системами.</w:t>
      </w:r>
    </w:p>
    <w:p w:rsidR="003D04D0" w:rsidRPr="008B6EF8" w:rsidRDefault="00C0210B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Стандартизация является важным аспектом обеспечения независимости данных. Она позволяет разным приложениям и системам работать с одной и той же базой данных, независимо от того, какая СУБД используется.</w:t>
      </w:r>
    </w:p>
    <w:p w:rsidR="00C0210B" w:rsidRPr="008B6EF8" w:rsidRDefault="00C0210B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К нефункциональным требованиям к базе данных </w:t>
      </w:r>
      <w:r w:rsidRPr="008B6EF8">
        <w:rPr>
          <w:rFonts w:cs="Times New Roman"/>
          <w:szCs w:val="28"/>
          <w:lang w:eastAsia="ru-RU"/>
        </w:rPr>
        <w:t>хранения и обработки данных о</w:t>
      </w:r>
      <w:r w:rsidR="00FD2753" w:rsidRPr="008B6EF8">
        <w:rPr>
          <w:rFonts w:cs="Times New Roman"/>
          <w:szCs w:val="28"/>
          <w:lang w:eastAsia="ru-RU"/>
        </w:rPr>
        <w:t xml:space="preserve"> результатах медицинского обследования в удаленном режиме относится</w:t>
      </w:r>
      <w:r w:rsidR="001D1F93" w:rsidRPr="008B6EF8">
        <w:rPr>
          <w:rFonts w:cs="Times New Roman"/>
          <w:szCs w:val="28"/>
          <w:lang w:eastAsia="ru-RU"/>
        </w:rPr>
        <w:t>:</w:t>
      </w:r>
    </w:p>
    <w:p w:rsidR="001D1F93" w:rsidRPr="008B6EF8" w:rsidRDefault="001D1F93" w:rsidP="00125EFD">
      <w:pPr>
        <w:pStyle w:val="a5"/>
        <w:keepLines/>
        <w:numPr>
          <w:ilvl w:val="0"/>
          <w:numId w:val="4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Создание рассматриваемой базы данных на базе программы </w:t>
      </w:r>
      <w:r w:rsidRPr="008B6EF8">
        <w:rPr>
          <w:rFonts w:eastAsia="Times New Roman" w:cs="Times New Roman"/>
          <w:snapToGrid w:val="0"/>
          <w:szCs w:val="28"/>
          <w:lang w:val="en-US" w:eastAsia="ru-RU"/>
        </w:rPr>
        <w:t>MS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Pr="008B6EF8">
        <w:rPr>
          <w:rFonts w:eastAsia="Times New Roman" w:cs="Times New Roman"/>
          <w:snapToGrid w:val="0"/>
          <w:szCs w:val="28"/>
          <w:lang w:val="en-US" w:eastAsia="ru-RU"/>
        </w:rPr>
        <w:t>SQL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Pr="008B6EF8">
        <w:rPr>
          <w:rFonts w:eastAsia="Times New Roman" w:cs="Times New Roman"/>
          <w:snapToGrid w:val="0"/>
          <w:szCs w:val="28"/>
          <w:lang w:val="en-US" w:eastAsia="ru-RU"/>
        </w:rPr>
        <w:t>Server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2019;</w:t>
      </w:r>
    </w:p>
    <w:p w:rsidR="001D1F93" w:rsidRPr="008B6EF8" w:rsidRDefault="001D1F93" w:rsidP="00125EFD">
      <w:pPr>
        <w:pStyle w:val="a5"/>
        <w:keepLines/>
        <w:numPr>
          <w:ilvl w:val="0"/>
          <w:numId w:val="4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Требуемый объем оперативной памяти не менее 2 Гб;</w:t>
      </w:r>
    </w:p>
    <w:p w:rsidR="001D1F93" w:rsidRPr="008B6EF8" w:rsidRDefault="001D1F93" w:rsidP="00125EFD">
      <w:pPr>
        <w:pStyle w:val="a5"/>
        <w:keepLines/>
        <w:numPr>
          <w:ilvl w:val="0"/>
          <w:numId w:val="4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Скорость процессора, требуемый объем на жестком диске.</w:t>
      </w:r>
    </w:p>
    <w:p w:rsidR="001D1F93" w:rsidRPr="008B6EF8" w:rsidRDefault="001D1F93" w:rsidP="00B73922">
      <w:pPr>
        <w:keepLines/>
        <w:tabs>
          <w:tab w:val="left" w:pos="2410"/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К требованиям по защите информации относится:</w:t>
      </w:r>
    </w:p>
    <w:p w:rsidR="001D1F93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Реализац</w:t>
      </w:r>
      <w:r w:rsidR="00E240DA" w:rsidRPr="008B6EF8">
        <w:rPr>
          <w:rFonts w:eastAsia="Times New Roman" w:cs="Times New Roman"/>
          <w:snapToGrid w:val="0"/>
          <w:szCs w:val="28"/>
          <w:lang w:val="x-none" w:eastAsia="ru-RU"/>
        </w:rPr>
        <w:t>ия аутентификации и авторизации;</w:t>
      </w:r>
    </w:p>
    <w:p w:rsidR="001D1F93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Разг</w:t>
      </w:r>
      <w:r w:rsidR="00E240DA" w:rsidRPr="008B6EF8">
        <w:rPr>
          <w:rFonts w:eastAsia="Times New Roman" w:cs="Times New Roman"/>
          <w:snapToGrid w:val="0"/>
          <w:szCs w:val="28"/>
          <w:lang w:val="x-none" w:eastAsia="ru-RU"/>
        </w:rPr>
        <w:t>раничение прав доступа к данным;</w:t>
      </w:r>
    </w:p>
    <w:p w:rsidR="001D1F93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Защита базы данных путём шифрования данных в ячейках и прозрачного шифро</w:t>
      </w:r>
      <w:r w:rsidR="00E240DA" w:rsidRPr="008B6EF8">
        <w:rPr>
          <w:rFonts w:eastAsia="Times New Roman" w:cs="Times New Roman"/>
          <w:snapToGrid w:val="0"/>
          <w:szCs w:val="28"/>
          <w:lang w:val="x-none" w:eastAsia="ru-RU"/>
        </w:rPr>
        <w:t>вания;</w:t>
      </w:r>
    </w:p>
    <w:p w:rsidR="00E240DA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Безопасность данных – защита данных от несанкционированного доступа, использования, изменения, раскрытия, уничтожения или повреждения</w:t>
      </w:r>
      <w:r w:rsidR="00E240DA" w:rsidRPr="008B6EF8">
        <w:rPr>
          <w:rFonts w:eastAsia="Times New Roman" w:cs="Times New Roman"/>
          <w:snapToGrid w:val="0"/>
          <w:szCs w:val="28"/>
          <w:lang w:eastAsia="ru-RU"/>
        </w:rPr>
        <w:t>.</w:t>
      </w:r>
    </w:p>
    <w:p w:rsidR="001D1F93" w:rsidRPr="008B6EF8" w:rsidRDefault="001D1F93" w:rsidP="00B73922">
      <w:pPr>
        <w:keepLines/>
        <w:tabs>
          <w:tab w:val="left" w:pos="1134"/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Безопасность данных включает их целостность. Целостность данных –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1D1F93" w:rsidRPr="008B6EF8" w:rsidRDefault="001D1F93" w:rsidP="00B73922">
      <w:pPr>
        <w:keepLines/>
        <w:tabs>
          <w:tab w:val="left" w:pos="1134"/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lastRenderedPageBreak/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введением системы паролей;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получением разрешений от администратора базы данных (АБД);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запретом от АБД на доступ к данным;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формированием видов – таблиц, производных от исходных и предназначенных конкретным пользователям.</w:t>
      </w:r>
    </w:p>
    <w:p w:rsidR="00B77DAC" w:rsidRPr="008B6EF8" w:rsidRDefault="00B77DAC" w:rsidP="00B73922">
      <w:pPr>
        <w:keepLines/>
        <w:spacing w:after="0"/>
        <w:ind w:right="112" w:firstLine="709"/>
        <w:jc w:val="center"/>
        <w:rPr>
          <w:rFonts w:eastAsia="Times New Roman" w:cs="Times New Roman"/>
          <w:snapToGrid w:val="0"/>
          <w:szCs w:val="28"/>
          <w:lang w:val="x-none" w:eastAsia="ru-RU"/>
        </w:rPr>
      </w:pPr>
    </w:p>
    <w:p w:rsidR="00E240DA" w:rsidRPr="008B6EF8" w:rsidRDefault="00E240DA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10" w:name="_Toc136382979"/>
      <w:r w:rsidRPr="008B6EF8">
        <w:rPr>
          <w:rFonts w:eastAsia="Times New Roman"/>
          <w:snapToGrid w:val="0"/>
        </w:rPr>
        <w:t>Выбор и обоснование проектных решений по видам обеспечения</w:t>
      </w:r>
      <w:bookmarkEnd w:id="10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Times New Roman" w:cs="Times New Roman"/>
          <w:b/>
          <w:snapToGrid w:val="0"/>
          <w:szCs w:val="28"/>
          <w:lang w:eastAsia="ru-RU"/>
        </w:rPr>
      </w:pP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Для выбора подходящей СУБД, где будет создана база данных, необходимо провести исследование и анализ существующих систем управления и выбрать наиболее удобную и выгодную предприятию систему.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MS SQL </w:t>
      </w:r>
      <w:r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Pr="008B6EF8">
        <w:rPr>
          <w:rFonts w:eastAsia="Calibri" w:cs="Times New Roman"/>
          <w:szCs w:val="28"/>
          <w:lang w:eastAsia="ru-RU"/>
        </w:rPr>
        <w:t>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– это система управления реляционными базами данных, разработанная компанией </w:t>
      </w:r>
      <w:proofErr w:type="spellStart"/>
      <w:r w:rsidRPr="008B6EF8">
        <w:rPr>
          <w:rFonts w:eastAsia="Calibri" w:cs="Times New Roman"/>
          <w:szCs w:val="28"/>
          <w:lang w:eastAsia="ru-RU"/>
        </w:rPr>
        <w:t>Microsoft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. Она обладает высокой производительностью и отказоустойчивостью, тесно интегрирована с ОС </w:t>
      </w:r>
      <w:proofErr w:type="spellStart"/>
      <w:r w:rsidRPr="008B6EF8">
        <w:rPr>
          <w:rFonts w:eastAsia="Calibri" w:cs="Times New Roman"/>
          <w:szCs w:val="28"/>
          <w:lang w:eastAsia="ru-RU"/>
        </w:rPr>
        <w:t>Windows</w:t>
      </w:r>
      <w:proofErr w:type="spellEnd"/>
      <w:r w:rsidRPr="008B6EF8">
        <w:rPr>
          <w:rFonts w:eastAsia="Calibri" w:cs="Times New Roman"/>
          <w:szCs w:val="28"/>
          <w:lang w:eastAsia="ru-RU"/>
        </w:rPr>
        <w:t>. Этот сервер поддерживает удаленные подключения, работает с многими популярными типами данных, дает возможность создавать триггеры и хранимые процедуры, имеет практичные и удобные утилиты для настройки.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качестве основного языка запросов в MS SQL </w:t>
      </w:r>
      <w:r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Pr="008B6EF8">
        <w:rPr>
          <w:rFonts w:eastAsia="Calibri" w:cs="Times New Roman"/>
          <w:szCs w:val="28"/>
          <w:lang w:eastAsia="ru-RU"/>
        </w:rPr>
        <w:t>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используется </w:t>
      </w:r>
      <w:proofErr w:type="spellStart"/>
      <w:r w:rsidRPr="008B6EF8">
        <w:rPr>
          <w:rFonts w:eastAsia="Calibri" w:cs="Times New Roman"/>
          <w:szCs w:val="28"/>
          <w:lang w:eastAsia="ru-RU"/>
        </w:rPr>
        <w:t>Transact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-SQL (совместная разработка </w:t>
      </w:r>
      <w:proofErr w:type="spellStart"/>
      <w:r w:rsidRPr="008B6EF8">
        <w:rPr>
          <w:rFonts w:eastAsia="Calibri" w:cs="Times New Roman"/>
          <w:szCs w:val="28"/>
          <w:lang w:eastAsia="ru-RU"/>
        </w:rPr>
        <w:t>Microsoft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и </w:t>
      </w:r>
      <w:proofErr w:type="spellStart"/>
      <w:r w:rsidRPr="008B6EF8">
        <w:rPr>
          <w:rFonts w:eastAsia="Calibri" w:cs="Times New Roman"/>
          <w:szCs w:val="28"/>
          <w:lang w:eastAsia="ru-RU"/>
        </w:rPr>
        <w:t>Sybase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). При этом </w:t>
      </w:r>
      <w:proofErr w:type="spellStart"/>
      <w:r w:rsidRPr="008B6EF8">
        <w:rPr>
          <w:rFonts w:eastAsia="Calibri" w:cs="Times New Roman"/>
          <w:szCs w:val="28"/>
          <w:lang w:eastAsia="ru-RU"/>
        </w:rPr>
        <w:t>Transact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-SQL — это реализация стандарта ANSI/ISO по SQL (структурированному языку запросов), но имеющая некоторые расширения. Клиент (например, внешняя программа) отправляет запрос на языке SQL посредством специального API (например,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Management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Studio</w:t>
      </w:r>
      <w:r w:rsidRPr="008B6EF8">
        <w:rPr>
          <w:rFonts w:eastAsia="Calibri" w:cs="Times New Roman"/>
          <w:szCs w:val="28"/>
          <w:lang w:eastAsia="ru-RU"/>
        </w:rPr>
        <w:t>). СУБД должным образом интерпретирует и выполняет запрос, а затем посылает клиенту результат выполнения.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Сегодня СУБД MS SQL широко применяется при работе с базами данных (БД) самых разных размеров, начиная от персональных, заканчивая крупными БД масштаба предприятия.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долгое время был доступен исключительно для </w:t>
      </w:r>
      <w:proofErr w:type="spellStart"/>
      <w:r w:rsidRPr="008B6EF8">
        <w:rPr>
          <w:rFonts w:eastAsia="Calibri" w:cs="Times New Roman"/>
          <w:szCs w:val="28"/>
          <w:lang w:eastAsia="ru-RU"/>
        </w:rPr>
        <w:t>Windows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, однако начиная с версии 16 эта система доступна и на </w:t>
      </w:r>
      <w:proofErr w:type="spellStart"/>
      <w:r w:rsidRPr="008B6EF8">
        <w:rPr>
          <w:rFonts w:eastAsia="Calibri" w:cs="Times New Roman"/>
          <w:szCs w:val="28"/>
          <w:lang w:eastAsia="ru-RU"/>
        </w:rPr>
        <w:t>Linux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. Кроме того,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 позволяет установить разные версии на одном компьютере.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характеризуется следующими особенностями:</w:t>
      </w:r>
    </w:p>
    <w:p w:rsidR="00F15502" w:rsidRPr="008B6EF8" w:rsidRDefault="00F15502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Высокая производительность –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работает достаточно быстро.</w:t>
      </w:r>
    </w:p>
    <w:p w:rsidR="00F15502" w:rsidRPr="008B6EF8" w:rsidRDefault="00F15502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Надежность и безопасность –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предоставляет шифрование данных.</w:t>
      </w:r>
    </w:p>
    <w:p w:rsidR="00F15502" w:rsidRPr="008B6EF8" w:rsidRDefault="00F15502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С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 относительно легко работать и вести администрирование.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Проанализировав возможности и особенности разных СУБД, было решено, что база данных будет создана в среде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, т.к. именно эта СУБД в данном случае отвечает всем требованиям и имеет меньше всего недостатков. 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При проектировании базы данных будет использована онлайн-платформа </w:t>
      </w:r>
      <w:r w:rsidRPr="008B6EF8">
        <w:rPr>
          <w:rFonts w:eastAsia="Calibri" w:cs="Times New Roman"/>
          <w:b/>
          <w:szCs w:val="28"/>
          <w:lang w:val="en-US" w:eastAsia="ru-RU"/>
        </w:rPr>
        <w:t>draw</w:t>
      </w:r>
      <w:r w:rsidRPr="008B6EF8">
        <w:rPr>
          <w:rFonts w:eastAsia="Calibri" w:cs="Times New Roman"/>
          <w:b/>
          <w:szCs w:val="28"/>
          <w:lang w:eastAsia="ru-RU"/>
        </w:rPr>
        <w:t>.</w:t>
      </w:r>
      <w:proofErr w:type="spellStart"/>
      <w:r w:rsidRPr="008B6EF8">
        <w:rPr>
          <w:rFonts w:eastAsia="Calibri" w:cs="Times New Roman"/>
          <w:b/>
          <w:szCs w:val="28"/>
          <w:lang w:val="en-US" w:eastAsia="ru-RU"/>
        </w:rPr>
        <w:t>io</w:t>
      </w:r>
      <w:proofErr w:type="spellEnd"/>
      <w:r w:rsidRPr="008B6EF8">
        <w:rPr>
          <w:rFonts w:eastAsia="Calibri" w:cs="Times New Roman"/>
          <w:b/>
          <w:szCs w:val="28"/>
          <w:lang w:eastAsia="ru-RU"/>
        </w:rPr>
        <w:t>,</w:t>
      </w:r>
      <w:r w:rsidRPr="008B6EF8">
        <w:rPr>
          <w:rFonts w:eastAsia="Calibri" w:cs="Times New Roman"/>
          <w:szCs w:val="28"/>
          <w:lang w:eastAsia="ru-RU"/>
        </w:rPr>
        <w:t xml:space="preserve"> т.к. она имеет все необходимые для составления диаграмм функции и при этом не требует установки – можно работать в режиме онлайн. 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eastAsia="Calibri" w:cs="Times New Roman"/>
          <w:szCs w:val="28"/>
          <w:lang w:eastAsia="ru-RU"/>
        </w:rPr>
        <w:t xml:space="preserve">Также для создания диаграмм, в которых описываются бизнес-процессы организации, может быть использовано </w:t>
      </w:r>
      <w:r w:rsidRPr="008B6EF8">
        <w:rPr>
          <w:rFonts w:cs="Times New Roman"/>
          <w:szCs w:val="28"/>
        </w:rPr>
        <w:t xml:space="preserve">инструментальное CASE-средство CA </w:t>
      </w:r>
      <w:proofErr w:type="spellStart"/>
      <w:r w:rsidRPr="008B6EF8">
        <w:rPr>
          <w:rFonts w:cs="Times New Roman"/>
          <w:szCs w:val="28"/>
        </w:rPr>
        <w:t>ERWin</w:t>
      </w:r>
      <w:proofErr w:type="spellEnd"/>
      <w:r w:rsidRPr="008B6EF8">
        <w:rPr>
          <w:rFonts w:cs="Times New Roman"/>
          <w:szCs w:val="28"/>
        </w:rPr>
        <w:t xml:space="preserve"> </w:t>
      </w:r>
      <w:proofErr w:type="spellStart"/>
      <w:r w:rsidRPr="008B6EF8">
        <w:rPr>
          <w:rFonts w:cs="Times New Roman"/>
          <w:szCs w:val="28"/>
        </w:rPr>
        <w:t>Process</w:t>
      </w:r>
      <w:proofErr w:type="spellEnd"/>
      <w:r w:rsidRPr="008B6EF8">
        <w:rPr>
          <w:rFonts w:cs="Times New Roman"/>
          <w:szCs w:val="28"/>
        </w:rPr>
        <w:t xml:space="preserve"> </w:t>
      </w:r>
      <w:proofErr w:type="spellStart"/>
      <w:r w:rsidRPr="008B6EF8">
        <w:rPr>
          <w:rFonts w:cs="Times New Roman"/>
          <w:szCs w:val="28"/>
        </w:rPr>
        <w:t>Modeler</w:t>
      </w:r>
      <w:proofErr w:type="spellEnd"/>
      <w:r w:rsidRPr="008B6EF8">
        <w:rPr>
          <w:rFonts w:cs="Times New Roman"/>
          <w:szCs w:val="28"/>
        </w:rPr>
        <w:t>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 xml:space="preserve">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– CASE-средство для моделирования деловых процессов, позволяющая создавать диаграммы в нотациях IDEF0 (функционального моделирования), IDEF3 (описания процессов), DFD (моделирования потоков данных). В процессе моделирования 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позволяет переключиться с нотации IDEF0 на любой ветви модели на нотацию IDEF3 или DFD и создать смешанную модель. 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поддерживает функционально-стоимостной анализ (ABC).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1733AC" w:rsidRPr="008B6EF8" w:rsidRDefault="001733AC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Calibri"/>
        </w:rPr>
      </w:pPr>
      <w:bookmarkStart w:id="11" w:name="_Toc136382980"/>
      <w:r w:rsidRPr="008B6EF8">
        <w:rPr>
          <w:rFonts w:eastAsia="Calibri"/>
        </w:rPr>
        <w:t>Входная и выходная информация</w:t>
      </w:r>
      <w:bookmarkEnd w:id="11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EC3E97" w:rsidRPr="008B6EF8" w:rsidRDefault="00EC3E9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Входными данными для базы данных являются данные о </w:t>
      </w:r>
      <w:r w:rsidR="00B02D32" w:rsidRPr="008B6EF8">
        <w:rPr>
          <w:rFonts w:eastAsia="Calibri" w:cs="Times New Roman"/>
          <w:szCs w:val="28"/>
          <w:lang w:eastAsia="ru-RU"/>
        </w:rPr>
        <w:t>состоянии здоровья и медицинских показателях сотрудников</w:t>
      </w:r>
      <w:r w:rsidRPr="008B6EF8">
        <w:rPr>
          <w:rFonts w:eastAsia="Calibri" w:cs="Times New Roman"/>
          <w:szCs w:val="28"/>
          <w:lang w:eastAsia="ru-RU"/>
        </w:rPr>
        <w:t xml:space="preserve">, проходящих медицинское обследование в удаленном режиме, а также </w:t>
      </w:r>
      <w:r w:rsidR="00397483" w:rsidRPr="008B6EF8">
        <w:rPr>
          <w:rFonts w:eastAsia="Calibri" w:cs="Times New Roman"/>
          <w:szCs w:val="28"/>
          <w:lang w:eastAsia="ru-RU"/>
        </w:rPr>
        <w:t>другие данные сотрудника транспортной компании, которые вносит руководитель этой компании путем создания записей</w:t>
      </w:r>
      <w:r w:rsidRPr="008B6EF8">
        <w:rPr>
          <w:rFonts w:eastAsia="Calibri" w:cs="Times New Roman"/>
          <w:szCs w:val="28"/>
          <w:lang w:eastAsia="ru-RU"/>
        </w:rPr>
        <w:t xml:space="preserve"> о сотрудниках в системе</w:t>
      </w:r>
      <w:r w:rsidR="00B02D32" w:rsidRPr="008B6EF8">
        <w:rPr>
          <w:rFonts w:eastAsia="Calibri" w:cs="Times New Roman"/>
          <w:szCs w:val="28"/>
          <w:lang w:eastAsia="ru-RU"/>
        </w:rPr>
        <w:t xml:space="preserve"> (ФИО, контактные данные</w:t>
      </w:r>
      <w:r w:rsidR="00397483" w:rsidRPr="008B6EF8">
        <w:rPr>
          <w:rFonts w:eastAsia="Calibri" w:cs="Times New Roman"/>
          <w:szCs w:val="28"/>
          <w:lang w:eastAsia="ru-RU"/>
        </w:rPr>
        <w:t>, возраст, пол и др.</w:t>
      </w:r>
      <w:r w:rsidR="00B02D32" w:rsidRPr="008B6EF8">
        <w:rPr>
          <w:rFonts w:eastAsia="Calibri" w:cs="Times New Roman"/>
          <w:szCs w:val="28"/>
          <w:lang w:eastAsia="ru-RU"/>
        </w:rPr>
        <w:t>)</w:t>
      </w:r>
      <w:r w:rsidRPr="008B6EF8">
        <w:rPr>
          <w:rFonts w:eastAsia="Calibri" w:cs="Times New Roman"/>
          <w:szCs w:val="28"/>
          <w:lang w:eastAsia="ru-RU"/>
        </w:rPr>
        <w:t>.</w:t>
      </w:r>
    </w:p>
    <w:p w:rsidR="00B02D32" w:rsidRPr="008B6EF8" w:rsidRDefault="00EC3E9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 </w:t>
      </w:r>
      <w:r w:rsidR="00B02D32" w:rsidRPr="008B6EF8">
        <w:rPr>
          <w:rFonts w:eastAsia="Calibri" w:cs="Times New Roman"/>
          <w:szCs w:val="28"/>
          <w:lang w:eastAsia="ru-RU"/>
        </w:rPr>
        <w:t xml:space="preserve">Данные о состоянии здоровья и медицинских показателях водителей вводятся в систему каждый рейс – это примерно 1 раз в 2 или 3 дня (при этом могут вводится как чаще, так и реже). </w:t>
      </w:r>
      <w:r w:rsidR="00994A00" w:rsidRPr="008B6EF8">
        <w:rPr>
          <w:rFonts w:eastAsia="Calibri" w:cs="Times New Roman"/>
          <w:szCs w:val="28"/>
          <w:lang w:eastAsia="ru-RU"/>
        </w:rPr>
        <w:t xml:space="preserve">ФИО, </w:t>
      </w:r>
      <w:r w:rsidR="00947032" w:rsidRPr="008B6EF8">
        <w:rPr>
          <w:rFonts w:eastAsia="Calibri" w:cs="Times New Roman"/>
          <w:szCs w:val="28"/>
          <w:lang w:eastAsia="ru-RU"/>
        </w:rPr>
        <w:t xml:space="preserve">контактные </w:t>
      </w:r>
      <w:r w:rsidR="00994A00" w:rsidRPr="008B6EF8">
        <w:rPr>
          <w:rFonts w:eastAsia="Calibri" w:cs="Times New Roman"/>
          <w:szCs w:val="28"/>
          <w:lang w:eastAsia="ru-RU"/>
        </w:rPr>
        <w:t xml:space="preserve">и другие </w:t>
      </w:r>
      <w:r w:rsidR="00947032" w:rsidRPr="008B6EF8">
        <w:rPr>
          <w:rFonts w:eastAsia="Calibri" w:cs="Times New Roman"/>
          <w:szCs w:val="28"/>
          <w:lang w:eastAsia="ru-RU"/>
        </w:rPr>
        <w:t xml:space="preserve">данные сотрудников компании, проходящих обследование, </w:t>
      </w:r>
      <w:r w:rsidR="00B02D32" w:rsidRPr="008B6EF8">
        <w:rPr>
          <w:rFonts w:eastAsia="Calibri" w:cs="Times New Roman"/>
          <w:szCs w:val="28"/>
          <w:lang w:eastAsia="ru-RU"/>
        </w:rPr>
        <w:t xml:space="preserve"> вводятся в базу данных при первом обращении к организации предоставляющей терминалы для медицинского обследования в удаленном режиме и обновляются </w:t>
      </w:r>
      <w:r w:rsidR="00947032" w:rsidRPr="008B6EF8">
        <w:rPr>
          <w:rFonts w:eastAsia="Calibri" w:cs="Times New Roman"/>
          <w:szCs w:val="28"/>
          <w:lang w:eastAsia="ru-RU"/>
        </w:rPr>
        <w:t xml:space="preserve">не чаще 1 раза в полгода (для данных о сотрудниках, чаще при обновлении каких-либо данных о них). </w:t>
      </w:r>
    </w:p>
    <w:p w:rsidR="00947032" w:rsidRPr="008B6EF8" w:rsidRDefault="00947032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Выходными данными является протокол медицинского обследования – дата прохождения обследования и результаты медицинс</w:t>
      </w:r>
      <w:r w:rsidR="007E280E" w:rsidRPr="008B6EF8">
        <w:rPr>
          <w:rFonts w:eastAsia="Calibri" w:cs="Times New Roman"/>
          <w:szCs w:val="28"/>
          <w:lang w:eastAsia="ru-RU"/>
        </w:rPr>
        <w:t>кого осмотра</w:t>
      </w:r>
      <w:r w:rsidRPr="008B6EF8">
        <w:rPr>
          <w:rFonts w:eastAsia="Calibri" w:cs="Times New Roman"/>
          <w:szCs w:val="28"/>
          <w:lang w:eastAsia="ru-RU"/>
        </w:rPr>
        <w:t xml:space="preserve">. Выходными данными могут пользоваться сотрудники, проходившие медицинский осмотр, </w:t>
      </w:r>
      <w:r w:rsidR="007616A5" w:rsidRPr="008B6EF8">
        <w:rPr>
          <w:rFonts w:eastAsia="Calibri" w:cs="Times New Roman"/>
          <w:szCs w:val="28"/>
          <w:lang w:eastAsia="ru-RU"/>
        </w:rPr>
        <w:t xml:space="preserve">медицинский работник, проводивший обследования, а также руководитель компании, в которой работают сотрудники, для контроля за состоянием здоровья своих работников. 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1733AC" w:rsidRPr="008B6EF8" w:rsidRDefault="00AA7107" w:rsidP="007F133F">
      <w:pPr>
        <w:pStyle w:val="2"/>
        <w:tabs>
          <w:tab w:val="clear" w:pos="4395"/>
          <w:tab w:val="left" w:pos="993"/>
        </w:tabs>
        <w:spacing w:before="0"/>
        <w:ind w:left="0" w:firstLine="709"/>
        <w:rPr>
          <w:rFonts w:eastAsia="Calibri"/>
        </w:rPr>
      </w:pPr>
      <w:bookmarkStart w:id="12" w:name="_Toc136382981"/>
      <w:r w:rsidRPr="008B6EF8">
        <w:rPr>
          <w:rFonts w:eastAsia="Calibri"/>
        </w:rPr>
        <w:t>Проектирование базы данных</w:t>
      </w:r>
      <w:bookmarkEnd w:id="12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AA7107" w:rsidRPr="008B6EF8" w:rsidRDefault="00AA710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главе 2 представлено проектирование базы данных перед ее реализацией. В ней будут рассмотрены существующие в транспортной компании бизнес-процессы и процессы обработки исследуемого объекта, а также инфологическая и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модели и их составляющие (</w:t>
      </w:r>
      <w:r w:rsidRPr="008B6EF8">
        <w:rPr>
          <w:rFonts w:cs="Times New Roman"/>
          <w:szCs w:val="28"/>
          <w:lang w:eastAsia="ru-RU"/>
        </w:rPr>
        <w:t>сущности и их взаимосвязи, отношения и атрибуты, поля и индексы</w:t>
      </w:r>
      <w:r w:rsidRPr="008B6EF8">
        <w:rPr>
          <w:rFonts w:eastAsia="Calibri" w:cs="Times New Roman"/>
          <w:szCs w:val="28"/>
          <w:lang w:eastAsia="ru-RU"/>
        </w:rPr>
        <w:t>).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AA7107" w:rsidRPr="00DF4E67" w:rsidRDefault="00AA7107" w:rsidP="007F133F">
      <w:pPr>
        <w:pStyle w:val="4"/>
        <w:tabs>
          <w:tab w:val="clear" w:pos="4395"/>
          <w:tab w:val="left" w:pos="1134"/>
        </w:tabs>
        <w:spacing w:before="0"/>
        <w:ind w:left="0" w:firstLine="709"/>
      </w:pPr>
      <w:bookmarkStart w:id="13" w:name="_Toc136382982"/>
      <w:r w:rsidRPr="00DF4E67">
        <w:t>Существующие в организации бизнес-процессы и процессы обработки данных исследуемого объекта</w:t>
      </w:r>
      <w:bookmarkEnd w:id="13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7206A9" w:rsidRPr="008B6EF8" w:rsidRDefault="007206A9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Основными бизнес-процессами транспортной компании являются: прием и обработка заказов, составление маршрута и планирование доставки, управление персоналом, обслуживание клиентов.</w:t>
      </w:r>
    </w:p>
    <w:p w:rsidR="007206A9" w:rsidRPr="008B6EF8" w:rsidRDefault="007206A9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Контекстная диаграмма, которая отображает основную функцию системы, а так же входные и выходные данные, управляющую и регламентирующую функции</w:t>
      </w:r>
      <w:r w:rsidR="00363E3A">
        <w:rPr>
          <w:rFonts w:eastAsia="Calibri" w:cs="Times New Roman"/>
          <w:szCs w:val="28"/>
          <w:lang w:eastAsia="ru-RU"/>
        </w:rPr>
        <w:t>, представлена в приложении рисунке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="00363E3A">
        <w:rPr>
          <w:rFonts w:eastAsia="Calibri" w:cs="Times New Roman"/>
          <w:szCs w:val="28"/>
          <w:lang w:eastAsia="ru-RU"/>
        </w:rPr>
        <w:t>1</w:t>
      </w:r>
      <w:r w:rsidRPr="008B6EF8">
        <w:rPr>
          <w:rFonts w:eastAsia="Calibri" w:cs="Times New Roman"/>
          <w:szCs w:val="28"/>
          <w:lang w:eastAsia="ru-RU"/>
        </w:rPr>
        <w:t xml:space="preserve">. Модель построена с использованием 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>.</w:t>
      </w:r>
    </w:p>
    <w:p w:rsidR="007206A9" w:rsidRPr="008B6EF8" w:rsidRDefault="00BD65D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Входными данными будут данные о заказе на перевозку грузов или людей от клиентов, данные о грузах, данные об адресе получателя, информация о стоимости доставки</w:t>
      </w:r>
      <w:r w:rsidR="00443DB4" w:rsidRPr="008B6EF8">
        <w:rPr>
          <w:rFonts w:eastAsia="Calibri" w:cs="Times New Roman"/>
          <w:szCs w:val="28"/>
          <w:lang w:eastAsia="ru-RU"/>
        </w:rPr>
        <w:t>.</w:t>
      </w:r>
    </w:p>
    <w:p w:rsidR="00443DB4" w:rsidRPr="008B6EF8" w:rsidRDefault="00443DB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 xml:space="preserve">Выходными данными являются договор об оказании услуг, счет на оплату. </w:t>
      </w:r>
    </w:p>
    <w:p w:rsidR="00443DB4" w:rsidRPr="008B6EF8" w:rsidRDefault="00443DB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Управляющими данными являются государственные стандарты (ГОСТы) на составление договора об оказании услуг, федеральные законы, регулирующие деятельность транспортных компаний, федеральный закон от 29.12.2022 № 629-ФЗ</w:t>
      </w:r>
      <w:r w:rsidR="00D86175">
        <w:rPr>
          <w:rFonts w:eastAsia="Calibri" w:cs="Times New Roman"/>
          <w:szCs w:val="28"/>
          <w:lang w:eastAsia="ru-RU"/>
        </w:rPr>
        <w:t>.</w:t>
      </w:r>
    </w:p>
    <w:p w:rsidR="00443DB4" w:rsidRPr="008B6EF8" w:rsidRDefault="00443DB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Механизмом исполнения являются руководитель организации, менеджеры и водители,</w:t>
      </w:r>
      <w:r w:rsidR="00EC5081" w:rsidRPr="008B6EF8">
        <w:rPr>
          <w:rFonts w:eastAsia="Calibri" w:cs="Times New Roman"/>
          <w:szCs w:val="28"/>
          <w:lang w:eastAsia="ru-RU"/>
        </w:rPr>
        <w:t xml:space="preserve"> медицинский работник,</w:t>
      </w:r>
      <w:r w:rsidRPr="008B6EF8">
        <w:rPr>
          <w:rFonts w:eastAsia="Calibri" w:cs="Times New Roman"/>
          <w:szCs w:val="28"/>
          <w:lang w:eastAsia="ru-RU"/>
        </w:rPr>
        <w:t xml:space="preserve"> транспортные средства</w:t>
      </w:r>
      <w:r w:rsidR="00A855D7" w:rsidRPr="008B6EF8">
        <w:rPr>
          <w:rFonts w:eastAsia="Calibri" w:cs="Times New Roman"/>
          <w:szCs w:val="28"/>
          <w:lang w:eastAsia="ru-RU"/>
        </w:rPr>
        <w:t>,</w:t>
      </w:r>
      <w:r w:rsidR="004B7005" w:rsidRPr="008B6EF8">
        <w:rPr>
          <w:rFonts w:eastAsia="Calibri" w:cs="Times New Roman"/>
          <w:szCs w:val="28"/>
          <w:lang w:eastAsia="ru-RU"/>
        </w:rPr>
        <w:t xml:space="preserve"> а также различная техника и оборудование</w:t>
      </w:r>
      <w:r w:rsidRPr="008B6EF8">
        <w:rPr>
          <w:rFonts w:eastAsia="Calibri" w:cs="Times New Roman"/>
          <w:szCs w:val="28"/>
          <w:lang w:eastAsia="ru-RU"/>
        </w:rPr>
        <w:t>.</w:t>
      </w:r>
    </w:p>
    <w:p w:rsidR="00443DB4" w:rsidRPr="008B6EF8" w:rsidRDefault="00363E3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В приложении на рисунке</w:t>
      </w:r>
      <w:r w:rsidR="00443DB4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2</w:t>
      </w:r>
      <w:r w:rsidR="00443DB4" w:rsidRPr="008B6EF8">
        <w:rPr>
          <w:rFonts w:eastAsia="Calibri" w:cs="Times New Roman"/>
          <w:szCs w:val="28"/>
          <w:lang w:eastAsia="ru-RU"/>
        </w:rPr>
        <w:t xml:space="preserve"> показана диаграмма декомпозиции первого уровня, которая является детализацией контекстной диаграммы. Контекстная диаграмма является родительской по отношению к диаграмме декомпозиции, которая, в свою очередь, является дочерней для контекстной диаграммы. Дочерняя диаграмма более подробно описывает функции системы, которые реализуются в рамках основной функции, отображенной в родительской диаграмме.</w:t>
      </w:r>
    </w:p>
    <w:p w:rsidR="00443DB4" w:rsidRPr="008B6EF8" w:rsidRDefault="00363E3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В приложении на рисунке 3</w:t>
      </w:r>
      <w:r w:rsidR="00443DB4" w:rsidRPr="008B6EF8">
        <w:rPr>
          <w:rFonts w:eastAsia="Calibri" w:cs="Times New Roman"/>
          <w:szCs w:val="28"/>
          <w:lang w:eastAsia="ru-RU"/>
        </w:rPr>
        <w:t xml:space="preserve"> показана диаграмма декомпозиции второго уровня, где подробно описан бизнес-процесс «</w:t>
      </w:r>
      <w:r w:rsidR="00A855D7" w:rsidRPr="008B6EF8">
        <w:rPr>
          <w:rFonts w:eastAsia="Calibri" w:cs="Times New Roman"/>
          <w:szCs w:val="28"/>
          <w:lang w:eastAsia="ru-RU"/>
        </w:rPr>
        <w:t>Управление персоналом</w:t>
      </w:r>
      <w:r w:rsidR="00443DB4" w:rsidRPr="008B6EF8">
        <w:rPr>
          <w:rFonts w:eastAsia="Calibri" w:cs="Times New Roman"/>
          <w:szCs w:val="28"/>
          <w:lang w:eastAsia="ru-RU"/>
        </w:rPr>
        <w:t>». Именно в данном процессе будет задействована создаваемая в данной курсовой работе база данных о медицинском обследовании в удаленном режиме.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443DB4" w:rsidRPr="008B6EF8" w:rsidRDefault="007F4999" w:rsidP="007F133F">
      <w:pPr>
        <w:pStyle w:val="4"/>
        <w:tabs>
          <w:tab w:val="clear" w:pos="4395"/>
          <w:tab w:val="left" w:pos="1134"/>
        </w:tabs>
        <w:spacing w:before="0"/>
        <w:ind w:left="0" w:firstLine="709"/>
      </w:pPr>
      <w:bookmarkStart w:id="14" w:name="_Toc136382983"/>
      <w:r w:rsidRPr="008B6EF8">
        <w:t>Инфологическое моделирование</w:t>
      </w:r>
      <w:bookmarkEnd w:id="14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B77DAC" w:rsidRPr="008B6EF8" w:rsidRDefault="007F4999" w:rsidP="00F3391E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этом разделе будет описано создание инфологической (концептуальной) модели. Она нужна для описания структуры данных, которые будут храниться в базе данных. </w:t>
      </w:r>
      <w:r w:rsidR="00607A9C" w:rsidRPr="008B6EF8">
        <w:rPr>
          <w:rFonts w:eastAsia="Calibri" w:cs="Times New Roman"/>
          <w:szCs w:val="28"/>
          <w:lang w:eastAsia="ru-RU"/>
        </w:rPr>
        <w:t xml:space="preserve">При этом помогает представить предметную область на более понятном для восприятия человеком и независимой от какой-либо СУБД форме. </w:t>
      </w:r>
      <w:r w:rsidRPr="008B6EF8">
        <w:rPr>
          <w:rFonts w:eastAsia="Calibri" w:cs="Times New Roman"/>
          <w:szCs w:val="28"/>
          <w:lang w:eastAsia="ru-RU"/>
        </w:rPr>
        <w:t>Концептуальная модель представляется в графическом виде.</w:t>
      </w:r>
    </w:p>
    <w:p w:rsidR="00AA7107" w:rsidRPr="008B6EF8" w:rsidRDefault="00452D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Сущность – собирательное понятие, некоторая абстракция реально существующего объекта, процесса или явления, о котором необходимо хранить информацию в системе.</w:t>
      </w:r>
    </w:p>
    <w:p w:rsidR="00452DB7" w:rsidRPr="008B6EF8" w:rsidRDefault="00452D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Каждая сущность имеет атрибуты – поименованные характеристики сущности, принимаемые значения некоторого множества значений.</w:t>
      </w:r>
    </w:p>
    <w:p w:rsidR="00452DB7" w:rsidRPr="008B6EF8" w:rsidRDefault="00452D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1. Сущность «</w:t>
      </w:r>
      <w:r w:rsidR="00674A5E" w:rsidRPr="008B6EF8">
        <w:rPr>
          <w:rFonts w:eastAsia="Calibri" w:cs="Times New Roman"/>
          <w:szCs w:val="28"/>
          <w:lang w:eastAsia="ru-RU"/>
        </w:rPr>
        <w:t>Сотрудник</w:t>
      </w:r>
      <w:r w:rsidRPr="008B6EF8">
        <w:rPr>
          <w:rFonts w:eastAsia="Calibri" w:cs="Times New Roman"/>
          <w:szCs w:val="28"/>
          <w:lang w:eastAsia="ru-RU"/>
        </w:rPr>
        <w:t>»</w:t>
      </w:r>
      <w:r w:rsidR="00077A48" w:rsidRPr="008B6EF8">
        <w:rPr>
          <w:rFonts w:eastAsia="Calibri" w:cs="Times New Roman"/>
          <w:szCs w:val="28"/>
          <w:lang w:eastAsia="ru-RU"/>
        </w:rPr>
        <w:t>.</w:t>
      </w:r>
    </w:p>
    <w:p w:rsidR="00077A48" w:rsidRPr="008B6EF8" w:rsidRDefault="00077A48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Сотрудниками являются водители, проходящие медицинский осмотр в удаленном режиме. Водителями являются физические лица.</w:t>
      </w:r>
    </w:p>
    <w:p w:rsidR="00077A48" w:rsidRPr="008B6EF8" w:rsidRDefault="00674A5E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«Сотрудник</w:t>
      </w:r>
      <w:r w:rsidR="00077A48" w:rsidRPr="008B6EF8">
        <w:rPr>
          <w:rFonts w:eastAsia="Calibri" w:cs="Times New Roman"/>
          <w:szCs w:val="28"/>
          <w:lang w:eastAsia="ru-RU"/>
        </w:rPr>
        <w:t>»: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u w:val="single"/>
          <w:lang w:eastAsia="ru-RU"/>
        </w:rPr>
        <w:t xml:space="preserve"> сотрудника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идентификационный номер, уникальный для каждого сотрудника</w:t>
      </w:r>
      <w:r w:rsidR="00E34CC5" w:rsidRPr="008B6EF8">
        <w:rPr>
          <w:rFonts w:eastAsia="Calibri" w:cs="Times New Roman"/>
          <w:szCs w:val="28"/>
          <w:lang w:eastAsia="ru-RU"/>
        </w:rPr>
        <w:t>, который является номером и серией паспорта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Фамилия;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Имя;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Отчество;</w:t>
      </w:r>
    </w:p>
    <w:p w:rsidR="00CB505C" w:rsidRPr="008B6EF8" w:rsidRDefault="00CB505C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Возраст;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Пол;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Телефон – </w:t>
      </w:r>
      <w:r w:rsidR="000B5D91" w:rsidRPr="008B6EF8">
        <w:rPr>
          <w:rFonts w:eastAsia="Calibri" w:cs="Times New Roman"/>
          <w:szCs w:val="28"/>
          <w:lang w:eastAsia="ru-RU"/>
        </w:rPr>
        <w:t xml:space="preserve">номер телефона </w:t>
      </w:r>
      <w:r w:rsidRPr="008B6EF8">
        <w:rPr>
          <w:rFonts w:eastAsia="Calibri" w:cs="Times New Roman"/>
          <w:szCs w:val="28"/>
          <w:lang w:eastAsia="ru-RU"/>
        </w:rPr>
        <w:t>для обратной связи с сотрудником;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Электронная почта – </w:t>
      </w:r>
      <w:r w:rsidR="000B5D91" w:rsidRPr="008B6EF8">
        <w:rPr>
          <w:rFonts w:eastAsia="Calibri" w:cs="Times New Roman"/>
          <w:szCs w:val="28"/>
          <w:lang w:eastAsia="ru-RU"/>
        </w:rPr>
        <w:t>электронный адрес также необходимый</w:t>
      </w:r>
      <w:r w:rsidRPr="008B6EF8">
        <w:rPr>
          <w:rFonts w:eastAsia="Calibri" w:cs="Times New Roman"/>
          <w:szCs w:val="28"/>
          <w:lang w:eastAsia="ru-RU"/>
        </w:rPr>
        <w:t xml:space="preserve"> д</w:t>
      </w:r>
      <w:r w:rsidR="002C7EDD" w:rsidRPr="008B6EF8">
        <w:rPr>
          <w:rFonts w:eastAsia="Calibri" w:cs="Times New Roman"/>
          <w:szCs w:val="28"/>
          <w:lang w:eastAsia="ru-RU"/>
        </w:rPr>
        <w:t>ля обратной связи с сотрудником.</w:t>
      </w:r>
    </w:p>
    <w:p w:rsidR="004257CE" w:rsidRPr="008B6EF8" w:rsidRDefault="004257CE" w:rsidP="004257CE">
      <w:pPr>
        <w:pStyle w:val="a5"/>
        <w:keepLines/>
        <w:tabs>
          <w:tab w:val="left" w:pos="993"/>
        </w:tabs>
        <w:spacing w:after="0"/>
        <w:ind w:left="709"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2. Сущность «Паспорт».</w:t>
      </w:r>
    </w:p>
    <w:p w:rsidR="004257CE" w:rsidRPr="008B6EF8" w:rsidRDefault="004257CE" w:rsidP="004257CE">
      <w:pPr>
        <w:pStyle w:val="a5"/>
        <w:keepLines/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 «Паспорт» включает в себя информацию о паспорте сотрудника, который проходит медицинский осмотр в удаленном режиме.</w:t>
      </w:r>
    </w:p>
    <w:p w:rsidR="00591565" w:rsidRPr="008B6EF8" w:rsidRDefault="00591565" w:rsidP="00591565">
      <w:pPr>
        <w:pStyle w:val="a5"/>
        <w:keepLines/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«Паспорт»</w:t>
      </w:r>
      <w:r w:rsidRPr="008B6EF8">
        <w:rPr>
          <w:rFonts w:eastAsia="Calibri" w:cs="Times New Roman"/>
          <w:szCs w:val="28"/>
          <w:lang w:val="en-US" w:eastAsia="ru-RU"/>
        </w:rPr>
        <w:t>:</w:t>
      </w:r>
    </w:p>
    <w:p w:rsidR="001E0ECA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eastAsia="ru-RU"/>
        </w:rPr>
        <w:t>Серия и номер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серия и номер паспорта уникальны для каждого сотрудника;</w:t>
      </w:r>
    </w:p>
    <w:p w:rsidR="00591565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Дата выдачи – дата выдачи паспорта;</w:t>
      </w:r>
    </w:p>
    <w:p w:rsidR="001E0ECA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Кем выдан – информация о государственном органе, который выдал паспорт сотруднику;</w:t>
      </w:r>
    </w:p>
    <w:p w:rsidR="001E0ECA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Код подразделения – уникальный номер, присваиваемым каждому отделу управления по вопросам миграции;</w:t>
      </w:r>
    </w:p>
    <w:p w:rsidR="000B5D91" w:rsidRPr="008B6EF8" w:rsidRDefault="001E0EC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3</w:t>
      </w:r>
      <w:r w:rsidR="000B5D91" w:rsidRPr="008B6EF8">
        <w:rPr>
          <w:rFonts w:eastAsia="Calibri" w:cs="Times New Roman"/>
          <w:szCs w:val="28"/>
          <w:lang w:eastAsia="ru-RU"/>
        </w:rPr>
        <w:t>. Сущность «Врач».</w:t>
      </w:r>
    </w:p>
    <w:p w:rsidR="000B5D91" w:rsidRPr="008B6EF8" w:rsidRDefault="000B5D91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Врачами являются сотрудники медицинской организации, с которой компания, предоставляющая на продажу или аренду терминалы для медицинского обслуживания в удаленном режиме, заключает договор об оказании медицинских услуг.</w:t>
      </w:r>
    </w:p>
    <w:p w:rsidR="000B5D91" w:rsidRPr="008B6EF8" w:rsidRDefault="000B5D91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«Врач»: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u w:val="single"/>
          <w:lang w:eastAsia="ru-RU"/>
        </w:rPr>
        <w:t xml:space="preserve"> врача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идентификационный номер, уникальный для каждого врача;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Фамилия;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Имя;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Отчество;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Специализация</w:t>
      </w:r>
      <w:r w:rsidR="00CC7D5C" w:rsidRPr="008B6EF8">
        <w:rPr>
          <w:rFonts w:eastAsia="Calibri" w:cs="Times New Roman"/>
          <w:szCs w:val="28"/>
          <w:lang w:eastAsia="ru-RU"/>
        </w:rPr>
        <w:t xml:space="preserve"> – специализация врача, который проводит медицинское обследование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Электронная почта – электронный адрес медицинской организации или врача, проводившего осмотр,</w:t>
      </w:r>
      <w:r w:rsidR="002C7EDD" w:rsidRPr="008B6EF8">
        <w:rPr>
          <w:rFonts w:eastAsia="Calibri" w:cs="Times New Roman"/>
          <w:szCs w:val="28"/>
          <w:lang w:eastAsia="ru-RU"/>
        </w:rPr>
        <w:t xml:space="preserve"> необходимый для связи с врачом.</w:t>
      </w:r>
    </w:p>
    <w:p w:rsidR="000B5D91" w:rsidRPr="008B6EF8" w:rsidRDefault="001E0EC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4</w:t>
      </w:r>
      <w:r w:rsidR="000B5D91" w:rsidRPr="008B6EF8">
        <w:rPr>
          <w:rFonts w:eastAsia="Calibri" w:cs="Times New Roman"/>
          <w:szCs w:val="28"/>
          <w:lang w:eastAsia="ru-RU"/>
        </w:rPr>
        <w:t>. Сущность «Медицинский осмотр».</w:t>
      </w:r>
    </w:p>
    <w:p w:rsidR="000B5D91" w:rsidRPr="008B6EF8" w:rsidRDefault="000B5D91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 «Медицинский осмотр» включает в себя медицинские показатели состояния водителя, который прошел медицинское обследование в удаленном режиме.</w:t>
      </w:r>
    </w:p>
    <w:p w:rsidR="00CC3D55" w:rsidRPr="008B6EF8" w:rsidRDefault="00CC3D5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«Медицинский осмотр»: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u w:val="single"/>
          <w:lang w:eastAsia="ru-RU"/>
        </w:rPr>
        <w:t xml:space="preserve"> осмотра</w:t>
      </w:r>
      <w:r w:rsidRPr="008B6EF8">
        <w:rPr>
          <w:rFonts w:eastAsia="Calibri" w:cs="Times New Roman"/>
          <w:szCs w:val="28"/>
          <w:lang w:eastAsia="ru-RU"/>
        </w:rPr>
        <w:t xml:space="preserve"> –  первичный ключ; идентификационный номер, уникальный для каждого медицинского осмотра;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 xml:space="preserve">ID </w:t>
      </w:r>
      <w:r w:rsidRPr="008B6EF8">
        <w:rPr>
          <w:rFonts w:eastAsia="Calibri" w:cs="Times New Roman"/>
          <w:szCs w:val="28"/>
          <w:u w:val="single"/>
          <w:lang w:eastAsia="ru-RU"/>
        </w:rPr>
        <w:t>сотрудника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 xml:space="preserve">ID </w:t>
      </w:r>
      <w:r w:rsidRPr="008B6EF8">
        <w:rPr>
          <w:rFonts w:eastAsia="Calibri" w:cs="Times New Roman"/>
          <w:szCs w:val="28"/>
          <w:u w:val="single"/>
          <w:lang w:eastAsia="ru-RU"/>
        </w:rPr>
        <w:t>врача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Дата и время осмотра;</w:t>
      </w:r>
    </w:p>
    <w:p w:rsidR="00CC3D55" w:rsidRPr="008B6EF8" w:rsidRDefault="001E0ECA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5</w:t>
      </w:r>
      <w:r w:rsidR="00F518FB" w:rsidRPr="008B6EF8">
        <w:rPr>
          <w:rFonts w:eastAsia="Calibri" w:cs="Times New Roman"/>
          <w:szCs w:val="28"/>
          <w:lang w:eastAsia="ru-RU"/>
        </w:rPr>
        <w:t>. Сущность «Результаты медицинского осмотра».</w:t>
      </w:r>
    </w:p>
    <w:p w:rsidR="00F518FB" w:rsidRPr="008B6EF8" w:rsidRDefault="00F518FB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 «Результаты медицинского осмотра» включает в себ</w:t>
      </w:r>
      <w:r w:rsidR="00ED37FE" w:rsidRPr="008B6EF8">
        <w:rPr>
          <w:rFonts w:eastAsia="Calibri" w:cs="Times New Roman"/>
          <w:szCs w:val="28"/>
          <w:lang w:eastAsia="ru-RU"/>
        </w:rPr>
        <w:t>я сведения о результатах осмотра: температура тела, артериальное давление(систолическое и диастолическое), пульс, концентрация алкоголя в выдыхаемом воздухе, жалобы сотрудника на самочувствие</w:t>
      </w:r>
      <w:r w:rsidRPr="008B6EF8">
        <w:rPr>
          <w:rFonts w:eastAsia="Calibri" w:cs="Times New Roman"/>
          <w:szCs w:val="28"/>
          <w:lang w:eastAsia="ru-RU"/>
        </w:rPr>
        <w:t>. Результаты осмотра доступны сотруднику, проходившему осмотр, а также руководителю организации, в которой он работает.</w:t>
      </w:r>
    </w:p>
    <w:p w:rsidR="00541A1A" w:rsidRPr="008B6EF8" w:rsidRDefault="00541A1A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</w:t>
      </w:r>
      <w:r w:rsidR="00132095" w:rsidRPr="008B6EF8">
        <w:rPr>
          <w:rFonts w:eastAsia="Calibri" w:cs="Times New Roman"/>
          <w:szCs w:val="28"/>
          <w:lang w:eastAsia="ru-RU"/>
        </w:rPr>
        <w:t xml:space="preserve"> сущности</w:t>
      </w:r>
      <w:r w:rsidRPr="008B6EF8">
        <w:rPr>
          <w:rFonts w:eastAsia="Calibri" w:cs="Times New Roman"/>
          <w:szCs w:val="28"/>
          <w:lang w:eastAsia="ru-RU"/>
        </w:rPr>
        <w:t xml:space="preserve"> «</w:t>
      </w:r>
      <w:r w:rsidR="00132095" w:rsidRPr="008B6EF8">
        <w:rPr>
          <w:rFonts w:eastAsia="Calibri" w:cs="Times New Roman"/>
          <w:szCs w:val="28"/>
          <w:lang w:eastAsia="ru-RU"/>
        </w:rPr>
        <w:t>Результаты медицинского осмотра</w:t>
      </w:r>
      <w:r w:rsidRPr="008B6EF8">
        <w:rPr>
          <w:rFonts w:eastAsia="Calibri" w:cs="Times New Roman"/>
          <w:szCs w:val="28"/>
          <w:lang w:eastAsia="ru-RU"/>
        </w:rPr>
        <w:t>»</w:t>
      </w:r>
      <w:r w:rsidR="00132095" w:rsidRPr="008B6EF8">
        <w:rPr>
          <w:rFonts w:eastAsia="Calibri" w:cs="Times New Roman"/>
          <w:szCs w:val="28"/>
          <w:lang w:eastAsia="ru-RU"/>
        </w:rPr>
        <w:t>:</w:t>
      </w:r>
    </w:p>
    <w:p w:rsidR="00132095" w:rsidRPr="008B6EF8" w:rsidRDefault="00132095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eastAsia="ru-RU"/>
        </w:rPr>
        <w:t>ID результата</w:t>
      </w:r>
      <w:r w:rsidR="00593B5C" w:rsidRPr="008B6EF8">
        <w:rPr>
          <w:rFonts w:eastAsia="Calibri" w:cs="Times New Roman"/>
          <w:szCs w:val="28"/>
          <w:u w:val="single"/>
          <w:lang w:eastAsia="ru-RU"/>
        </w:rPr>
        <w:t>;</w:t>
      </w:r>
    </w:p>
    <w:p w:rsidR="00132095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Температура тела;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Систолическое давление;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Диастолическое давление;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Пульс;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Концентрация алкоголя в выдыхаемом воздухе;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Жалобы – жалобы сотрудника на свое самочувствие.</w:t>
      </w:r>
    </w:p>
    <w:p w:rsidR="00B77DAC" w:rsidRPr="008B6EF8" w:rsidRDefault="00752D6A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6. Сущность «Протокол».</w:t>
      </w:r>
    </w:p>
    <w:p w:rsidR="00D068B6" w:rsidRPr="008B6EF8" w:rsidRDefault="00D068B6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Сущностью «Протокол» является документ, который формируется по итогам медицинского осмотра. Содержит медицинские показатели сотрудника.</w:t>
      </w:r>
    </w:p>
    <w:p w:rsidR="00D068B6" w:rsidRPr="008B6EF8" w:rsidRDefault="00D068B6" w:rsidP="00D068B6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«Протокол»:</w:t>
      </w:r>
    </w:p>
    <w:p w:rsidR="00D068B6" w:rsidRPr="008B6EF8" w:rsidRDefault="00D068B6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eastAsia="ru-RU"/>
        </w:rPr>
        <w:t>Номер протокола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идентификационный номер, уникальный для каждого протокола;</w:t>
      </w:r>
    </w:p>
    <w:p w:rsidR="00B77DAC" w:rsidRPr="008B6EF8" w:rsidRDefault="0017322A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Заключение врача – итог анализа медицинским работником медицинских показателей сотрудника.</w:t>
      </w:r>
    </w:p>
    <w:p w:rsidR="006F15AC" w:rsidRPr="008B6EF8" w:rsidRDefault="006F15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Сущности состоят в определенных отношениях, средством представления которых выступают связи. Эти связи можно описать определенным глаголом с заданной в имеющейся взаимной зависимости между сущностями модальностью («должен» и «может»). В данной предметной области среди выделенных сущностей существуют следующие связи:</w:t>
      </w:r>
    </w:p>
    <w:p w:rsidR="00896524" w:rsidRPr="008B6EF8" w:rsidRDefault="0089652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«Сотрудник» – «Паспорт» (1:1).</w:t>
      </w:r>
    </w:p>
    <w:p w:rsidR="00896524" w:rsidRPr="008B6EF8" w:rsidRDefault="0089652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У каждого сотрудника может быть только один паспорт и у каждого паспорта может быть только один владелец. </w:t>
      </w:r>
    </w:p>
    <w:p w:rsidR="009C20B7" w:rsidRPr="008B6EF8" w:rsidRDefault="006F15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Связь </w:t>
      </w:r>
      <w:r w:rsidR="002E76C4" w:rsidRPr="008B6EF8">
        <w:rPr>
          <w:rFonts w:eastAsia="Calibri" w:cs="Times New Roman"/>
          <w:szCs w:val="28"/>
          <w:lang w:eastAsia="ru-RU"/>
        </w:rPr>
        <w:t>«Сотрудни</w:t>
      </w:r>
      <w:r w:rsidR="009C20B7" w:rsidRPr="008B6EF8">
        <w:rPr>
          <w:rFonts w:eastAsia="Calibri" w:cs="Times New Roman"/>
          <w:szCs w:val="28"/>
          <w:lang w:eastAsia="ru-RU"/>
        </w:rPr>
        <w:t>к» – «Медицинский осмотр» (1:М).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 каждого сотрудника может быть несколько медицинских осмотров, но каждый осмотр относится только к одному сотруднику.</w:t>
      </w:r>
    </w:p>
    <w:p w:rsidR="00F518FB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«Врач» – «Медицинский осмотр» (1:М).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 каждого врача может быть несколько медицинских осмотров, но каждый осмотр проводится только одним врачом.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«Медицинский осмотр» – «Результаты медицинского осмотра»</w:t>
      </w:r>
      <w:r w:rsidR="00171089" w:rsidRPr="008B6EF8">
        <w:rPr>
          <w:rFonts w:eastAsia="Calibri" w:cs="Times New Roman"/>
          <w:szCs w:val="28"/>
          <w:lang w:eastAsia="ru-RU"/>
        </w:rPr>
        <w:t xml:space="preserve"> (1:1)</w:t>
      </w:r>
      <w:r w:rsidRPr="008B6EF8">
        <w:rPr>
          <w:rFonts w:eastAsia="Calibri" w:cs="Times New Roman"/>
          <w:szCs w:val="28"/>
          <w:lang w:eastAsia="ru-RU"/>
        </w:rPr>
        <w:t>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 каждого медицинского осмотра может быть только один результат; каждый результат относится только к одному осмотру.</w:t>
      </w:r>
    </w:p>
    <w:p w:rsidR="00896524" w:rsidRPr="008B6EF8" w:rsidRDefault="00896524" w:rsidP="00896524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«Результаты медицинского осмотра» — «Протокол» (1:1).</w:t>
      </w:r>
    </w:p>
    <w:p w:rsidR="00B77DAC" w:rsidRPr="008B6EF8" w:rsidRDefault="00DF3960" w:rsidP="007A6038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По каждому результату медицинского осмотра может быть составлен только один протокол и каждый протокол соответствует только одному результату медицинского осмотра.</w:t>
      </w:r>
    </w:p>
    <w:p w:rsidR="00204915" w:rsidRPr="008B6EF8" w:rsidRDefault="00882B47" w:rsidP="00204915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предыдущих разделах был проведен анализ предметной области, </w:t>
      </w:r>
      <w:r w:rsidR="007A6038" w:rsidRPr="008B6EF8">
        <w:rPr>
          <w:rFonts w:eastAsia="Calibri" w:cs="Times New Roman"/>
          <w:szCs w:val="28"/>
          <w:lang w:eastAsia="ru-RU"/>
        </w:rPr>
        <w:t xml:space="preserve">также </w:t>
      </w:r>
      <w:r w:rsidRPr="008B6EF8">
        <w:rPr>
          <w:rFonts w:eastAsia="Calibri" w:cs="Times New Roman"/>
          <w:szCs w:val="28"/>
          <w:lang w:eastAsia="ru-RU"/>
        </w:rPr>
        <w:t>были выделены сущности и связи, существующие между ними. Инфологическая модель</w:t>
      </w:r>
      <w:r w:rsidR="00204915">
        <w:rPr>
          <w:rFonts w:eastAsia="Calibri" w:cs="Times New Roman"/>
          <w:szCs w:val="28"/>
          <w:lang w:eastAsia="ru-RU"/>
        </w:rPr>
        <w:t xml:space="preserve"> была создана на </w:t>
      </w:r>
      <w:r w:rsidR="00204915" w:rsidRPr="008B6EF8">
        <w:rPr>
          <w:rFonts w:eastAsia="Calibri" w:cs="Times New Roman"/>
          <w:szCs w:val="28"/>
          <w:lang w:eastAsia="ru-RU"/>
        </w:rPr>
        <w:t>основе исследований и анализа необходимых сущностей и связей между ними в предметной области</w:t>
      </w:r>
      <w:r w:rsidR="00204915">
        <w:rPr>
          <w:rFonts w:eastAsia="Calibri" w:cs="Times New Roman"/>
          <w:szCs w:val="28"/>
          <w:lang w:eastAsia="ru-RU"/>
        </w:rPr>
        <w:t xml:space="preserve"> </w:t>
      </w:r>
      <w:r w:rsidR="00204915" w:rsidRPr="008B6EF8">
        <w:rPr>
          <w:rFonts w:eastAsia="Calibri" w:cs="Times New Roman"/>
          <w:szCs w:val="28"/>
          <w:lang w:eastAsia="ru-RU"/>
        </w:rPr>
        <w:t xml:space="preserve">с помощью онлайн-системы </w:t>
      </w:r>
      <w:r w:rsidR="00204915" w:rsidRPr="008B6EF8">
        <w:rPr>
          <w:rFonts w:eastAsia="Calibri" w:cs="Times New Roman"/>
          <w:szCs w:val="28"/>
          <w:lang w:val="en-US" w:eastAsia="ru-RU"/>
        </w:rPr>
        <w:t>draw</w:t>
      </w:r>
      <w:r w:rsidR="00204915" w:rsidRPr="008B6EF8">
        <w:rPr>
          <w:rFonts w:eastAsia="Calibri" w:cs="Times New Roman"/>
          <w:szCs w:val="28"/>
          <w:lang w:eastAsia="ru-RU"/>
        </w:rPr>
        <w:t>.</w:t>
      </w:r>
      <w:proofErr w:type="spellStart"/>
      <w:r w:rsidR="00204915" w:rsidRPr="008B6EF8">
        <w:rPr>
          <w:rFonts w:eastAsia="Calibri" w:cs="Times New Roman"/>
          <w:szCs w:val="28"/>
          <w:lang w:val="en-US" w:eastAsia="ru-RU"/>
        </w:rPr>
        <w:t>io</w:t>
      </w:r>
      <w:proofErr w:type="spellEnd"/>
      <w:r w:rsidR="00204915" w:rsidRPr="008B6EF8">
        <w:rPr>
          <w:rFonts w:eastAsia="Calibri" w:cs="Times New Roman"/>
          <w:szCs w:val="28"/>
          <w:lang w:eastAsia="ru-RU"/>
        </w:rPr>
        <w:t>.</w:t>
      </w:r>
    </w:p>
    <w:p w:rsidR="00882B47" w:rsidRPr="008B6EF8" w:rsidRDefault="00882B47" w:rsidP="00204915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 xml:space="preserve"> </w:t>
      </w:r>
      <w:r w:rsidR="00204915">
        <w:rPr>
          <w:rFonts w:eastAsia="Calibri" w:cs="Times New Roman"/>
          <w:szCs w:val="28"/>
          <w:lang w:eastAsia="ru-RU"/>
        </w:rPr>
        <w:t xml:space="preserve">Инфологическая модель базы данных </w:t>
      </w:r>
      <w:r w:rsidR="00FE2FD1">
        <w:rPr>
          <w:rFonts w:eastAsia="Calibri" w:cs="Times New Roman"/>
          <w:szCs w:val="28"/>
          <w:lang w:eastAsia="ru-RU"/>
        </w:rPr>
        <w:t xml:space="preserve">автоматизированной информационной системы </w:t>
      </w:r>
      <w:r w:rsidR="00204915">
        <w:rPr>
          <w:rFonts w:eastAsia="Calibri" w:cs="Times New Roman"/>
          <w:szCs w:val="28"/>
          <w:lang w:eastAsia="ru-RU"/>
        </w:rPr>
        <w:t>медицинского обследования в удаленном режиме</w:t>
      </w:r>
      <w:r w:rsidR="00FE2FD1">
        <w:rPr>
          <w:rFonts w:eastAsia="Calibri" w:cs="Times New Roman"/>
          <w:szCs w:val="28"/>
          <w:lang w:eastAsia="ru-RU"/>
        </w:rPr>
        <w:t xml:space="preserve"> </w:t>
      </w:r>
      <w:r w:rsidR="00204915">
        <w:rPr>
          <w:rFonts w:eastAsia="Calibri" w:cs="Times New Roman"/>
          <w:szCs w:val="28"/>
          <w:lang w:eastAsia="ru-RU"/>
        </w:rPr>
        <w:t xml:space="preserve">представлена на рисунке </w:t>
      </w:r>
      <w:r w:rsidR="00226734">
        <w:rPr>
          <w:rFonts w:eastAsia="Calibri" w:cs="Times New Roman"/>
          <w:szCs w:val="28"/>
          <w:lang w:eastAsia="ru-RU"/>
        </w:rPr>
        <w:t>1.</w:t>
      </w:r>
      <w:r w:rsidR="00204915">
        <w:rPr>
          <w:rFonts w:eastAsia="Calibri" w:cs="Times New Roman"/>
          <w:szCs w:val="28"/>
          <w:lang w:eastAsia="ru-RU"/>
        </w:rPr>
        <w:t>1</w:t>
      </w:r>
      <w:r w:rsidR="005A34B2">
        <w:rPr>
          <w:rFonts w:eastAsia="Calibri" w:cs="Times New Roman"/>
          <w:szCs w:val="28"/>
          <w:lang w:eastAsia="ru-RU"/>
        </w:rPr>
        <w:t>.</w:t>
      </w:r>
    </w:p>
    <w:p w:rsidR="00226734" w:rsidRDefault="00E34CC5" w:rsidP="00226734">
      <w:pPr>
        <w:keepNext/>
        <w:keepLines/>
        <w:tabs>
          <w:tab w:val="left" w:pos="4395"/>
        </w:tabs>
        <w:spacing w:before="240"/>
        <w:ind w:right="112"/>
        <w:jc w:val="center"/>
      </w:pPr>
      <w:r w:rsidRPr="008B6EF8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75324" cy="2240280"/>
            <wp:effectExtent l="0" t="0" r="0" b="7620"/>
            <wp:docPr id="14" name="Рисунок 14" descr="C:\Users\Lenovo\AppData\Local\Microsoft\Windows\INetCache\Content.MSO\100BE2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100BE28E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215" cy="224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34" w:rsidRPr="00226734" w:rsidRDefault="00226734" w:rsidP="00226734">
      <w:pPr>
        <w:pStyle w:val="a6"/>
        <w:jc w:val="center"/>
        <w:rPr>
          <w:i w:val="0"/>
          <w:color w:val="auto"/>
          <w:sz w:val="28"/>
          <w:szCs w:val="28"/>
        </w:rPr>
      </w:pPr>
      <w:r w:rsidRPr="00226734">
        <w:rPr>
          <w:i w:val="0"/>
          <w:color w:val="auto"/>
          <w:sz w:val="28"/>
          <w:szCs w:val="28"/>
        </w:rPr>
        <w:t>Рисунок 1.1 – Инфологическая модель (</w:t>
      </w:r>
      <w:r w:rsidRPr="00226734">
        <w:rPr>
          <w:i w:val="0"/>
          <w:color w:val="auto"/>
          <w:sz w:val="28"/>
          <w:szCs w:val="28"/>
          <w:lang w:val="en-US"/>
        </w:rPr>
        <w:t>draw</w:t>
      </w:r>
      <w:r w:rsidRPr="00226734">
        <w:rPr>
          <w:i w:val="0"/>
          <w:color w:val="auto"/>
          <w:sz w:val="28"/>
          <w:szCs w:val="28"/>
        </w:rPr>
        <w:t>.</w:t>
      </w:r>
      <w:proofErr w:type="spellStart"/>
      <w:r w:rsidRPr="00226734">
        <w:rPr>
          <w:i w:val="0"/>
          <w:color w:val="auto"/>
          <w:sz w:val="28"/>
          <w:szCs w:val="28"/>
          <w:lang w:val="en-US"/>
        </w:rPr>
        <w:t>io</w:t>
      </w:r>
      <w:proofErr w:type="spellEnd"/>
      <w:r w:rsidRPr="00226734">
        <w:rPr>
          <w:i w:val="0"/>
          <w:color w:val="auto"/>
          <w:sz w:val="28"/>
          <w:szCs w:val="28"/>
        </w:rPr>
        <w:t>)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</w:p>
    <w:p w:rsidR="00882B47" w:rsidRPr="008B6EF8" w:rsidRDefault="00882B47" w:rsidP="00DF4E67">
      <w:pPr>
        <w:pStyle w:val="4"/>
        <w:tabs>
          <w:tab w:val="clear" w:pos="4395"/>
          <w:tab w:val="left" w:pos="1134"/>
        </w:tabs>
        <w:ind w:left="0" w:firstLine="709"/>
      </w:pPr>
      <w:bookmarkStart w:id="15" w:name="_Toc136382984"/>
      <w:proofErr w:type="spellStart"/>
      <w:r w:rsidRPr="008B6EF8">
        <w:t>Даталогическое</w:t>
      </w:r>
      <w:proofErr w:type="spellEnd"/>
      <w:r w:rsidRPr="008B6EF8">
        <w:t xml:space="preserve"> проектирование</w:t>
      </w:r>
      <w:bookmarkEnd w:id="15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5815E8" w:rsidRPr="008B6EF8" w:rsidRDefault="00882B4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этом разделе будет описано создание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даталогической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модели системы. </w:t>
      </w:r>
      <w:proofErr w:type="spellStart"/>
      <w:r w:rsidR="005815E8"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="005815E8" w:rsidRPr="008B6EF8">
        <w:rPr>
          <w:rFonts w:eastAsia="Calibri" w:cs="Times New Roman"/>
          <w:szCs w:val="28"/>
          <w:lang w:eastAsia="ru-RU"/>
        </w:rPr>
        <w:t xml:space="preserve"> модель базы данных - это модель, которая описывает структуру данных, хранимых в базе данных, и связи между ними. Она определяет, какие данные будут храниться в базе данных</w:t>
      </w:r>
      <w:r w:rsidR="00AF613C" w:rsidRPr="008B6EF8">
        <w:rPr>
          <w:rFonts w:eastAsia="Calibri" w:cs="Times New Roman"/>
          <w:szCs w:val="28"/>
          <w:lang w:eastAsia="ru-RU"/>
        </w:rPr>
        <w:t>, их качественные и количественные характеристики</w:t>
      </w:r>
      <w:r w:rsidR="005815E8" w:rsidRPr="008B6EF8">
        <w:rPr>
          <w:rFonts w:eastAsia="Calibri" w:cs="Times New Roman"/>
          <w:szCs w:val="28"/>
          <w:lang w:eastAsia="ru-RU"/>
        </w:rPr>
        <w:t>, ка</w:t>
      </w:r>
      <w:r w:rsidR="00AF613C" w:rsidRPr="008B6EF8">
        <w:rPr>
          <w:rFonts w:eastAsia="Calibri" w:cs="Times New Roman"/>
          <w:szCs w:val="28"/>
          <w:lang w:eastAsia="ru-RU"/>
        </w:rPr>
        <w:t xml:space="preserve">к они будут организованы и как </w:t>
      </w:r>
      <w:r w:rsidR="005815E8" w:rsidRPr="008B6EF8">
        <w:rPr>
          <w:rFonts w:eastAsia="Calibri" w:cs="Times New Roman"/>
          <w:szCs w:val="28"/>
          <w:lang w:eastAsia="ru-RU"/>
        </w:rPr>
        <w:t xml:space="preserve">будут связаны друг с другом. Другими словами, </w:t>
      </w:r>
      <w:proofErr w:type="spellStart"/>
      <w:r w:rsidR="005815E8"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="005815E8" w:rsidRPr="008B6EF8">
        <w:rPr>
          <w:rFonts w:eastAsia="Calibri" w:cs="Times New Roman"/>
          <w:szCs w:val="28"/>
          <w:lang w:eastAsia="ru-RU"/>
        </w:rPr>
        <w:t xml:space="preserve"> модель определяет логическую структуру базы данных.</w:t>
      </w:r>
    </w:p>
    <w:p w:rsidR="00882B47" w:rsidRPr="008B6EF8" w:rsidRDefault="005815E8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Логическая структура и заполненная база данных являются отображением реальной исследуемой предметной области, поэтому на выбор многих проектных решений оказывает влияние особенности предметной области, которая отражена в инфологической модели.</w:t>
      </w:r>
    </w:p>
    <w:p w:rsidR="00B77DAC" w:rsidRPr="008B6EF8" w:rsidRDefault="00AF613C" w:rsidP="007A6038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eastAsia="ru-RU"/>
        </w:rPr>
        <w:t>Да</w:t>
      </w:r>
      <w:r w:rsidR="005815E8" w:rsidRPr="008B6EF8">
        <w:rPr>
          <w:rFonts w:eastAsia="Calibri" w:cs="Times New Roman"/>
          <w:szCs w:val="28"/>
          <w:lang w:eastAsia="ru-RU"/>
        </w:rPr>
        <w:t>талогическая</w:t>
      </w:r>
      <w:proofErr w:type="spellEnd"/>
      <w:r w:rsidR="005815E8" w:rsidRPr="008B6EF8">
        <w:rPr>
          <w:rFonts w:eastAsia="Calibri" w:cs="Times New Roman"/>
          <w:szCs w:val="28"/>
          <w:lang w:eastAsia="ru-RU"/>
        </w:rPr>
        <w:t xml:space="preserve"> модель представлена в графическом виде.</w:t>
      </w:r>
    </w:p>
    <w:p w:rsidR="00164950" w:rsidRPr="008B6EF8" w:rsidRDefault="007A6038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Далее будут</w:t>
      </w:r>
      <w:r w:rsidR="00B02453" w:rsidRPr="008B6EF8">
        <w:rPr>
          <w:rFonts w:eastAsia="Calibri" w:cs="Times New Roman"/>
          <w:szCs w:val="28"/>
          <w:lang w:eastAsia="ru-RU"/>
        </w:rPr>
        <w:t xml:space="preserve"> описаны отношения и атрибуты, которые войдут в </w:t>
      </w:r>
      <w:proofErr w:type="spellStart"/>
      <w:r w:rsidR="00B02453" w:rsidRPr="008B6EF8">
        <w:rPr>
          <w:rFonts w:eastAsia="Calibri" w:cs="Times New Roman"/>
          <w:szCs w:val="28"/>
          <w:lang w:eastAsia="ru-RU"/>
        </w:rPr>
        <w:t>даталогическую</w:t>
      </w:r>
      <w:proofErr w:type="spellEnd"/>
      <w:r w:rsidR="00B02453" w:rsidRPr="008B6EF8">
        <w:rPr>
          <w:rFonts w:eastAsia="Calibri" w:cs="Times New Roman"/>
          <w:szCs w:val="28"/>
          <w:lang w:eastAsia="ru-RU"/>
        </w:rPr>
        <w:t xml:space="preserve"> модель. Свойства атрибутов отношений</w:t>
      </w:r>
      <w:r w:rsidR="00CB505C" w:rsidRPr="008B6EF8">
        <w:rPr>
          <w:rFonts w:eastAsia="Calibri" w:cs="Times New Roman"/>
          <w:szCs w:val="28"/>
          <w:lang w:eastAsia="ru-RU"/>
        </w:rPr>
        <w:t xml:space="preserve"> представлены в приложении в таблице 1.</w:t>
      </w:r>
    </w:p>
    <w:p w:rsidR="00CB505C" w:rsidRPr="008B6EF8" w:rsidRDefault="00CB505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1. Отношение «</w:t>
      </w:r>
      <w:proofErr w:type="spellStart"/>
      <w:r w:rsidRPr="008B6EF8">
        <w:rPr>
          <w:rFonts w:eastAsia="Calibri" w:cs="Times New Roman"/>
          <w:szCs w:val="28"/>
          <w:lang w:eastAsia="ru-RU"/>
        </w:rPr>
        <w:t>Employee</w:t>
      </w:r>
      <w:proofErr w:type="spellEnd"/>
      <w:r w:rsidRPr="008B6EF8">
        <w:rPr>
          <w:rFonts w:eastAsia="Calibri" w:cs="Times New Roman"/>
          <w:szCs w:val="28"/>
          <w:lang w:eastAsia="ru-RU"/>
        </w:rPr>
        <w:t>».</w:t>
      </w:r>
    </w:p>
    <w:p w:rsidR="00CB505C" w:rsidRPr="008B6EF8" w:rsidRDefault="00CB505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proofErr w:type="spellStart"/>
      <w:r w:rsidRPr="008B6EF8">
        <w:rPr>
          <w:rFonts w:eastAsia="Calibri" w:cs="Times New Roman"/>
          <w:szCs w:val="28"/>
          <w:lang w:eastAsia="ru-RU"/>
        </w:rPr>
        <w:t>Employee</w:t>
      </w:r>
      <w:proofErr w:type="spellEnd"/>
      <w:r w:rsidRPr="008B6EF8">
        <w:rPr>
          <w:rFonts w:eastAsia="Calibri" w:cs="Times New Roman"/>
          <w:szCs w:val="28"/>
          <w:lang w:eastAsia="ru-RU"/>
        </w:rPr>
        <w:t>» соответствует сущности «Сотрудник» и атрибуты этого отношения соответствуют атрибутам сущности: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u w:val="single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="005F4457" w:rsidRPr="008B6EF8">
        <w:rPr>
          <w:rFonts w:eastAsia="Calibri" w:cs="Times New Roman"/>
          <w:szCs w:val="28"/>
          <w:lang w:eastAsia="ru-RU"/>
        </w:rPr>
        <w:t xml:space="preserve"> – </w:t>
      </w:r>
      <w:r w:rsidR="005F4457" w:rsidRPr="008B6EF8">
        <w:rPr>
          <w:rFonts w:eastAsia="Calibri" w:cs="Times New Roman"/>
          <w:szCs w:val="28"/>
          <w:lang w:val="en-US" w:eastAsia="ru-RU"/>
        </w:rPr>
        <w:t>ID</w:t>
      </w:r>
      <w:r w:rsidR="005F4457" w:rsidRPr="008B6EF8">
        <w:rPr>
          <w:rFonts w:eastAsia="Calibri" w:cs="Times New Roman"/>
          <w:szCs w:val="28"/>
          <w:lang w:eastAsia="ru-RU"/>
        </w:rPr>
        <w:t xml:space="preserve"> сотрудника, первичный ключ; идентификационный номер, уникальный для каждого сотрудника</w:t>
      </w:r>
      <w:r w:rsidR="001E22FE" w:rsidRPr="008B6EF8">
        <w:rPr>
          <w:rFonts w:eastAsia="Calibri" w:cs="Times New Roman"/>
          <w:szCs w:val="28"/>
          <w:lang w:eastAsia="ru-RU"/>
        </w:rPr>
        <w:t>, который соответствует номеру и серии паспорта</w:t>
      </w:r>
      <w:r w:rsidR="005F4457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D32C9B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emp_fname</w:t>
      </w:r>
      <w:proofErr w:type="spellEnd"/>
      <w:r w:rsidRPr="008B6EF8">
        <w:rPr>
          <w:rFonts w:cs="Times New Roman"/>
          <w:szCs w:val="28"/>
        </w:rPr>
        <w:t xml:space="preserve"> – фамилия сотрудника;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emp_name</w:t>
      </w:r>
      <w:proofErr w:type="spellEnd"/>
      <w:r w:rsidR="005F4457" w:rsidRPr="008B6EF8">
        <w:rPr>
          <w:rFonts w:eastAsia="Calibri" w:cs="Times New Roman"/>
          <w:szCs w:val="28"/>
          <w:lang w:eastAsia="ru-RU"/>
        </w:rPr>
        <w:t xml:space="preserve"> – имя сотрудника;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emp_surname</w:t>
      </w:r>
      <w:proofErr w:type="spellEnd"/>
      <w:r w:rsidR="002C7EDD" w:rsidRPr="008B6EF8">
        <w:rPr>
          <w:rFonts w:eastAsia="Calibri" w:cs="Times New Roman"/>
          <w:szCs w:val="28"/>
          <w:lang w:eastAsia="ru-RU"/>
        </w:rPr>
        <w:t xml:space="preserve"> – отчество сотрудника;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</w:t>
      </w:r>
      <w:r w:rsidR="005F4457" w:rsidRPr="008B6EF8">
        <w:rPr>
          <w:rFonts w:eastAsia="Calibri" w:cs="Times New Roman"/>
          <w:szCs w:val="28"/>
          <w:lang w:val="en-US" w:eastAsia="ru-RU"/>
        </w:rPr>
        <w:t>age</w:t>
      </w:r>
      <w:proofErr w:type="spellEnd"/>
      <w:r w:rsidR="002C7EDD" w:rsidRPr="008B6EF8">
        <w:rPr>
          <w:rFonts w:eastAsia="Calibri" w:cs="Times New Roman"/>
          <w:szCs w:val="28"/>
          <w:lang w:eastAsia="ru-RU"/>
        </w:rPr>
        <w:t xml:space="preserve"> – возраст сотрудника;</w:t>
      </w:r>
    </w:p>
    <w:p w:rsidR="005F4457" w:rsidRPr="008B6EF8" w:rsidRDefault="005F4457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emp_gender</w:t>
      </w:r>
      <w:proofErr w:type="spellEnd"/>
      <w:r w:rsidR="002C7EDD" w:rsidRPr="008B6EF8">
        <w:rPr>
          <w:rFonts w:eastAsia="Calibri" w:cs="Times New Roman"/>
          <w:szCs w:val="28"/>
          <w:lang w:eastAsia="ru-RU"/>
        </w:rPr>
        <w:t xml:space="preserve"> – пол сотрудника;</w:t>
      </w:r>
    </w:p>
    <w:p w:rsidR="005F4457" w:rsidRPr="008B6EF8" w:rsidRDefault="005F4457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phone</w:t>
      </w:r>
      <w:r w:rsidR="002C7EDD" w:rsidRPr="008B6EF8">
        <w:rPr>
          <w:rFonts w:eastAsia="Calibri" w:cs="Times New Roman"/>
          <w:szCs w:val="28"/>
          <w:lang w:eastAsia="ru-RU"/>
        </w:rPr>
        <w:t xml:space="preserve"> – номер телефона сотрудника;</w:t>
      </w:r>
    </w:p>
    <w:p w:rsidR="005F4457" w:rsidRPr="008B6EF8" w:rsidRDefault="005F4457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email</w:t>
      </w:r>
      <w:r w:rsidR="002C7EDD" w:rsidRPr="008B6EF8">
        <w:rPr>
          <w:rFonts w:eastAsia="Calibri" w:cs="Times New Roman"/>
          <w:szCs w:val="28"/>
          <w:lang w:eastAsia="ru-RU"/>
        </w:rPr>
        <w:t xml:space="preserve"> – адрес электронной почты сотрудника.</w:t>
      </w:r>
    </w:p>
    <w:p w:rsidR="00CA334E" w:rsidRPr="008B6EF8" w:rsidRDefault="00CA334E" w:rsidP="00CA334E">
      <w:pPr>
        <w:pStyle w:val="a5"/>
        <w:keepLines/>
        <w:tabs>
          <w:tab w:val="left" w:pos="993"/>
        </w:tabs>
        <w:spacing w:after="0"/>
        <w:ind w:left="709"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2. Отношение «</w:t>
      </w:r>
      <w:r w:rsidRPr="008B6EF8">
        <w:rPr>
          <w:rFonts w:eastAsia="Calibri" w:cs="Times New Roman"/>
          <w:szCs w:val="28"/>
          <w:lang w:val="en-US" w:eastAsia="ru-RU"/>
        </w:rPr>
        <w:t>Passport</w:t>
      </w:r>
      <w:r w:rsidRPr="008B6EF8">
        <w:rPr>
          <w:rFonts w:eastAsia="Calibri" w:cs="Times New Roman"/>
          <w:szCs w:val="28"/>
          <w:lang w:eastAsia="ru-RU"/>
        </w:rPr>
        <w:t>».</w:t>
      </w:r>
    </w:p>
    <w:p w:rsidR="00BB3B6E" w:rsidRPr="008B6EF8" w:rsidRDefault="00BB3B6E" w:rsidP="00BB3B6E">
      <w:pPr>
        <w:pStyle w:val="a5"/>
        <w:keepLines/>
        <w:tabs>
          <w:tab w:val="left" w:pos="993"/>
        </w:tabs>
        <w:spacing w:after="0"/>
        <w:ind w:left="709"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Passport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«Паспорт» и атрибуты этого отношения соответствуют атрибутам сущности: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pass</w:t>
      </w:r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– номер и серия паспорта;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pass</w:t>
      </w:r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date</w:t>
      </w:r>
      <w:r w:rsidRPr="008B6EF8">
        <w:rPr>
          <w:rFonts w:eastAsia="Calibri" w:cs="Times New Roman"/>
          <w:szCs w:val="28"/>
          <w:lang w:eastAsia="ru-RU"/>
        </w:rPr>
        <w:t xml:space="preserve"> – дата выдачи паспорта;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pass</w:t>
      </w:r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issued</w:t>
      </w:r>
      <w:r w:rsidRPr="008B6EF8">
        <w:rPr>
          <w:rFonts w:eastAsia="Calibri" w:cs="Times New Roman"/>
          <w:szCs w:val="28"/>
          <w:lang w:eastAsia="ru-RU"/>
        </w:rPr>
        <w:t xml:space="preserve"> – информация об отделе управления по вопросам миграции;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pass_code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код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подразделения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>.</w:t>
      </w:r>
    </w:p>
    <w:p w:rsidR="00D32C9B" w:rsidRPr="008B6EF8" w:rsidRDefault="00A8727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3</w:t>
      </w:r>
      <w:r w:rsidR="00D32C9B" w:rsidRPr="008B6EF8">
        <w:rPr>
          <w:rFonts w:eastAsia="Calibri" w:cs="Times New Roman"/>
          <w:szCs w:val="28"/>
          <w:lang w:eastAsia="ru-RU"/>
        </w:rPr>
        <w:t>. Отношение «</w:t>
      </w:r>
      <w:r w:rsidR="00D32C9B" w:rsidRPr="008B6EF8">
        <w:rPr>
          <w:rFonts w:eastAsia="Calibri" w:cs="Times New Roman"/>
          <w:szCs w:val="28"/>
          <w:lang w:val="en-US" w:eastAsia="ru-RU"/>
        </w:rPr>
        <w:t>Doctor</w:t>
      </w:r>
      <w:r w:rsidR="00D32C9B" w:rsidRPr="008B6EF8">
        <w:rPr>
          <w:rFonts w:eastAsia="Calibri" w:cs="Times New Roman"/>
          <w:szCs w:val="28"/>
          <w:lang w:eastAsia="ru-RU"/>
        </w:rPr>
        <w:t>».</w:t>
      </w:r>
    </w:p>
    <w:p w:rsidR="00D32C9B" w:rsidRPr="008B6EF8" w:rsidRDefault="00D32C9B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Doctor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«Врач» и атрибуты этого отношения соответствуют атрибутам сущности:</w:t>
      </w:r>
    </w:p>
    <w:p w:rsidR="00D32C9B" w:rsidRPr="008B6EF8" w:rsidRDefault="00D32C9B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lastRenderedPageBreak/>
        <w:t>doc</w:t>
      </w:r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– </w:t>
      </w:r>
      <w:r w:rsidRPr="008B6EF8">
        <w:rPr>
          <w:rFonts w:eastAsia="Calibri" w:cs="Times New Roman"/>
          <w:szCs w:val="28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врача, первичный ключ; идентификационный номер, уникальный для каждого врача;</w:t>
      </w:r>
    </w:p>
    <w:p w:rsidR="00D32C9B" w:rsidRPr="008B6EF8" w:rsidRDefault="00D32C9B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doc_fname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="00CC7D5C" w:rsidRPr="008B6EF8">
        <w:rPr>
          <w:rFonts w:eastAsia="Calibri" w:cs="Times New Roman"/>
          <w:szCs w:val="28"/>
          <w:lang w:eastAsia="ru-RU"/>
        </w:rPr>
        <w:t>ф</w:t>
      </w:r>
      <w:r w:rsidRPr="008B6EF8">
        <w:rPr>
          <w:rFonts w:eastAsia="Calibri" w:cs="Times New Roman"/>
          <w:szCs w:val="28"/>
          <w:lang w:eastAsia="ru-RU"/>
        </w:rPr>
        <w:t>амилия</w:t>
      </w:r>
      <w:r w:rsidR="00CC7D5C" w:rsidRPr="008B6EF8">
        <w:rPr>
          <w:rFonts w:eastAsia="Calibri" w:cs="Times New Roman"/>
          <w:szCs w:val="28"/>
          <w:lang w:eastAsia="ru-RU"/>
        </w:rPr>
        <w:t xml:space="preserve"> врача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CC7D5C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doc_name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и</w:t>
      </w:r>
      <w:r w:rsidR="00D32C9B" w:rsidRPr="008B6EF8">
        <w:rPr>
          <w:rFonts w:eastAsia="Calibri" w:cs="Times New Roman"/>
          <w:szCs w:val="28"/>
          <w:lang w:eastAsia="ru-RU"/>
        </w:rPr>
        <w:t>мя</w:t>
      </w:r>
      <w:r w:rsidRPr="008B6EF8">
        <w:rPr>
          <w:rFonts w:eastAsia="Calibri" w:cs="Times New Roman"/>
          <w:szCs w:val="28"/>
          <w:lang w:eastAsia="ru-RU"/>
        </w:rPr>
        <w:t xml:space="preserve"> врача</w:t>
      </w:r>
      <w:r w:rsidR="00D32C9B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263384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doc_surname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о</w:t>
      </w:r>
      <w:r w:rsidR="00D32C9B" w:rsidRPr="008B6EF8">
        <w:rPr>
          <w:rFonts w:eastAsia="Calibri" w:cs="Times New Roman"/>
          <w:szCs w:val="28"/>
          <w:lang w:eastAsia="ru-RU"/>
        </w:rPr>
        <w:t>тчество</w:t>
      </w:r>
      <w:r w:rsidR="00CC7D5C" w:rsidRPr="008B6EF8">
        <w:rPr>
          <w:rFonts w:eastAsia="Calibri" w:cs="Times New Roman"/>
          <w:szCs w:val="28"/>
          <w:lang w:eastAsia="ru-RU"/>
        </w:rPr>
        <w:t xml:space="preserve"> врача</w:t>
      </w:r>
      <w:r w:rsidR="00D32C9B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263384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doc_spec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с</w:t>
      </w:r>
      <w:r w:rsidR="00D32C9B" w:rsidRPr="008B6EF8">
        <w:rPr>
          <w:rFonts w:eastAsia="Calibri" w:cs="Times New Roman"/>
          <w:szCs w:val="28"/>
          <w:lang w:eastAsia="ru-RU"/>
        </w:rPr>
        <w:t>пециализация</w:t>
      </w:r>
      <w:r w:rsidR="00CC7D5C" w:rsidRPr="008B6EF8">
        <w:rPr>
          <w:rFonts w:eastAsia="Calibri" w:cs="Times New Roman"/>
          <w:szCs w:val="28"/>
          <w:lang w:eastAsia="ru-RU"/>
        </w:rPr>
        <w:t xml:space="preserve"> врача</w:t>
      </w:r>
      <w:r w:rsidR="00D32C9B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263384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doc</w:t>
      </w:r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email</w:t>
      </w:r>
      <w:r w:rsidRPr="008B6EF8">
        <w:rPr>
          <w:rFonts w:eastAsia="Calibri" w:cs="Times New Roman"/>
          <w:szCs w:val="28"/>
          <w:lang w:eastAsia="ru-RU"/>
        </w:rPr>
        <w:t xml:space="preserve"> – </w:t>
      </w:r>
      <w:r w:rsidR="00D32C9B" w:rsidRPr="008B6EF8">
        <w:rPr>
          <w:rFonts w:eastAsia="Calibri" w:cs="Times New Roman"/>
          <w:szCs w:val="28"/>
          <w:lang w:eastAsia="ru-RU"/>
        </w:rPr>
        <w:t>электронный адрес ме</w:t>
      </w:r>
      <w:r w:rsidR="009E08A5" w:rsidRPr="008B6EF8">
        <w:rPr>
          <w:rFonts w:eastAsia="Calibri" w:cs="Times New Roman"/>
          <w:szCs w:val="28"/>
          <w:lang w:eastAsia="ru-RU"/>
        </w:rPr>
        <w:t>дицинской организации или врача</w:t>
      </w:r>
      <w:r w:rsidR="00D32C9B" w:rsidRPr="008B6EF8">
        <w:rPr>
          <w:rFonts w:eastAsia="Calibri" w:cs="Times New Roman"/>
          <w:szCs w:val="28"/>
          <w:lang w:eastAsia="ru-RU"/>
        </w:rPr>
        <w:t>.</w:t>
      </w:r>
    </w:p>
    <w:p w:rsidR="00D32C9B" w:rsidRPr="008B6EF8" w:rsidRDefault="00A8727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4</w:t>
      </w:r>
      <w:r w:rsidR="00263384" w:rsidRPr="008B6EF8">
        <w:rPr>
          <w:rFonts w:eastAsia="Calibri" w:cs="Times New Roman"/>
          <w:szCs w:val="28"/>
          <w:lang w:eastAsia="ru-RU"/>
        </w:rPr>
        <w:t>. Отношение «</w:t>
      </w:r>
      <w:proofErr w:type="spellStart"/>
      <w:r w:rsidR="00263384" w:rsidRPr="008B6EF8">
        <w:rPr>
          <w:rFonts w:eastAsia="Calibri" w:cs="Times New Roman"/>
          <w:szCs w:val="28"/>
          <w:lang w:eastAsia="ru-RU"/>
        </w:rPr>
        <w:t>MedСheckup</w:t>
      </w:r>
      <w:proofErr w:type="spellEnd"/>
      <w:r w:rsidR="00263384" w:rsidRPr="008B6EF8">
        <w:rPr>
          <w:rFonts w:eastAsia="Calibri" w:cs="Times New Roman"/>
          <w:szCs w:val="28"/>
          <w:lang w:eastAsia="ru-RU"/>
        </w:rPr>
        <w:t>».</w:t>
      </w:r>
    </w:p>
    <w:p w:rsidR="00263384" w:rsidRPr="008B6EF8" w:rsidRDefault="0026338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MedCheckup</w:t>
      </w:r>
      <w:proofErr w:type="spellEnd"/>
      <w:r w:rsidRPr="008B6EF8">
        <w:rPr>
          <w:rFonts w:eastAsia="Calibri" w:cs="Times New Roman"/>
          <w:szCs w:val="28"/>
          <w:lang w:eastAsia="ru-RU"/>
        </w:rPr>
        <w:t>» соответствует сущности «</w:t>
      </w:r>
      <w:r w:rsidR="00634EC7" w:rsidRPr="008B6EF8">
        <w:rPr>
          <w:rFonts w:eastAsia="Calibri" w:cs="Times New Roman"/>
          <w:szCs w:val="28"/>
          <w:lang w:eastAsia="ru-RU"/>
        </w:rPr>
        <w:t>Медицинский осмотр</w:t>
      </w:r>
      <w:r w:rsidRPr="008B6EF8">
        <w:rPr>
          <w:rFonts w:eastAsia="Calibri" w:cs="Times New Roman"/>
          <w:szCs w:val="28"/>
          <w:lang w:eastAsia="ru-RU"/>
        </w:rPr>
        <w:t>»</w:t>
      </w:r>
      <w:r w:rsidR="00634EC7" w:rsidRPr="008B6EF8">
        <w:rPr>
          <w:rFonts w:eastAsia="Calibri" w:cs="Times New Roman"/>
          <w:szCs w:val="28"/>
          <w:lang w:eastAsia="ru-RU"/>
        </w:rPr>
        <w:t xml:space="preserve"> и атрибуты этого отношения соответствуют атрибутам сущности:</w:t>
      </w:r>
    </w:p>
    <w:p w:rsidR="00634EC7" w:rsidRPr="008B6EF8" w:rsidRDefault="00634EC7" w:rsidP="00125EFD">
      <w:pPr>
        <w:pStyle w:val="a5"/>
        <w:keepLines/>
        <w:numPr>
          <w:ilvl w:val="0"/>
          <w:numId w:val="11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check</w:t>
      </w:r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– </w:t>
      </w:r>
      <w:r w:rsidRPr="008B6EF8">
        <w:rPr>
          <w:rFonts w:eastAsia="Calibri" w:cs="Times New Roman"/>
          <w:szCs w:val="28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осмотра, первичный ключ; идентификационный номер, уникальный для каждого медицинского осмотра;</w:t>
      </w:r>
    </w:p>
    <w:p w:rsidR="00634EC7" w:rsidRPr="008B6EF8" w:rsidRDefault="00634EC7" w:rsidP="00125EFD">
      <w:pPr>
        <w:pStyle w:val="a5"/>
        <w:keepLines/>
        <w:numPr>
          <w:ilvl w:val="0"/>
          <w:numId w:val="11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check</w:t>
      </w:r>
      <w:r w:rsidRPr="008B6EF8">
        <w:rPr>
          <w:rFonts w:eastAsia="Calibri" w:cs="Times New Roman"/>
          <w:szCs w:val="28"/>
          <w:lang w:eastAsia="ru-RU"/>
        </w:rPr>
        <w:t>_</w:t>
      </w:r>
      <w:r w:rsidR="0084718B" w:rsidRPr="008B6EF8">
        <w:rPr>
          <w:rFonts w:eastAsia="Calibri" w:cs="Times New Roman"/>
          <w:szCs w:val="28"/>
          <w:lang w:val="en-US" w:eastAsia="ru-RU"/>
        </w:rPr>
        <w:t>date</w:t>
      </w:r>
      <w:r w:rsidRPr="008B6EF8">
        <w:rPr>
          <w:rFonts w:eastAsia="Calibri" w:cs="Times New Roman"/>
          <w:szCs w:val="28"/>
          <w:lang w:eastAsia="ru-RU"/>
        </w:rPr>
        <w:t xml:space="preserve"> – дата и время осмотра;</w:t>
      </w:r>
    </w:p>
    <w:p w:rsidR="00593B5C" w:rsidRPr="008B6EF8" w:rsidRDefault="00A8727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5</w:t>
      </w:r>
      <w:r w:rsidR="00593B5C" w:rsidRPr="008B6EF8">
        <w:rPr>
          <w:rFonts w:eastAsia="Calibri" w:cs="Times New Roman"/>
          <w:szCs w:val="28"/>
          <w:lang w:eastAsia="ru-RU"/>
        </w:rPr>
        <w:t>. Отношение «</w:t>
      </w:r>
      <w:r w:rsidR="00593B5C" w:rsidRPr="008B6EF8">
        <w:rPr>
          <w:rFonts w:eastAsia="Calibri" w:cs="Times New Roman"/>
          <w:szCs w:val="28"/>
          <w:lang w:val="en-US" w:eastAsia="ru-RU"/>
        </w:rPr>
        <w:t>R</w:t>
      </w:r>
      <w:proofErr w:type="spellStart"/>
      <w:r w:rsidR="00593B5C" w:rsidRPr="008B6EF8">
        <w:rPr>
          <w:rFonts w:eastAsia="Calibri" w:cs="Times New Roman"/>
          <w:szCs w:val="28"/>
          <w:lang w:eastAsia="ru-RU"/>
        </w:rPr>
        <w:t>esults</w:t>
      </w:r>
      <w:proofErr w:type="spellEnd"/>
      <w:r w:rsidR="00593B5C" w:rsidRPr="008B6EF8">
        <w:rPr>
          <w:rFonts w:eastAsia="Calibri" w:cs="Times New Roman"/>
          <w:szCs w:val="28"/>
          <w:lang w:eastAsia="ru-RU"/>
        </w:rPr>
        <w:t>».</w:t>
      </w:r>
    </w:p>
    <w:p w:rsidR="00593B5C" w:rsidRPr="008B6EF8" w:rsidRDefault="00593B5C" w:rsidP="007565BC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Results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«Результаты медицинского осмотра» и атрибуты этого отношения соответствуют атрибутам сущности: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u w:val="single"/>
          <w:lang w:eastAsia="ru-RU"/>
        </w:rPr>
      </w:pPr>
      <w:r w:rsidRPr="008B6EF8">
        <w:rPr>
          <w:rStyle w:val="ac"/>
          <w:rFonts w:eastAsia="Calibri" w:cs="Times New Roman"/>
          <w:szCs w:val="28"/>
          <w:u w:val="single"/>
          <w:lang w:val="en-US" w:eastAsia="ru-RU"/>
        </w:rPr>
        <w:t>res</w:t>
      </w:r>
      <w:r w:rsidRPr="008B6EF8">
        <w:rPr>
          <w:rStyle w:val="ac"/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Style w:val="ac"/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Style w:val="ac"/>
          <w:rFonts w:eastAsia="Calibri" w:cs="Times New Roman"/>
          <w:szCs w:val="28"/>
          <w:lang w:eastAsia="ru-RU"/>
        </w:rPr>
        <w:t xml:space="preserve"> – первичный ключ; соответствует </w:t>
      </w:r>
      <w:r w:rsidRPr="008B6EF8">
        <w:rPr>
          <w:rStyle w:val="ac"/>
          <w:rFonts w:eastAsia="Calibri" w:cs="Times New Roman"/>
          <w:szCs w:val="28"/>
          <w:lang w:val="en-US" w:eastAsia="ru-RU"/>
        </w:rPr>
        <w:t>ID</w:t>
      </w:r>
      <w:r w:rsidRPr="008B6EF8">
        <w:rPr>
          <w:rStyle w:val="ac"/>
          <w:rFonts w:eastAsia="Calibri" w:cs="Times New Roman"/>
          <w:szCs w:val="28"/>
          <w:lang w:eastAsia="ru-RU"/>
        </w:rPr>
        <w:t xml:space="preserve"> медицинского осмотра.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proofErr w:type="spellStart"/>
      <w:r w:rsidRPr="008B6EF8">
        <w:rPr>
          <w:rStyle w:val="ac"/>
          <w:rFonts w:cs="Times New Roman"/>
          <w:szCs w:val="28"/>
          <w:lang w:val="en-US"/>
        </w:rPr>
        <w:t>res_temp</w:t>
      </w:r>
      <w:proofErr w:type="spellEnd"/>
      <w:r w:rsidRPr="008B6EF8">
        <w:rPr>
          <w:rStyle w:val="ac"/>
          <w:rFonts w:cs="Times New Roman"/>
          <w:szCs w:val="28"/>
          <w:lang w:val="en-US"/>
        </w:rPr>
        <w:t xml:space="preserve"> – </w:t>
      </w:r>
      <w:r w:rsidRPr="008B6EF8">
        <w:rPr>
          <w:rStyle w:val="ac"/>
          <w:rFonts w:cs="Times New Roman"/>
          <w:szCs w:val="28"/>
        </w:rPr>
        <w:t>температура тела;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r w:rsidRPr="008B6EF8">
        <w:rPr>
          <w:rStyle w:val="ac"/>
          <w:rFonts w:cs="Times New Roman"/>
          <w:szCs w:val="28"/>
          <w:lang w:val="en-US"/>
        </w:rPr>
        <w:t>sys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pres</w:t>
      </w:r>
      <w:proofErr w:type="spellEnd"/>
      <w:r w:rsidRPr="008B6EF8">
        <w:rPr>
          <w:rStyle w:val="ac"/>
          <w:rFonts w:cs="Times New Roman"/>
          <w:szCs w:val="28"/>
        </w:rPr>
        <w:t xml:space="preserve"> – систолическое давление;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dias</w:t>
      </w:r>
      <w:proofErr w:type="spellEnd"/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pres</w:t>
      </w:r>
      <w:proofErr w:type="spellEnd"/>
      <w:r w:rsidRPr="008B6EF8">
        <w:rPr>
          <w:rStyle w:val="ac"/>
          <w:rFonts w:cs="Times New Roman"/>
          <w:szCs w:val="28"/>
        </w:rPr>
        <w:t xml:space="preserve"> – диастолическое давление;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</w:rPr>
        <w:t>pulse</w:t>
      </w:r>
      <w:proofErr w:type="spellEnd"/>
      <w:r w:rsidRPr="008B6EF8">
        <w:rPr>
          <w:rStyle w:val="ac"/>
          <w:rFonts w:cs="Times New Roman"/>
          <w:szCs w:val="28"/>
        </w:rPr>
        <w:t xml:space="preserve"> – пульс;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alco</w:t>
      </w:r>
      <w:proofErr w:type="spellEnd"/>
      <w:r w:rsidRPr="008B6EF8">
        <w:rPr>
          <w:rStyle w:val="ac"/>
          <w:rFonts w:cs="Times New Roman"/>
          <w:szCs w:val="28"/>
        </w:rPr>
        <w:t xml:space="preserve"> – концентрация алкоголя в выдыхаемом воздухе;</w:t>
      </w:r>
    </w:p>
    <w:p w:rsidR="00593B5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compl</w:t>
      </w:r>
      <w:proofErr w:type="spellEnd"/>
      <w:r w:rsidRPr="008B6EF8">
        <w:rPr>
          <w:rStyle w:val="ac"/>
          <w:rFonts w:cs="Times New Roman"/>
          <w:szCs w:val="28"/>
        </w:rPr>
        <w:t xml:space="preserve"> – жалобы на самочувствие</w:t>
      </w:r>
      <w:r w:rsidR="00593B5C" w:rsidRPr="008B6EF8">
        <w:rPr>
          <w:rFonts w:eastAsia="Calibri" w:cs="Times New Roman"/>
          <w:szCs w:val="28"/>
          <w:lang w:eastAsia="ru-RU"/>
        </w:rPr>
        <w:t>.</w:t>
      </w:r>
    </w:p>
    <w:p w:rsidR="00B77DAC" w:rsidRPr="008B6EF8" w:rsidRDefault="00BB3B6E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6. Отношение «</w:t>
      </w:r>
      <w:r w:rsidRPr="008B6EF8">
        <w:rPr>
          <w:rFonts w:eastAsia="Calibri" w:cs="Times New Roman"/>
          <w:szCs w:val="28"/>
          <w:lang w:val="en-US" w:eastAsia="ru-RU"/>
        </w:rPr>
        <w:t>Protocol</w:t>
      </w:r>
      <w:r w:rsidRPr="008B6EF8">
        <w:rPr>
          <w:rFonts w:eastAsia="Calibri" w:cs="Times New Roman"/>
          <w:szCs w:val="28"/>
          <w:lang w:eastAsia="ru-RU"/>
        </w:rPr>
        <w:t>».</w:t>
      </w:r>
    </w:p>
    <w:p w:rsidR="00BB3B6E" w:rsidRPr="008B6EF8" w:rsidRDefault="00BB3B6E" w:rsidP="00BB3B6E">
      <w:pPr>
        <w:pStyle w:val="a5"/>
        <w:keepLines/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Protocol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«Протокол» и атрибуты этого отношения соответствуют атрибутам сущности:</w:t>
      </w:r>
    </w:p>
    <w:p w:rsidR="00BB3B6E" w:rsidRPr="008B6EF8" w:rsidRDefault="00BB3B6E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proofErr w:type="spellStart"/>
      <w:r w:rsidRPr="008B6EF8">
        <w:rPr>
          <w:rFonts w:eastAsia="Calibri" w:cs="Times New Roman"/>
          <w:szCs w:val="28"/>
          <w:u w:val="single"/>
          <w:lang w:val="en-US" w:eastAsia="ru-RU"/>
        </w:rPr>
        <w:lastRenderedPageBreak/>
        <w:t>prot</w:t>
      </w:r>
      <w:proofErr w:type="spellEnd"/>
      <w:r w:rsidRPr="008B6EF8">
        <w:rPr>
          <w:rFonts w:eastAsia="Calibri" w:cs="Times New Roman"/>
          <w:szCs w:val="28"/>
          <w:u w:val="single"/>
          <w:lang w:eastAsia="ru-RU"/>
        </w:rPr>
        <w:t>_</w:t>
      </w:r>
      <w:proofErr w:type="spellStart"/>
      <w:r w:rsidRPr="008B6EF8">
        <w:rPr>
          <w:rFonts w:eastAsia="Calibri" w:cs="Times New Roman"/>
          <w:szCs w:val="28"/>
          <w:u w:val="single"/>
          <w:lang w:val="en-US" w:eastAsia="ru-RU"/>
        </w:rPr>
        <w:t>num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– номер протокола, первичный ключ; идентификационный номер, уникальный для каждого протокола</w:t>
      </w:r>
      <w:r w:rsidR="00E34CC5" w:rsidRPr="008B6EF8">
        <w:rPr>
          <w:rFonts w:eastAsia="Calibri" w:cs="Times New Roman"/>
          <w:szCs w:val="28"/>
          <w:lang w:eastAsia="ru-RU"/>
        </w:rPr>
        <w:t xml:space="preserve">, соответствует </w:t>
      </w:r>
      <w:r w:rsidR="00E34CC5" w:rsidRPr="008B6EF8">
        <w:rPr>
          <w:rFonts w:eastAsia="Calibri" w:cs="Times New Roman"/>
          <w:szCs w:val="28"/>
          <w:lang w:val="en-US" w:eastAsia="ru-RU"/>
        </w:rPr>
        <w:t>ID</w:t>
      </w:r>
      <w:r w:rsidR="00E34CC5" w:rsidRPr="008B6EF8">
        <w:rPr>
          <w:rFonts w:eastAsia="Calibri" w:cs="Times New Roman"/>
          <w:szCs w:val="28"/>
          <w:lang w:eastAsia="ru-RU"/>
        </w:rPr>
        <w:t xml:space="preserve"> результата медицинского осмотра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B77DAC" w:rsidRPr="008B6EF8" w:rsidRDefault="00BB3B6E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prot_concl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заключение врача.</w:t>
      </w:r>
    </w:p>
    <w:p w:rsidR="006B2EBC" w:rsidRPr="008B6EF8" w:rsidRDefault="006B2EB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Для дальнейшей разработки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даталогической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модели необходимо рассмотреть несколько важных определений.</w:t>
      </w:r>
    </w:p>
    <w:p w:rsidR="00EE0BD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Ключ сущности – это атрибут или набор атрибутов, который уникально идентифицирует каждую сущность. При этом сущность может иметь несколько различных ключей.</w:t>
      </w:r>
    </w:p>
    <w:p w:rsidR="009B5D2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Первичный ключ – атрибут или набор атрибутов, однозначно идентифицирующие экземпляр сущности.</w:t>
      </w:r>
    </w:p>
    <w:p w:rsidR="009B5D2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Внешний ключ – это набор атрибутов отношения, содержащий ссылки на ключи другого или того же отношения.</w:t>
      </w:r>
    </w:p>
    <w:p w:rsidR="009B5D2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Индексы в базах данных - это структуры данных, которые позволяют быстро получать доступ к одной или нескольким строкам данных. Использование индексов позволяет ускорить выполнение запросов к базе данных, так как при поиске нужных записей не нужно проходить по всей таблице, тем самым обеспечивается быстрый доступ к данным.</w:t>
      </w:r>
    </w:p>
    <w:p w:rsidR="00B77DAC" w:rsidRPr="008B6EF8" w:rsidRDefault="00407593" w:rsidP="006B2EBC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Все ключи и индексы отношений описаны в приложении в таблице 2.</w:t>
      </w:r>
    </w:p>
    <w:p w:rsidR="00593B5C" w:rsidRPr="008B6EF8" w:rsidRDefault="009C689F" w:rsidP="005A34B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После исследования всех отношений и связей между ними</w:t>
      </w:r>
      <w:r w:rsidR="005A34B2">
        <w:rPr>
          <w:rFonts w:eastAsia="Calibri" w:cs="Times New Roman"/>
          <w:szCs w:val="28"/>
          <w:lang w:eastAsia="ru-RU"/>
        </w:rPr>
        <w:t xml:space="preserve"> с помощью </w:t>
      </w:r>
      <w:r w:rsidR="005A34B2" w:rsidRPr="008B6EF8">
        <w:rPr>
          <w:rFonts w:eastAsia="Calibri" w:cs="Times New Roman"/>
          <w:szCs w:val="28"/>
          <w:lang w:eastAsia="ru-RU"/>
        </w:rPr>
        <w:t xml:space="preserve">онлайн-системы </w:t>
      </w:r>
      <w:r w:rsidR="005A34B2" w:rsidRPr="008B6EF8">
        <w:rPr>
          <w:rFonts w:eastAsia="Calibri" w:cs="Times New Roman"/>
          <w:szCs w:val="28"/>
          <w:lang w:val="en-US" w:eastAsia="ru-RU"/>
        </w:rPr>
        <w:t>draw</w:t>
      </w:r>
      <w:r w:rsidR="005A34B2" w:rsidRPr="008B6EF8">
        <w:rPr>
          <w:rFonts w:eastAsia="Calibri" w:cs="Times New Roman"/>
          <w:szCs w:val="28"/>
          <w:lang w:eastAsia="ru-RU"/>
        </w:rPr>
        <w:t>.</w:t>
      </w:r>
      <w:proofErr w:type="spellStart"/>
      <w:r w:rsidR="005A34B2" w:rsidRPr="008B6EF8">
        <w:rPr>
          <w:rFonts w:eastAsia="Calibri" w:cs="Times New Roman"/>
          <w:szCs w:val="28"/>
          <w:lang w:val="en-US" w:eastAsia="ru-RU"/>
        </w:rPr>
        <w:t>io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была построена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модель.</w:t>
      </w:r>
    </w:p>
    <w:p w:rsidR="005A34B2" w:rsidRDefault="005A34B2" w:rsidP="005A34B2">
      <w:pPr>
        <w:keepNext/>
        <w:keepLines/>
        <w:tabs>
          <w:tab w:val="left" w:pos="4395"/>
        </w:tabs>
        <w:spacing w:before="240"/>
        <w:ind w:right="112" w:firstLine="709"/>
        <w:rPr>
          <w:rFonts w:eastAsia="Calibri" w:cs="Times New Roman"/>
          <w:szCs w:val="28"/>
          <w:lang w:eastAsia="ru-RU"/>
        </w:rPr>
      </w:pPr>
      <w:proofErr w:type="spellStart"/>
      <w:r>
        <w:rPr>
          <w:rFonts w:eastAsia="Calibri" w:cs="Times New Roman"/>
          <w:szCs w:val="28"/>
          <w:lang w:eastAsia="ru-RU"/>
        </w:rPr>
        <w:lastRenderedPageBreak/>
        <w:t>Даталогическая</w:t>
      </w:r>
      <w:proofErr w:type="spellEnd"/>
      <w:r>
        <w:rPr>
          <w:rFonts w:eastAsia="Calibri" w:cs="Times New Roman"/>
          <w:szCs w:val="28"/>
          <w:lang w:eastAsia="ru-RU"/>
        </w:rPr>
        <w:t xml:space="preserve"> модель базы данных автоматизированной информационной системы медицинского обследования в удаленном </w:t>
      </w:r>
      <w:r w:rsidR="0025312A">
        <w:rPr>
          <w:rFonts w:eastAsia="Calibri" w:cs="Times New Roman"/>
          <w:szCs w:val="28"/>
          <w:lang w:eastAsia="ru-RU"/>
        </w:rPr>
        <w:t>режиме представлена на рисунке 1.2</w:t>
      </w:r>
      <w:r>
        <w:rPr>
          <w:rFonts w:eastAsia="Calibri" w:cs="Times New Roman"/>
          <w:szCs w:val="28"/>
          <w:lang w:eastAsia="ru-RU"/>
        </w:rPr>
        <w:t>.</w:t>
      </w:r>
    </w:p>
    <w:p w:rsidR="001935DD" w:rsidRDefault="00907409" w:rsidP="001935DD">
      <w:pPr>
        <w:keepNext/>
        <w:keepLines/>
        <w:tabs>
          <w:tab w:val="left" w:pos="4395"/>
        </w:tabs>
        <w:spacing w:before="240"/>
        <w:ind w:right="112"/>
        <w:jc w:val="center"/>
      </w:pPr>
      <w:r>
        <w:rPr>
          <w:noProof/>
          <w:lang w:eastAsia="ru-RU"/>
        </w:rPr>
        <w:drawing>
          <wp:inline distT="0" distB="0" distL="0" distR="0">
            <wp:extent cx="6012180" cy="2370041"/>
            <wp:effectExtent l="0" t="0" r="7620" b="0"/>
            <wp:docPr id="47" name="Рисунок 47" descr="C:\Users\Lenovo\AppData\Local\Microsoft\Windows\INetCache\Content.MSO\EA8A17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EA8A1712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237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CA3" w:rsidRPr="001935DD" w:rsidRDefault="001935DD" w:rsidP="001935DD">
      <w:pPr>
        <w:pStyle w:val="a6"/>
        <w:jc w:val="center"/>
        <w:rPr>
          <w:rFonts w:cs="Times New Roman"/>
          <w:i w:val="0"/>
          <w:color w:val="auto"/>
          <w:sz w:val="28"/>
          <w:szCs w:val="28"/>
        </w:rPr>
      </w:pPr>
      <w:r w:rsidRPr="001935DD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1</w:t>
      </w:r>
      <w:r w:rsidRPr="001935DD"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2</w:t>
      </w:r>
      <w:r w:rsidRPr="001935DD">
        <w:rPr>
          <w:i w:val="0"/>
          <w:color w:val="auto"/>
          <w:sz w:val="28"/>
          <w:szCs w:val="28"/>
        </w:rPr>
        <w:t xml:space="preserve"> - </w:t>
      </w:r>
      <w:proofErr w:type="spellStart"/>
      <w:r w:rsidRPr="001935DD">
        <w:rPr>
          <w:rFonts w:cs="Times New Roman"/>
          <w:i w:val="0"/>
          <w:color w:val="auto"/>
          <w:sz w:val="28"/>
          <w:szCs w:val="28"/>
        </w:rPr>
        <w:t>Даталогическая</w:t>
      </w:r>
      <w:proofErr w:type="spellEnd"/>
      <w:r w:rsidRPr="001935DD">
        <w:rPr>
          <w:rFonts w:cs="Times New Roman"/>
          <w:i w:val="0"/>
          <w:color w:val="auto"/>
          <w:sz w:val="28"/>
          <w:szCs w:val="28"/>
        </w:rPr>
        <w:t xml:space="preserve"> модель (</w:t>
      </w:r>
      <w:r w:rsidRPr="001935DD">
        <w:rPr>
          <w:rFonts w:cs="Times New Roman"/>
          <w:i w:val="0"/>
          <w:color w:val="auto"/>
          <w:sz w:val="28"/>
          <w:szCs w:val="28"/>
          <w:lang w:val="en-US"/>
        </w:rPr>
        <w:t>draw</w:t>
      </w:r>
      <w:r w:rsidRPr="001935DD">
        <w:rPr>
          <w:rFonts w:cs="Times New Roman"/>
          <w:i w:val="0"/>
          <w:color w:val="auto"/>
          <w:sz w:val="28"/>
          <w:szCs w:val="28"/>
        </w:rPr>
        <w:t>.</w:t>
      </w:r>
      <w:proofErr w:type="spellStart"/>
      <w:r w:rsidRPr="001935DD">
        <w:rPr>
          <w:rFonts w:cs="Times New Roman"/>
          <w:i w:val="0"/>
          <w:color w:val="auto"/>
          <w:sz w:val="28"/>
          <w:szCs w:val="28"/>
          <w:lang w:val="en-US"/>
        </w:rPr>
        <w:t>io</w:t>
      </w:r>
      <w:proofErr w:type="spellEnd"/>
      <w:r w:rsidRPr="001935DD">
        <w:rPr>
          <w:rFonts w:cs="Times New Roman"/>
          <w:i w:val="0"/>
          <w:color w:val="auto"/>
          <w:sz w:val="28"/>
          <w:szCs w:val="28"/>
        </w:rPr>
        <w:t>)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D65038" w:rsidRPr="008B6EF8" w:rsidRDefault="00D65038" w:rsidP="00DF4E67">
      <w:pPr>
        <w:pStyle w:val="2"/>
        <w:tabs>
          <w:tab w:val="clear" w:pos="4395"/>
          <w:tab w:val="left" w:pos="993"/>
        </w:tabs>
        <w:ind w:left="0" w:firstLine="709"/>
        <w:rPr>
          <w:rFonts w:eastAsia="Calibri"/>
        </w:rPr>
      </w:pPr>
      <w:bookmarkStart w:id="16" w:name="_Toc136382985"/>
      <w:r w:rsidRPr="008B6EF8">
        <w:rPr>
          <w:rFonts w:eastAsia="Calibri"/>
        </w:rPr>
        <w:t>Реализация</w:t>
      </w:r>
      <w:bookmarkEnd w:id="16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17663D" w:rsidRPr="008B6EF8" w:rsidRDefault="0025312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В  данном параграфе</w:t>
      </w:r>
      <w:r w:rsidR="0017663D" w:rsidRPr="008B6EF8">
        <w:rPr>
          <w:rFonts w:eastAsia="Calibri" w:cs="Times New Roman"/>
          <w:szCs w:val="28"/>
          <w:lang w:eastAsia="ru-RU"/>
        </w:rPr>
        <w:t xml:space="preserve"> будет описана реализация спроектированной базы данных, а также различные особенности реализации. Здесь же будут рассмотрены разработка хранимых процедур и триггеров, их тестирование и отладка.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17663D" w:rsidRPr="008B6EF8" w:rsidRDefault="0017663D" w:rsidP="00DF4E67">
      <w:pPr>
        <w:pStyle w:val="5"/>
        <w:tabs>
          <w:tab w:val="left" w:pos="1134"/>
        </w:tabs>
        <w:ind w:left="0" w:firstLine="709"/>
        <w:rPr>
          <w:lang w:eastAsia="ru-RU"/>
        </w:rPr>
      </w:pPr>
      <w:bookmarkStart w:id="17" w:name="_Toc136382986"/>
      <w:r w:rsidRPr="008B6EF8">
        <w:rPr>
          <w:lang w:eastAsia="ru-RU"/>
        </w:rPr>
        <w:t>Особенности реализации</w:t>
      </w:r>
      <w:bookmarkEnd w:id="17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17663D" w:rsidRPr="008B6EF8" w:rsidRDefault="0017663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База данных будет создана в выбранной в ходе исследования и анализа СУБД </w:t>
      </w:r>
      <w:r w:rsidRPr="008B6EF8">
        <w:rPr>
          <w:rFonts w:eastAsia="Calibri" w:cs="Times New Roman"/>
          <w:szCs w:val="28"/>
          <w:lang w:val="en-US" w:eastAsia="ru-RU"/>
        </w:rPr>
        <w:t>Microsoft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. База данных будет называться </w:t>
      </w:r>
      <w:r w:rsidR="001C1F1D" w:rsidRPr="008B6EF8">
        <w:rPr>
          <w:rFonts w:eastAsia="Calibri" w:cs="Times New Roman"/>
          <w:szCs w:val="28"/>
          <w:lang w:eastAsia="ru-RU"/>
        </w:rPr>
        <w:t>«</w:t>
      </w:r>
      <w:proofErr w:type="spellStart"/>
      <w:r w:rsidR="001C1F1D" w:rsidRPr="008B6EF8">
        <w:rPr>
          <w:rFonts w:eastAsia="Calibri" w:cs="Times New Roman"/>
          <w:szCs w:val="28"/>
          <w:lang w:eastAsia="ru-RU"/>
        </w:rPr>
        <w:t>Med</w:t>
      </w:r>
      <w:proofErr w:type="spellEnd"/>
      <w:r w:rsidR="001C1F1D" w:rsidRPr="008B6EF8">
        <w:rPr>
          <w:rFonts w:eastAsia="Calibri" w:cs="Times New Roman"/>
          <w:szCs w:val="28"/>
          <w:lang w:val="en-US" w:eastAsia="ru-RU"/>
        </w:rPr>
        <w:t>E</w:t>
      </w:r>
      <w:proofErr w:type="spellStart"/>
      <w:r w:rsidR="001C1F1D" w:rsidRPr="008B6EF8">
        <w:rPr>
          <w:rFonts w:eastAsia="Calibri" w:cs="Times New Roman"/>
          <w:szCs w:val="28"/>
          <w:lang w:eastAsia="ru-RU"/>
        </w:rPr>
        <w:t>xam</w:t>
      </w:r>
      <w:proofErr w:type="spellEnd"/>
      <w:r w:rsidR="001C1F1D"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="001C1F1D" w:rsidRPr="008B6EF8">
        <w:rPr>
          <w:rFonts w:eastAsia="Calibri" w:cs="Times New Roman"/>
          <w:szCs w:val="28"/>
          <w:lang w:eastAsia="ru-RU"/>
        </w:rPr>
        <w:t>ys</w:t>
      </w:r>
      <w:proofErr w:type="spellEnd"/>
      <w:r w:rsidR="001C1F1D" w:rsidRPr="008B6EF8">
        <w:rPr>
          <w:rFonts w:eastAsia="Calibri" w:cs="Times New Roman"/>
          <w:szCs w:val="28"/>
          <w:lang w:eastAsia="ru-RU"/>
        </w:rPr>
        <w:t>».</w:t>
      </w:r>
    </w:p>
    <w:p w:rsidR="001C1F1D" w:rsidRPr="008B6EF8" w:rsidRDefault="001C1F1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 базе данных «</w:t>
      </w:r>
      <w:proofErr w:type="spellStart"/>
      <w:r w:rsidRPr="008B6EF8">
        <w:rPr>
          <w:rFonts w:eastAsia="Calibri" w:cs="Times New Roman"/>
          <w:szCs w:val="28"/>
          <w:lang w:eastAsia="ru-RU"/>
        </w:rPr>
        <w:t>Med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>E</w:t>
      </w:r>
      <w:proofErr w:type="spellStart"/>
      <w:r w:rsidRPr="008B6EF8">
        <w:rPr>
          <w:rFonts w:eastAsia="Calibri" w:cs="Times New Roman"/>
          <w:szCs w:val="28"/>
          <w:lang w:eastAsia="ru-RU"/>
        </w:rPr>
        <w:t>xam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Pr="008B6EF8">
        <w:rPr>
          <w:rFonts w:eastAsia="Calibri" w:cs="Times New Roman"/>
          <w:szCs w:val="28"/>
          <w:lang w:eastAsia="ru-RU"/>
        </w:rPr>
        <w:t>ys</w:t>
      </w:r>
      <w:proofErr w:type="spellEnd"/>
      <w:r w:rsidR="003E566C" w:rsidRPr="008B6EF8">
        <w:rPr>
          <w:rFonts w:eastAsia="Calibri" w:cs="Times New Roman"/>
          <w:szCs w:val="28"/>
          <w:lang w:eastAsia="ru-RU"/>
        </w:rPr>
        <w:t>» 6</w:t>
      </w:r>
      <w:r w:rsidR="00825E08" w:rsidRPr="008B6EF8">
        <w:rPr>
          <w:rFonts w:eastAsia="Calibri" w:cs="Times New Roman"/>
          <w:szCs w:val="28"/>
          <w:lang w:eastAsia="ru-RU"/>
        </w:rPr>
        <w:t xml:space="preserve"> таблиц</w:t>
      </w:r>
      <w:r w:rsidRPr="008B6EF8">
        <w:rPr>
          <w:rFonts w:eastAsia="Calibri" w:cs="Times New Roman"/>
          <w:szCs w:val="28"/>
          <w:lang w:eastAsia="ru-RU"/>
        </w:rPr>
        <w:t>, которые соответствуют рассмотренным ранее во второй части отношениям:</w:t>
      </w:r>
    </w:p>
    <w:p w:rsidR="001C1F1D" w:rsidRPr="008B6EF8" w:rsidRDefault="001C1F1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1) Employee;</w:t>
      </w:r>
    </w:p>
    <w:p w:rsidR="003E566C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2) Passport;</w:t>
      </w:r>
    </w:p>
    <w:p w:rsidR="001C1F1D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3</w:t>
      </w:r>
      <w:r w:rsidR="001C1F1D" w:rsidRPr="008B6EF8">
        <w:rPr>
          <w:rFonts w:eastAsia="Calibri" w:cs="Times New Roman"/>
          <w:szCs w:val="28"/>
          <w:lang w:val="en-US" w:eastAsia="ru-RU"/>
        </w:rPr>
        <w:t>) Doctor;</w:t>
      </w:r>
    </w:p>
    <w:p w:rsidR="001C1F1D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lastRenderedPageBreak/>
        <w:t>4</w:t>
      </w:r>
      <w:r w:rsidR="001C1F1D" w:rsidRPr="008B6EF8">
        <w:rPr>
          <w:rFonts w:eastAsia="Calibri" w:cs="Times New Roman"/>
          <w:szCs w:val="28"/>
          <w:lang w:val="en-US" w:eastAsia="ru-RU"/>
        </w:rPr>
        <w:t>) Med</w:t>
      </w:r>
      <w:r w:rsidR="001C1F1D" w:rsidRPr="008B6EF8">
        <w:rPr>
          <w:rFonts w:eastAsia="Calibri" w:cs="Times New Roman"/>
          <w:szCs w:val="28"/>
          <w:lang w:eastAsia="ru-RU"/>
        </w:rPr>
        <w:t>С</w:t>
      </w:r>
      <w:proofErr w:type="spellStart"/>
      <w:r w:rsidR="001C1F1D" w:rsidRPr="008B6EF8">
        <w:rPr>
          <w:rFonts w:eastAsia="Calibri" w:cs="Times New Roman"/>
          <w:szCs w:val="28"/>
          <w:lang w:val="en-US" w:eastAsia="ru-RU"/>
        </w:rPr>
        <w:t>heckup</w:t>
      </w:r>
      <w:proofErr w:type="spellEnd"/>
      <w:r w:rsidR="001C1F1D" w:rsidRPr="008B6EF8">
        <w:rPr>
          <w:rFonts w:eastAsia="Calibri" w:cs="Times New Roman"/>
          <w:szCs w:val="28"/>
          <w:lang w:val="en-US" w:eastAsia="ru-RU"/>
        </w:rPr>
        <w:t>;</w:t>
      </w:r>
    </w:p>
    <w:p w:rsidR="003E566C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5</w:t>
      </w:r>
      <w:r w:rsidR="001C1F1D" w:rsidRPr="008B6EF8">
        <w:rPr>
          <w:rFonts w:eastAsia="Calibri" w:cs="Times New Roman"/>
          <w:szCs w:val="28"/>
          <w:lang w:val="en-US" w:eastAsia="ru-RU"/>
        </w:rPr>
        <w:t>) Results</w:t>
      </w:r>
      <w:r w:rsidRPr="008B6EF8">
        <w:rPr>
          <w:rFonts w:eastAsia="Calibri" w:cs="Times New Roman"/>
          <w:szCs w:val="28"/>
          <w:lang w:val="en-US" w:eastAsia="ru-RU"/>
        </w:rPr>
        <w:t>;</w:t>
      </w:r>
    </w:p>
    <w:p w:rsidR="001C1F1D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6) </w:t>
      </w:r>
      <w:r w:rsidRPr="008B6EF8">
        <w:rPr>
          <w:rFonts w:eastAsia="Calibri" w:cs="Times New Roman"/>
          <w:szCs w:val="28"/>
          <w:lang w:val="en-US" w:eastAsia="ru-RU"/>
        </w:rPr>
        <w:t>Protocol</w:t>
      </w:r>
      <w:r w:rsidR="001C1F1D" w:rsidRPr="008B6EF8">
        <w:rPr>
          <w:rFonts w:eastAsia="Calibri" w:cs="Times New Roman"/>
          <w:szCs w:val="28"/>
          <w:lang w:eastAsia="ru-RU"/>
        </w:rPr>
        <w:t>.</w:t>
      </w:r>
    </w:p>
    <w:p w:rsidR="001C1F1D" w:rsidRPr="008B6EF8" w:rsidRDefault="001C1F1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 таблицах указываются первичные и внешние ключи, создаются необходимые индексы, описанные ранее. Также создаются связи между отношениями (с помощью внешних ключей)</w:t>
      </w:r>
      <w:r w:rsidR="000F556B" w:rsidRPr="008B6EF8">
        <w:rPr>
          <w:rFonts w:eastAsia="Calibri" w:cs="Times New Roman"/>
          <w:szCs w:val="28"/>
          <w:lang w:eastAsia="ru-RU"/>
        </w:rPr>
        <w:t>.</w:t>
      </w:r>
    </w:p>
    <w:p w:rsidR="000F556B" w:rsidRPr="008B6EF8" w:rsidRDefault="00363E3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Коды</w:t>
      </w:r>
      <w:r w:rsidR="000F556B" w:rsidRPr="008B6EF8">
        <w:rPr>
          <w:rFonts w:eastAsia="Calibri" w:cs="Times New Roman"/>
          <w:szCs w:val="28"/>
          <w:lang w:eastAsia="ru-RU"/>
        </w:rPr>
        <w:t xml:space="preserve"> создания для каждой таблицы и с</w:t>
      </w:r>
      <w:r w:rsidR="00E24512">
        <w:rPr>
          <w:rFonts w:eastAsia="Calibri" w:cs="Times New Roman"/>
          <w:szCs w:val="28"/>
          <w:lang w:eastAsia="ru-RU"/>
        </w:rPr>
        <w:t xml:space="preserve">вязи между ними показаны </w:t>
      </w:r>
      <w:r>
        <w:rPr>
          <w:rFonts w:eastAsia="Calibri" w:cs="Times New Roman"/>
          <w:szCs w:val="28"/>
          <w:lang w:eastAsia="ru-RU"/>
        </w:rPr>
        <w:t xml:space="preserve">в приложении </w:t>
      </w:r>
      <w:r w:rsidR="00E24512">
        <w:rPr>
          <w:rFonts w:eastAsia="Calibri" w:cs="Times New Roman"/>
          <w:szCs w:val="28"/>
          <w:lang w:eastAsia="ru-RU"/>
        </w:rPr>
        <w:t>на рисунках</w:t>
      </w:r>
      <w:r w:rsidR="000F556B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4-9</w:t>
      </w:r>
      <w:r w:rsidR="00BF431E" w:rsidRPr="008B6EF8">
        <w:rPr>
          <w:rFonts w:eastAsia="Calibri" w:cs="Times New Roman"/>
          <w:szCs w:val="28"/>
          <w:lang w:eastAsia="ru-RU"/>
        </w:rPr>
        <w:t>.</w:t>
      </w:r>
      <w:r>
        <w:rPr>
          <w:rFonts w:eastAsia="Calibri" w:cs="Times New Roman"/>
          <w:szCs w:val="28"/>
          <w:lang w:eastAsia="ru-RU"/>
        </w:rPr>
        <w:t xml:space="preserve"> В приложении н</w:t>
      </w:r>
      <w:r w:rsidR="00E24512">
        <w:rPr>
          <w:rFonts w:eastAsia="Calibri" w:cs="Times New Roman"/>
          <w:szCs w:val="28"/>
          <w:lang w:eastAsia="ru-RU"/>
        </w:rPr>
        <w:t>а рисунках</w:t>
      </w:r>
      <w:r w:rsidR="000F556B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10-15</w:t>
      </w:r>
      <w:r w:rsidR="00DA00A0" w:rsidRPr="008B6EF8">
        <w:rPr>
          <w:rFonts w:eastAsia="Calibri" w:cs="Times New Roman"/>
          <w:szCs w:val="28"/>
          <w:lang w:eastAsia="ru-RU"/>
        </w:rPr>
        <w:t xml:space="preserve"> </w:t>
      </w:r>
      <w:r w:rsidR="000F556B" w:rsidRPr="008B6EF8">
        <w:rPr>
          <w:rFonts w:eastAsia="Calibri" w:cs="Times New Roman"/>
          <w:szCs w:val="28"/>
          <w:lang w:eastAsia="ru-RU"/>
        </w:rPr>
        <w:t xml:space="preserve">соответственно заполненные данными таблицы. Диаграмма базы </w:t>
      </w:r>
      <w:r>
        <w:rPr>
          <w:rFonts w:eastAsia="Calibri" w:cs="Times New Roman"/>
          <w:szCs w:val="28"/>
          <w:lang w:eastAsia="ru-RU"/>
        </w:rPr>
        <w:t>данных продемонстрирована в приложении на рисунке</w:t>
      </w:r>
      <w:r w:rsidR="000F556B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16</w:t>
      </w:r>
      <w:r w:rsidR="000F556B" w:rsidRPr="008B6EF8">
        <w:rPr>
          <w:rFonts w:eastAsia="Calibri" w:cs="Times New Roman"/>
          <w:szCs w:val="28"/>
          <w:lang w:eastAsia="ru-RU"/>
        </w:rPr>
        <w:t>.</w:t>
      </w:r>
    </w:p>
    <w:p w:rsidR="000F556B" w:rsidRPr="008B6EF8" w:rsidRDefault="006769E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При реализации поле 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gender</w:t>
      </w:r>
      <w:r w:rsidRPr="008B6EF8">
        <w:rPr>
          <w:rFonts w:eastAsia="Calibri" w:cs="Times New Roman"/>
          <w:szCs w:val="28"/>
          <w:lang w:eastAsia="ru-RU"/>
        </w:rPr>
        <w:t xml:space="preserve"> (пол сотрудника, который проходит медицинский осмотр) отношения </w:t>
      </w:r>
      <w:r w:rsidRPr="008B6EF8">
        <w:rPr>
          <w:rFonts w:eastAsia="Calibri" w:cs="Times New Roman"/>
          <w:szCs w:val="28"/>
          <w:lang w:val="en-US" w:eastAsia="ru-RU"/>
        </w:rPr>
        <w:t>Employee</w:t>
      </w:r>
      <w:r w:rsidRPr="008B6EF8">
        <w:rPr>
          <w:rFonts w:eastAsia="Calibri" w:cs="Times New Roman"/>
          <w:szCs w:val="28"/>
          <w:lang w:eastAsia="ru-RU"/>
        </w:rPr>
        <w:t xml:space="preserve"> следует сделать полем со списком, в который входят: «М», «Ж». При этом список будет являться ограниченным из двух вариантов.</w:t>
      </w:r>
    </w:p>
    <w:p w:rsidR="00B77DAC" w:rsidRPr="008B6EF8" w:rsidRDefault="00B77DAC" w:rsidP="007F133F">
      <w:pPr>
        <w:keepLines/>
        <w:tabs>
          <w:tab w:val="left" w:pos="4395"/>
        </w:tabs>
        <w:spacing w:after="0"/>
        <w:ind w:right="112"/>
        <w:rPr>
          <w:rFonts w:cs="Times New Roman"/>
          <w:szCs w:val="28"/>
        </w:rPr>
      </w:pPr>
    </w:p>
    <w:p w:rsidR="00302EBD" w:rsidRPr="008B6EF8" w:rsidRDefault="00302EBD" w:rsidP="00DF4E67">
      <w:pPr>
        <w:pStyle w:val="5"/>
        <w:tabs>
          <w:tab w:val="left" w:pos="1134"/>
        </w:tabs>
        <w:ind w:left="0" w:firstLine="709"/>
      </w:pPr>
      <w:bookmarkStart w:id="18" w:name="_Toc136382987"/>
      <w:r w:rsidRPr="008B6EF8">
        <w:t>Тестирование и отладка хранимых процедур</w:t>
      </w:r>
      <w:bookmarkEnd w:id="18"/>
    </w:p>
    <w:p w:rsidR="00777BD0" w:rsidRPr="008B6EF8" w:rsidRDefault="00777BD0" w:rsidP="006B2EBC">
      <w:pPr>
        <w:keepLines/>
        <w:spacing w:after="0"/>
        <w:ind w:right="112" w:firstLine="709"/>
        <w:rPr>
          <w:rFonts w:cs="Times New Roman"/>
          <w:b/>
          <w:szCs w:val="28"/>
        </w:rPr>
      </w:pPr>
    </w:p>
    <w:p w:rsidR="007F133F" w:rsidRPr="008B6EF8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iCs/>
          <w:szCs w:val="28"/>
        </w:rPr>
        <w:t>Хранимая процедура</w:t>
      </w:r>
      <w:r w:rsidRPr="008B6EF8">
        <w:rPr>
          <w:rFonts w:cs="Times New Roman"/>
          <w:szCs w:val="28"/>
        </w:rPr>
        <w:t xml:space="preserve"> — это набор </w:t>
      </w:r>
      <w:r w:rsidRPr="008B6EF8">
        <w:rPr>
          <w:rFonts w:cs="Times New Roman"/>
          <w:szCs w:val="28"/>
          <w:lang w:val="en-US"/>
        </w:rPr>
        <w:t>SQL</w:t>
      </w:r>
      <w:r w:rsidRPr="008B6EF8">
        <w:rPr>
          <w:rFonts w:cs="Times New Roman"/>
          <w:szCs w:val="28"/>
        </w:rPr>
        <w:t xml:space="preserve">-инструкций, написанных на </w:t>
      </w:r>
      <w:r w:rsidRPr="008B6EF8">
        <w:rPr>
          <w:rFonts w:cs="Times New Roman"/>
          <w:szCs w:val="28"/>
          <w:lang w:val="en-US"/>
        </w:rPr>
        <w:t>Transact</w:t>
      </w:r>
      <w:r w:rsidRPr="008B6EF8">
        <w:rPr>
          <w:rFonts w:cs="Times New Roman"/>
          <w:szCs w:val="28"/>
        </w:rPr>
        <w:t>-</w:t>
      </w:r>
      <w:r w:rsidRPr="008B6EF8">
        <w:rPr>
          <w:rFonts w:cs="Times New Roman"/>
          <w:szCs w:val="28"/>
          <w:lang w:val="en-US"/>
        </w:rPr>
        <w:t>SQL</w:t>
      </w:r>
      <w:r w:rsidRPr="008B6EF8">
        <w:rPr>
          <w:rFonts w:cs="Times New Roman"/>
          <w:szCs w:val="28"/>
        </w:rPr>
        <w:t xml:space="preserve"> который компилируется один раз и хранится на сервере. Хранимые процедуры используются для упрощения и оптимизации работы с базой данных. Они позволяют избежать повторения одних и тех же запросов, ускорить выполнение сложных операций и обеспечить безопасность данных.</w:t>
      </w:r>
    </w:p>
    <w:p w:rsidR="007F133F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 этом разделе будет описана разработка хранимых процедур, которые обеспечивают улучшенную работу созданной базы данных.</w:t>
      </w:r>
    </w:p>
    <w:p w:rsidR="006B2EBC" w:rsidRPr="008B6EF8" w:rsidRDefault="00D27F32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Первая хранимая процедура:  </w:t>
      </w:r>
      <w:proofErr w:type="spellStart"/>
      <w:r w:rsidR="00E65EC0" w:rsidRPr="008B6EF8">
        <w:rPr>
          <w:rFonts w:cs="Times New Roman"/>
          <w:szCs w:val="28"/>
        </w:rPr>
        <w:t>Select_concl_for_date</w:t>
      </w:r>
      <w:proofErr w:type="spellEnd"/>
      <w:r w:rsidR="00E65EC0" w:rsidRPr="008B6EF8">
        <w:rPr>
          <w:rFonts w:cs="Times New Roman"/>
          <w:szCs w:val="28"/>
        </w:rPr>
        <w:t>.</w:t>
      </w:r>
    </w:p>
    <w:p w:rsidR="00E65EC0" w:rsidRPr="008B6EF8" w:rsidRDefault="00E65EC0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Эта процедура выдает информацию о всех заключениях вр</w:t>
      </w:r>
      <w:r w:rsidR="007751AE" w:rsidRPr="008B6EF8">
        <w:rPr>
          <w:rFonts w:cs="Times New Roman"/>
          <w:szCs w:val="28"/>
        </w:rPr>
        <w:t>ачей в протоколах</w:t>
      </w:r>
      <w:r w:rsidRPr="008B6EF8">
        <w:rPr>
          <w:rFonts w:cs="Times New Roman"/>
          <w:szCs w:val="28"/>
        </w:rPr>
        <w:t xml:space="preserve"> по результатам прохождения сотрудниками медицинских осмотров в конкретную дату осмотра.</w:t>
      </w:r>
    </w:p>
    <w:p w:rsidR="00251A1F" w:rsidRPr="008B6EF8" w:rsidRDefault="00E65EC0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>Входным параметром является @</w:t>
      </w:r>
      <w:r w:rsidRPr="008B6EF8">
        <w:rPr>
          <w:rFonts w:cs="Times New Roman"/>
          <w:szCs w:val="28"/>
          <w:lang w:val="en-US"/>
        </w:rPr>
        <w:t>med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типа 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– дата проведения медицинских обследований. </w:t>
      </w:r>
    </w:p>
    <w:p w:rsidR="00E65EC0" w:rsidRPr="008B6EF8" w:rsidRDefault="00E65EC0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Процедура выполняет запрос </w:t>
      </w:r>
      <w:r w:rsidRPr="008B6EF8">
        <w:rPr>
          <w:rFonts w:cs="Times New Roman"/>
          <w:szCs w:val="28"/>
          <w:lang w:val="en-US"/>
        </w:rPr>
        <w:t>SELECT</w:t>
      </w:r>
      <w:r w:rsidR="007751AE" w:rsidRPr="008B6EF8">
        <w:rPr>
          <w:rFonts w:cs="Times New Roman"/>
          <w:szCs w:val="28"/>
        </w:rPr>
        <w:t xml:space="preserve"> для вывода данных из таблиц </w:t>
      </w:r>
      <w:r w:rsidR="007751AE" w:rsidRPr="008B6EF8">
        <w:rPr>
          <w:rFonts w:cs="Times New Roman"/>
          <w:szCs w:val="28"/>
          <w:lang w:val="en-US"/>
        </w:rPr>
        <w:t>Employee</w:t>
      </w:r>
      <w:r w:rsidR="007751AE" w:rsidRPr="008B6EF8">
        <w:rPr>
          <w:rFonts w:cs="Times New Roman"/>
          <w:szCs w:val="28"/>
        </w:rPr>
        <w:t xml:space="preserve">, </w:t>
      </w:r>
      <w:proofErr w:type="spellStart"/>
      <w:r w:rsidR="007751AE" w:rsidRPr="008B6EF8">
        <w:rPr>
          <w:rFonts w:cs="Times New Roman"/>
          <w:szCs w:val="28"/>
          <w:lang w:val="en-US"/>
        </w:rPr>
        <w:t>MedCheckup</w:t>
      </w:r>
      <w:proofErr w:type="spellEnd"/>
      <w:r w:rsidR="007751AE" w:rsidRPr="008B6EF8">
        <w:rPr>
          <w:rFonts w:cs="Times New Roman"/>
          <w:szCs w:val="28"/>
        </w:rPr>
        <w:t xml:space="preserve"> и </w:t>
      </w:r>
      <w:r w:rsidR="007751AE" w:rsidRPr="008B6EF8">
        <w:rPr>
          <w:rFonts w:cs="Times New Roman"/>
          <w:szCs w:val="28"/>
          <w:lang w:val="en-US"/>
        </w:rPr>
        <w:t>Protocol</w:t>
      </w:r>
      <w:r w:rsidR="007751AE" w:rsidRPr="008B6EF8">
        <w:rPr>
          <w:rFonts w:cs="Times New Roman"/>
          <w:szCs w:val="28"/>
        </w:rPr>
        <w:t>, а именно фамилий, имен и отчеств сотрудников, также заключения врачей и дату медицинского осмотра.</w:t>
      </w:r>
    </w:p>
    <w:p w:rsidR="007751AE" w:rsidRDefault="007751AE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Информация будет выведена только при условии, что входной параметр @</w:t>
      </w:r>
      <w:r w:rsidRPr="008B6EF8">
        <w:rPr>
          <w:rFonts w:cs="Times New Roman"/>
          <w:szCs w:val="28"/>
          <w:lang w:val="en-US"/>
        </w:rPr>
        <w:t>med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будет равен одному из значений столбца </w:t>
      </w:r>
      <w:r w:rsidRPr="008B6EF8">
        <w:rPr>
          <w:rFonts w:cs="Times New Roman"/>
          <w:szCs w:val="28"/>
          <w:lang w:val="en-US"/>
        </w:rPr>
        <w:t>check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data</w:t>
      </w:r>
      <w:r w:rsidRPr="008B6EF8">
        <w:rPr>
          <w:rFonts w:cs="Times New Roman"/>
          <w:szCs w:val="28"/>
        </w:rPr>
        <w:t xml:space="preserve">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,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сотрудника </w:t>
      </w:r>
      <w:r w:rsidR="001C40D7" w:rsidRPr="008B6EF8">
        <w:rPr>
          <w:rFonts w:cs="Times New Roman"/>
          <w:szCs w:val="28"/>
        </w:rPr>
        <w:t xml:space="preserve">из столбца </w:t>
      </w:r>
      <w:proofErr w:type="spellStart"/>
      <w:r w:rsidR="001C40D7" w:rsidRPr="008B6EF8">
        <w:rPr>
          <w:rFonts w:cs="Times New Roman"/>
          <w:szCs w:val="28"/>
          <w:lang w:val="en-US"/>
        </w:rPr>
        <w:t>emp</w:t>
      </w:r>
      <w:proofErr w:type="spellEnd"/>
      <w:r w:rsidR="001C40D7" w:rsidRPr="008B6EF8">
        <w:rPr>
          <w:rFonts w:cs="Times New Roman"/>
          <w:szCs w:val="28"/>
        </w:rPr>
        <w:t>_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таблицы </w:t>
      </w:r>
      <w:r w:rsidR="001C40D7" w:rsidRPr="008B6EF8">
        <w:rPr>
          <w:rFonts w:cs="Times New Roman"/>
          <w:szCs w:val="28"/>
          <w:lang w:val="en-US"/>
        </w:rPr>
        <w:t>Employee</w:t>
      </w:r>
      <w:r w:rsidR="001C40D7" w:rsidRPr="008B6EF8">
        <w:rPr>
          <w:rFonts w:cs="Times New Roman"/>
          <w:szCs w:val="28"/>
        </w:rPr>
        <w:t xml:space="preserve"> будет совпадать с 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сотрудника из столбца </w:t>
      </w:r>
      <w:proofErr w:type="spellStart"/>
      <w:r w:rsidR="001C40D7" w:rsidRPr="008B6EF8">
        <w:rPr>
          <w:rFonts w:cs="Times New Roman"/>
          <w:szCs w:val="28"/>
          <w:lang w:val="en-US"/>
        </w:rPr>
        <w:t>emp</w:t>
      </w:r>
      <w:proofErr w:type="spellEnd"/>
      <w:r w:rsidR="001C40D7" w:rsidRPr="008B6EF8">
        <w:rPr>
          <w:rFonts w:cs="Times New Roman"/>
          <w:szCs w:val="28"/>
        </w:rPr>
        <w:t>_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таблицы </w:t>
      </w:r>
      <w:proofErr w:type="spellStart"/>
      <w:r w:rsidR="001C40D7" w:rsidRPr="008B6EF8">
        <w:rPr>
          <w:rFonts w:cs="Times New Roman"/>
          <w:szCs w:val="28"/>
          <w:lang w:val="en-US"/>
        </w:rPr>
        <w:t>MedCheckup</w:t>
      </w:r>
      <w:proofErr w:type="spellEnd"/>
      <w:r w:rsidR="001C40D7" w:rsidRPr="008B6EF8">
        <w:rPr>
          <w:rFonts w:cs="Times New Roman"/>
          <w:szCs w:val="28"/>
        </w:rPr>
        <w:t xml:space="preserve">, а также 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медицинского осмотра из столбца </w:t>
      </w:r>
      <w:r w:rsidR="001C40D7" w:rsidRPr="008B6EF8">
        <w:rPr>
          <w:rFonts w:cs="Times New Roman"/>
          <w:szCs w:val="28"/>
          <w:lang w:val="en-US"/>
        </w:rPr>
        <w:t>check</w:t>
      </w:r>
      <w:r w:rsidR="001C40D7" w:rsidRPr="008B6EF8">
        <w:rPr>
          <w:rFonts w:cs="Times New Roman"/>
          <w:szCs w:val="28"/>
        </w:rPr>
        <w:t>_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таблицы </w:t>
      </w:r>
      <w:proofErr w:type="spellStart"/>
      <w:r w:rsidR="001C40D7" w:rsidRPr="008B6EF8">
        <w:rPr>
          <w:rFonts w:cs="Times New Roman"/>
          <w:szCs w:val="28"/>
          <w:lang w:val="en-US"/>
        </w:rPr>
        <w:t>MedCheckup</w:t>
      </w:r>
      <w:proofErr w:type="spellEnd"/>
      <w:r w:rsidR="001C40D7" w:rsidRPr="008B6EF8">
        <w:rPr>
          <w:rFonts w:cs="Times New Roman"/>
          <w:szCs w:val="28"/>
        </w:rPr>
        <w:t xml:space="preserve"> будет равен номеру протокола из столбца </w:t>
      </w:r>
      <w:proofErr w:type="spellStart"/>
      <w:r w:rsidR="001C40D7" w:rsidRPr="008B6EF8">
        <w:rPr>
          <w:rFonts w:cs="Times New Roman"/>
          <w:szCs w:val="28"/>
          <w:lang w:val="en-US"/>
        </w:rPr>
        <w:t>prot</w:t>
      </w:r>
      <w:proofErr w:type="spellEnd"/>
      <w:r w:rsidR="001C40D7" w:rsidRPr="008B6EF8">
        <w:rPr>
          <w:rFonts w:cs="Times New Roman"/>
          <w:szCs w:val="28"/>
        </w:rPr>
        <w:t>_</w:t>
      </w:r>
      <w:proofErr w:type="spellStart"/>
      <w:r w:rsidR="001C40D7" w:rsidRPr="008B6EF8">
        <w:rPr>
          <w:rFonts w:cs="Times New Roman"/>
          <w:szCs w:val="28"/>
          <w:lang w:val="en-US"/>
        </w:rPr>
        <w:t>num</w:t>
      </w:r>
      <w:proofErr w:type="spellEnd"/>
      <w:r w:rsidR="001C40D7" w:rsidRPr="008B6EF8">
        <w:rPr>
          <w:rFonts w:cs="Times New Roman"/>
          <w:szCs w:val="28"/>
        </w:rPr>
        <w:t xml:space="preserve"> таблицы </w:t>
      </w:r>
      <w:r w:rsidR="001C40D7" w:rsidRPr="008B6EF8">
        <w:rPr>
          <w:rFonts w:cs="Times New Roman"/>
          <w:szCs w:val="28"/>
          <w:lang w:val="en-US"/>
        </w:rPr>
        <w:t>Protocol</w:t>
      </w:r>
      <w:r w:rsidR="001C40D7" w:rsidRPr="008B6EF8">
        <w:rPr>
          <w:rFonts w:cs="Times New Roman"/>
          <w:szCs w:val="28"/>
        </w:rPr>
        <w:t>.</w:t>
      </w:r>
    </w:p>
    <w:p w:rsidR="0072634E" w:rsidRPr="008B6EF8" w:rsidRDefault="0072634E" w:rsidP="006B2EBC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</w:t>
      </w:r>
      <w:r w:rsidR="00062F57">
        <w:rPr>
          <w:rFonts w:cs="Times New Roman"/>
          <w:szCs w:val="28"/>
        </w:rPr>
        <w:t xml:space="preserve"> данной</w:t>
      </w:r>
      <w:r>
        <w:rPr>
          <w:rFonts w:cs="Times New Roman"/>
          <w:szCs w:val="28"/>
        </w:rPr>
        <w:t xml:space="preserve"> процедуры показан в приложении на рисунке 17. Пример работы процедуры показан в приложении на рисунке 18.</w:t>
      </w:r>
    </w:p>
    <w:p w:rsidR="00322B24" w:rsidRPr="008B6EF8" w:rsidRDefault="00322B24" w:rsidP="00322B24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Вторая хранимая процедура:  </w:t>
      </w:r>
      <w:proofErr w:type="spellStart"/>
      <w:r w:rsidR="004742DE" w:rsidRPr="008B6EF8">
        <w:rPr>
          <w:rFonts w:cs="Times New Roman"/>
          <w:szCs w:val="28"/>
        </w:rPr>
        <w:t>Select_res_for_emp</w:t>
      </w:r>
      <w:proofErr w:type="spellEnd"/>
      <w:r w:rsidRPr="008B6EF8">
        <w:rPr>
          <w:rFonts w:cs="Times New Roman"/>
          <w:szCs w:val="28"/>
        </w:rPr>
        <w:t>.</w:t>
      </w:r>
    </w:p>
    <w:p w:rsidR="004742DE" w:rsidRPr="008B6EF8" w:rsidRDefault="004742DE" w:rsidP="00322B24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Эта процедура выдает информацию о результатах </w:t>
      </w:r>
      <w:r w:rsidR="009261A6" w:rsidRPr="008B6EF8">
        <w:rPr>
          <w:rFonts w:cs="Times New Roman"/>
          <w:szCs w:val="28"/>
        </w:rPr>
        <w:t>медицинского осмотра, а именно показателей состояния здоровья сотрудника по его фамилии</w:t>
      </w:r>
      <w:r w:rsidR="00F35258" w:rsidRPr="008B6EF8">
        <w:rPr>
          <w:rFonts w:cs="Times New Roman"/>
          <w:szCs w:val="28"/>
        </w:rPr>
        <w:t>, имени и отчеству</w:t>
      </w:r>
      <w:r w:rsidR="009261A6" w:rsidRPr="008B6EF8">
        <w:rPr>
          <w:rFonts w:cs="Times New Roman"/>
          <w:szCs w:val="28"/>
        </w:rPr>
        <w:t>.</w:t>
      </w:r>
    </w:p>
    <w:p w:rsidR="009261A6" w:rsidRPr="008B6EF8" w:rsidRDefault="009261A6" w:rsidP="00322B24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процедуры являются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proofErr w:type="spellStart"/>
      <w:r w:rsidRPr="008B6EF8">
        <w:rPr>
          <w:rFonts w:cs="Times New Roman"/>
          <w:szCs w:val="28"/>
          <w:lang w:val="en-US"/>
        </w:rPr>
        <w:t>fname</w:t>
      </w:r>
      <w:proofErr w:type="spellEnd"/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CHAR</w:t>
      </w:r>
      <w:r w:rsidRPr="008B6EF8">
        <w:rPr>
          <w:rFonts w:cs="Times New Roman"/>
          <w:szCs w:val="28"/>
        </w:rPr>
        <w:t>(30) – фамилия сотрудника,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name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CHAR</w:t>
      </w:r>
      <w:r w:rsidRPr="008B6EF8">
        <w:rPr>
          <w:rFonts w:cs="Times New Roman"/>
          <w:szCs w:val="28"/>
        </w:rPr>
        <w:t>(30) – имя сотрудника,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surname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CHAR</w:t>
      </w:r>
      <w:r w:rsidRPr="008B6EF8">
        <w:rPr>
          <w:rFonts w:cs="Times New Roman"/>
          <w:szCs w:val="28"/>
        </w:rPr>
        <w:t>(30) – отчество сотрудника, @</w:t>
      </w:r>
      <w:r w:rsidRPr="008B6EF8">
        <w:rPr>
          <w:rFonts w:cs="Times New Roman"/>
          <w:szCs w:val="28"/>
          <w:lang w:val="en-US"/>
        </w:rPr>
        <w:t>flag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BIT</w:t>
      </w:r>
      <w:r w:rsidRPr="008B6EF8">
        <w:rPr>
          <w:rFonts w:cs="Times New Roman"/>
          <w:szCs w:val="28"/>
        </w:rPr>
        <w:t xml:space="preserve"> – параметр по умолчанию, необходим для использования процедуры в триггере </w:t>
      </w:r>
      <w:proofErr w:type="spellStart"/>
      <w:r w:rsidRPr="008B6EF8">
        <w:rPr>
          <w:rFonts w:cs="Times New Roman"/>
          <w:szCs w:val="28"/>
        </w:rPr>
        <w:t>Insert_prot_concl</w:t>
      </w:r>
      <w:proofErr w:type="spellEnd"/>
      <w:r w:rsidRPr="008B6EF8">
        <w:rPr>
          <w:rFonts w:cs="Times New Roman"/>
          <w:szCs w:val="28"/>
        </w:rPr>
        <w:t>.</w:t>
      </w:r>
    </w:p>
    <w:p w:rsidR="00251A1F" w:rsidRPr="008B6EF8" w:rsidRDefault="00251A1F" w:rsidP="00251A1F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 xml:space="preserve">Процедура выполняет запрос </w:t>
      </w:r>
      <w:r w:rsidRPr="008B6EF8">
        <w:rPr>
          <w:rFonts w:cs="Times New Roman"/>
          <w:szCs w:val="28"/>
          <w:lang w:val="en-US"/>
        </w:rPr>
        <w:t>SELECT</w:t>
      </w:r>
      <w:r w:rsidRPr="008B6EF8">
        <w:rPr>
          <w:rFonts w:cs="Times New Roman"/>
          <w:szCs w:val="28"/>
        </w:rPr>
        <w:t xml:space="preserve"> для вывода данных из таблиц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, </w:t>
      </w:r>
      <w:r w:rsidRPr="008B6EF8">
        <w:rPr>
          <w:rFonts w:cs="Times New Roman"/>
          <w:szCs w:val="28"/>
          <w:lang w:val="en-US"/>
        </w:rPr>
        <w:t>Results</w:t>
      </w:r>
      <w:r w:rsidRPr="008B6EF8">
        <w:rPr>
          <w:rFonts w:cs="Times New Roman"/>
          <w:szCs w:val="28"/>
        </w:rPr>
        <w:t xml:space="preserve">, если вызов процедуры осуществляется вне триггера </w:t>
      </w:r>
      <w:proofErr w:type="spellStart"/>
      <w:r w:rsidRPr="008B6EF8">
        <w:rPr>
          <w:rFonts w:cs="Times New Roman"/>
          <w:szCs w:val="28"/>
        </w:rPr>
        <w:t>Insert_prot_concl</w:t>
      </w:r>
      <w:proofErr w:type="spellEnd"/>
      <w:r w:rsidRPr="008B6EF8">
        <w:rPr>
          <w:rFonts w:cs="Times New Roman"/>
          <w:szCs w:val="28"/>
        </w:rPr>
        <w:t xml:space="preserve">, а именно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медицинского осмотра, даты медицинского осмотра, температуры, систолического и диастолического давления, пульса, концентрации алкоголя в выдыхаемом во</w:t>
      </w:r>
      <w:r w:rsidR="00F35258" w:rsidRPr="008B6EF8">
        <w:rPr>
          <w:rFonts w:cs="Times New Roman"/>
          <w:szCs w:val="28"/>
        </w:rPr>
        <w:t>з</w:t>
      </w:r>
      <w:r w:rsidRPr="008B6EF8">
        <w:rPr>
          <w:rFonts w:cs="Times New Roman"/>
          <w:szCs w:val="28"/>
        </w:rPr>
        <w:t>духе</w:t>
      </w:r>
      <w:r w:rsidR="00F35258" w:rsidRPr="008B6EF8">
        <w:rPr>
          <w:rFonts w:cs="Times New Roman"/>
          <w:szCs w:val="28"/>
        </w:rPr>
        <w:t>, а также жалоб сотрудника на самочувствие</w:t>
      </w:r>
      <w:r w:rsidRPr="008B6EF8">
        <w:rPr>
          <w:rFonts w:cs="Times New Roman"/>
          <w:szCs w:val="28"/>
        </w:rPr>
        <w:t>.</w:t>
      </w:r>
      <w:r w:rsidR="00F35258" w:rsidRPr="008B6EF8">
        <w:rPr>
          <w:rFonts w:cs="Times New Roman"/>
          <w:szCs w:val="28"/>
        </w:rPr>
        <w:t xml:space="preserve"> Если же вызов процедуры осуществляется в триггере </w:t>
      </w:r>
      <w:proofErr w:type="spellStart"/>
      <w:r w:rsidR="00F35258" w:rsidRPr="008B6EF8">
        <w:rPr>
          <w:rFonts w:cs="Times New Roman"/>
          <w:szCs w:val="28"/>
        </w:rPr>
        <w:t>Insert_prot_concl</w:t>
      </w:r>
      <w:proofErr w:type="spellEnd"/>
      <w:r w:rsidR="00F35258" w:rsidRPr="008B6EF8">
        <w:rPr>
          <w:rFonts w:cs="Times New Roman"/>
          <w:szCs w:val="28"/>
        </w:rPr>
        <w:t xml:space="preserve">, то вывод данных осуществляется из таблиц </w:t>
      </w:r>
      <w:proofErr w:type="spellStart"/>
      <w:r w:rsidR="00F35258" w:rsidRPr="008B6EF8">
        <w:rPr>
          <w:rFonts w:cs="Times New Roman"/>
          <w:szCs w:val="28"/>
          <w:lang w:val="en-US"/>
        </w:rPr>
        <w:t>MedCheckup</w:t>
      </w:r>
      <w:proofErr w:type="spellEnd"/>
      <w:r w:rsidR="00F35258" w:rsidRPr="008B6EF8">
        <w:rPr>
          <w:rFonts w:cs="Times New Roman"/>
          <w:szCs w:val="28"/>
        </w:rPr>
        <w:t xml:space="preserve">, </w:t>
      </w:r>
      <w:r w:rsidR="00F35258" w:rsidRPr="008B6EF8">
        <w:rPr>
          <w:rFonts w:cs="Times New Roman"/>
          <w:szCs w:val="28"/>
          <w:lang w:val="en-US"/>
        </w:rPr>
        <w:t>Results</w:t>
      </w:r>
      <w:r w:rsidR="00F35258" w:rsidRPr="008B6EF8">
        <w:rPr>
          <w:rFonts w:cs="Times New Roman"/>
          <w:szCs w:val="28"/>
        </w:rPr>
        <w:t xml:space="preserve"> и </w:t>
      </w:r>
      <w:r w:rsidR="00F35258" w:rsidRPr="008B6EF8">
        <w:rPr>
          <w:rFonts w:cs="Times New Roman"/>
          <w:szCs w:val="28"/>
          <w:lang w:val="en-US"/>
        </w:rPr>
        <w:t>Protocol</w:t>
      </w:r>
      <w:r w:rsidR="00F35258" w:rsidRPr="008B6EF8">
        <w:rPr>
          <w:rFonts w:cs="Times New Roman"/>
          <w:szCs w:val="28"/>
        </w:rPr>
        <w:t xml:space="preserve">, а именно </w:t>
      </w:r>
      <w:r w:rsidR="00F35258" w:rsidRPr="008B6EF8">
        <w:rPr>
          <w:rFonts w:cs="Times New Roman"/>
          <w:szCs w:val="28"/>
          <w:lang w:val="en-US"/>
        </w:rPr>
        <w:t>ID</w:t>
      </w:r>
      <w:r w:rsidR="00F35258" w:rsidRPr="008B6EF8">
        <w:rPr>
          <w:rFonts w:cs="Times New Roman"/>
          <w:szCs w:val="28"/>
        </w:rPr>
        <w:t xml:space="preserve"> медицинского осмотра, даты медицинского осмотра, температуры, систолического и диастолического давления, пульса, концентрации алкоголя в выдыхаемом воздухе, жалоб сотрудника на самочувствие, а также заключения врача из протокола.</w:t>
      </w:r>
    </w:p>
    <w:p w:rsidR="00FA2FF0" w:rsidRDefault="00FA2FF0" w:rsidP="00FF4F0B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Вначале в процедуре проверятся условие: @</w:t>
      </w:r>
      <w:r w:rsidRPr="008B6EF8">
        <w:rPr>
          <w:rFonts w:cs="Times New Roman"/>
          <w:szCs w:val="28"/>
          <w:lang w:val="en-US"/>
        </w:rPr>
        <w:t>flag</w:t>
      </w:r>
      <w:r w:rsidR="00FF4F0B" w:rsidRPr="008B6EF8">
        <w:rPr>
          <w:rFonts w:cs="Times New Roman"/>
          <w:szCs w:val="28"/>
        </w:rPr>
        <w:t xml:space="preserve"> = 0. Если условие истинно</w:t>
      </w:r>
      <w:r w:rsidRPr="008B6EF8">
        <w:rPr>
          <w:rFonts w:cs="Times New Roman"/>
          <w:szCs w:val="28"/>
        </w:rPr>
        <w:t xml:space="preserve">, это значит что вызов процедуры осуществляется вне триггера </w:t>
      </w:r>
      <w:proofErr w:type="spellStart"/>
      <w:r w:rsidRPr="008B6EF8">
        <w:rPr>
          <w:rFonts w:cs="Times New Roman"/>
          <w:szCs w:val="28"/>
        </w:rPr>
        <w:t>Insert_prot_concl</w:t>
      </w:r>
      <w:proofErr w:type="spellEnd"/>
      <w:r w:rsidRPr="008B6EF8">
        <w:rPr>
          <w:rFonts w:cs="Times New Roman"/>
          <w:szCs w:val="28"/>
        </w:rPr>
        <w:t xml:space="preserve">. После этого </w:t>
      </w:r>
      <w:r w:rsidR="00FF4F0B" w:rsidRPr="008B6EF8">
        <w:rPr>
          <w:rFonts w:cs="Times New Roman"/>
          <w:szCs w:val="28"/>
        </w:rPr>
        <w:t xml:space="preserve">отрабатывает запрос </w:t>
      </w:r>
      <w:r w:rsidR="00FF4F0B" w:rsidRPr="008B6EF8">
        <w:rPr>
          <w:rFonts w:cs="Times New Roman"/>
          <w:szCs w:val="28"/>
          <w:lang w:val="en-US"/>
        </w:rPr>
        <w:t>SELECT</w:t>
      </w:r>
      <w:r w:rsidR="00FF4F0B" w:rsidRPr="008B6EF8">
        <w:rPr>
          <w:rFonts w:cs="Times New Roman"/>
          <w:szCs w:val="28"/>
        </w:rPr>
        <w:t xml:space="preserve"> на вывод информации описанной выше только при условии, что </w:t>
      </w:r>
      <w:r w:rsidR="003707E6" w:rsidRPr="008B6EF8">
        <w:rPr>
          <w:rFonts w:cs="Times New Roman"/>
          <w:szCs w:val="28"/>
        </w:rPr>
        <w:t>значение</w:t>
      </w:r>
      <w:r w:rsidR="00FF4F0B" w:rsidRPr="008B6EF8">
        <w:rPr>
          <w:rFonts w:cs="Times New Roman"/>
          <w:szCs w:val="28"/>
        </w:rPr>
        <w:t xml:space="preserve">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</w:rPr>
        <w:t>emp_fname</w:t>
      </w:r>
      <w:proofErr w:type="spellEnd"/>
      <w:r w:rsidR="00FF4F0B" w:rsidRPr="008B6EF8">
        <w:rPr>
          <w:rFonts w:cs="Times New Roman"/>
          <w:szCs w:val="28"/>
        </w:rPr>
        <w:t xml:space="preserve"> из таблицы </w:t>
      </w:r>
      <w:r w:rsidR="00FF4F0B" w:rsidRPr="008B6EF8">
        <w:rPr>
          <w:rFonts w:cs="Times New Roman"/>
          <w:szCs w:val="28"/>
          <w:lang w:val="en-US"/>
        </w:rPr>
        <w:t>Employee</w:t>
      </w:r>
      <w:r w:rsidR="00FF4F0B" w:rsidRPr="008B6EF8">
        <w:rPr>
          <w:rFonts w:cs="Times New Roman"/>
          <w:szCs w:val="28"/>
        </w:rPr>
        <w:t xml:space="preserve"> будет равен входному параметру @</w:t>
      </w:r>
      <w:proofErr w:type="spellStart"/>
      <w:r w:rsidR="00FF4F0B" w:rsidRPr="008B6EF8">
        <w:rPr>
          <w:rFonts w:cs="Times New Roman"/>
          <w:szCs w:val="28"/>
        </w:rPr>
        <w:t>emp_fname</w:t>
      </w:r>
      <w:proofErr w:type="spellEnd"/>
      <w:r w:rsidR="00FF4F0B" w:rsidRPr="008B6EF8">
        <w:rPr>
          <w:rFonts w:cs="Times New Roman"/>
          <w:szCs w:val="28"/>
        </w:rPr>
        <w:t xml:space="preserve">, </w:t>
      </w:r>
      <w:r w:rsidR="003707E6" w:rsidRPr="008B6EF8">
        <w:rPr>
          <w:rFonts w:cs="Times New Roman"/>
          <w:szCs w:val="28"/>
        </w:rPr>
        <w:t>значение</w:t>
      </w:r>
      <w:r w:rsidR="00FF4F0B" w:rsidRPr="008B6EF8">
        <w:rPr>
          <w:rFonts w:cs="Times New Roman"/>
          <w:szCs w:val="28"/>
        </w:rPr>
        <w:t xml:space="preserve">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</w:rPr>
        <w:t>emp_name</w:t>
      </w:r>
      <w:proofErr w:type="spellEnd"/>
      <w:r w:rsidR="00FF4F0B" w:rsidRPr="008B6EF8">
        <w:rPr>
          <w:rFonts w:cs="Times New Roman"/>
          <w:szCs w:val="28"/>
        </w:rPr>
        <w:t xml:space="preserve"> из таблицы </w:t>
      </w:r>
      <w:r w:rsidR="00FF4F0B" w:rsidRPr="008B6EF8">
        <w:rPr>
          <w:rFonts w:cs="Times New Roman"/>
          <w:szCs w:val="28"/>
          <w:lang w:val="en-US"/>
        </w:rPr>
        <w:t>Employee</w:t>
      </w:r>
      <w:r w:rsidR="00FF4F0B" w:rsidRPr="008B6EF8">
        <w:rPr>
          <w:rFonts w:cs="Times New Roman"/>
          <w:szCs w:val="28"/>
        </w:rPr>
        <w:t xml:space="preserve"> </w:t>
      </w:r>
      <w:r w:rsidR="003707E6" w:rsidRPr="008B6EF8">
        <w:rPr>
          <w:rFonts w:cs="Times New Roman"/>
          <w:szCs w:val="28"/>
        </w:rPr>
        <w:t>будет равно входному параметру @</w:t>
      </w:r>
      <w:proofErr w:type="spellStart"/>
      <w:r w:rsidR="003707E6" w:rsidRPr="008B6EF8">
        <w:rPr>
          <w:rFonts w:cs="Times New Roman"/>
          <w:szCs w:val="28"/>
        </w:rPr>
        <w:t>emp_name</w:t>
      </w:r>
      <w:proofErr w:type="spellEnd"/>
      <w:r w:rsidR="003707E6" w:rsidRPr="008B6EF8">
        <w:rPr>
          <w:rFonts w:cs="Times New Roman"/>
          <w:szCs w:val="28"/>
        </w:rPr>
        <w:t xml:space="preserve">, значение столбца </w:t>
      </w:r>
      <w:proofErr w:type="spellStart"/>
      <w:r w:rsidR="00AA09D3" w:rsidRPr="008B6EF8">
        <w:rPr>
          <w:rFonts w:cs="Times New Roman"/>
          <w:szCs w:val="28"/>
          <w:lang w:val="en-US"/>
        </w:rPr>
        <w:t>emp</w:t>
      </w:r>
      <w:proofErr w:type="spellEnd"/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surname</w:t>
      </w:r>
      <w:r w:rsidR="00AA09D3" w:rsidRPr="008B6EF8">
        <w:rPr>
          <w:rFonts w:cs="Times New Roman"/>
          <w:szCs w:val="28"/>
        </w:rPr>
        <w:t xml:space="preserve">  </w:t>
      </w:r>
      <w:r w:rsidR="003707E6" w:rsidRPr="008B6EF8">
        <w:rPr>
          <w:rFonts w:cs="Times New Roman"/>
          <w:szCs w:val="28"/>
        </w:rPr>
        <w:t xml:space="preserve">из таблицы </w:t>
      </w:r>
      <w:r w:rsidR="003707E6" w:rsidRPr="008B6EF8">
        <w:rPr>
          <w:rFonts w:cs="Times New Roman"/>
          <w:szCs w:val="28"/>
          <w:lang w:val="en-US"/>
        </w:rPr>
        <w:t>Employee</w:t>
      </w:r>
      <w:r w:rsidR="003707E6" w:rsidRPr="008B6EF8">
        <w:rPr>
          <w:rFonts w:cs="Times New Roman"/>
          <w:szCs w:val="28"/>
        </w:rPr>
        <w:t xml:space="preserve"> будет равно входному параметру </w:t>
      </w:r>
      <w:r w:rsidR="00FF4F0B" w:rsidRPr="008B6EF8">
        <w:rPr>
          <w:rFonts w:cs="Times New Roman"/>
          <w:szCs w:val="28"/>
        </w:rPr>
        <w:t>@</w:t>
      </w:r>
      <w:proofErr w:type="spellStart"/>
      <w:r w:rsidR="00FF4F0B" w:rsidRPr="008B6EF8">
        <w:rPr>
          <w:rFonts w:cs="Times New Roman"/>
          <w:szCs w:val="28"/>
          <w:lang w:val="en-US"/>
        </w:rPr>
        <w:t>emp</w:t>
      </w:r>
      <w:proofErr w:type="spellEnd"/>
      <w:r w:rsidR="00FF4F0B" w:rsidRPr="008B6EF8">
        <w:rPr>
          <w:rFonts w:cs="Times New Roman"/>
          <w:szCs w:val="28"/>
        </w:rPr>
        <w:t>_</w:t>
      </w:r>
      <w:r w:rsidR="00FF4F0B" w:rsidRPr="008B6EF8">
        <w:rPr>
          <w:rFonts w:cs="Times New Roman"/>
          <w:szCs w:val="28"/>
          <w:lang w:val="en-US"/>
        </w:rPr>
        <w:t>surname</w:t>
      </w:r>
      <w:r w:rsidR="003707E6" w:rsidRPr="008B6EF8">
        <w:rPr>
          <w:rFonts w:cs="Times New Roman"/>
          <w:szCs w:val="28"/>
        </w:rPr>
        <w:t>, значение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  <w:lang w:val="en-US"/>
        </w:rPr>
        <w:t>emp</w:t>
      </w:r>
      <w:proofErr w:type="spellEnd"/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r w:rsidR="003707E6" w:rsidRPr="008B6EF8">
        <w:rPr>
          <w:rFonts w:cs="Times New Roman"/>
          <w:szCs w:val="28"/>
          <w:lang w:val="en-US"/>
        </w:rPr>
        <w:t>Employee</w:t>
      </w:r>
      <w:r w:rsidR="003707E6" w:rsidRPr="008B6EF8">
        <w:rPr>
          <w:rFonts w:cs="Times New Roman"/>
          <w:szCs w:val="28"/>
        </w:rPr>
        <w:t xml:space="preserve"> будет равно значению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  <w:lang w:val="en-US"/>
        </w:rPr>
        <w:t>emp</w:t>
      </w:r>
      <w:proofErr w:type="spellEnd"/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proofErr w:type="spellStart"/>
      <w:r w:rsidR="003707E6" w:rsidRPr="008B6EF8">
        <w:rPr>
          <w:rFonts w:cs="Times New Roman"/>
          <w:szCs w:val="28"/>
          <w:lang w:val="en-US"/>
        </w:rPr>
        <w:t>MedCheckup</w:t>
      </w:r>
      <w:proofErr w:type="spellEnd"/>
      <w:r w:rsidR="003707E6" w:rsidRPr="008B6EF8">
        <w:rPr>
          <w:rFonts w:cs="Times New Roman"/>
          <w:szCs w:val="28"/>
        </w:rPr>
        <w:t>, значение столбца</w:t>
      </w:r>
      <w:r w:rsidR="00AA09D3" w:rsidRPr="008B6EF8">
        <w:rPr>
          <w:rFonts w:cs="Times New Roman"/>
          <w:szCs w:val="28"/>
        </w:rPr>
        <w:t xml:space="preserve"> </w:t>
      </w:r>
      <w:r w:rsidR="00AA09D3" w:rsidRPr="008B6EF8">
        <w:rPr>
          <w:rFonts w:cs="Times New Roman"/>
          <w:szCs w:val="28"/>
          <w:lang w:val="en-US"/>
        </w:rPr>
        <w:t>check</w:t>
      </w:r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proofErr w:type="spellStart"/>
      <w:r w:rsidR="003707E6" w:rsidRPr="008B6EF8">
        <w:rPr>
          <w:rFonts w:cs="Times New Roman"/>
          <w:szCs w:val="28"/>
          <w:lang w:val="en-US"/>
        </w:rPr>
        <w:t>MedCheckup</w:t>
      </w:r>
      <w:proofErr w:type="spellEnd"/>
      <w:r w:rsidR="003707E6" w:rsidRPr="008B6EF8">
        <w:rPr>
          <w:rFonts w:cs="Times New Roman"/>
          <w:szCs w:val="28"/>
        </w:rPr>
        <w:t xml:space="preserve"> будет равно значению столбца </w:t>
      </w:r>
      <w:r w:rsidR="00AA09D3" w:rsidRPr="008B6EF8">
        <w:rPr>
          <w:rFonts w:cs="Times New Roman"/>
          <w:szCs w:val="28"/>
          <w:lang w:val="en-US"/>
        </w:rPr>
        <w:t>res</w:t>
      </w:r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AA09D3" w:rsidRPr="008B6EF8">
        <w:rPr>
          <w:rFonts w:cs="Times New Roman"/>
          <w:szCs w:val="28"/>
        </w:rPr>
        <w:t xml:space="preserve">  </w:t>
      </w:r>
      <w:r w:rsidR="003707E6" w:rsidRPr="008B6EF8">
        <w:rPr>
          <w:rFonts w:cs="Times New Roman"/>
          <w:szCs w:val="28"/>
        </w:rPr>
        <w:t xml:space="preserve">из таблицы </w:t>
      </w:r>
      <w:r w:rsidR="003707E6" w:rsidRPr="008B6EF8">
        <w:rPr>
          <w:rFonts w:cs="Times New Roman"/>
          <w:szCs w:val="28"/>
          <w:lang w:val="en-US"/>
        </w:rPr>
        <w:t>Results</w:t>
      </w:r>
      <w:r w:rsidR="003707E6" w:rsidRPr="008B6EF8">
        <w:rPr>
          <w:rFonts w:cs="Times New Roman"/>
          <w:szCs w:val="28"/>
        </w:rPr>
        <w:t xml:space="preserve">. Если условие ложно, это значит вызов процедуры осуществляется внутри триггера </w:t>
      </w:r>
      <w:proofErr w:type="spellStart"/>
      <w:r w:rsidR="003707E6" w:rsidRPr="008B6EF8">
        <w:rPr>
          <w:rFonts w:cs="Times New Roman"/>
          <w:szCs w:val="28"/>
        </w:rPr>
        <w:t>Insert_prot_concl</w:t>
      </w:r>
      <w:proofErr w:type="spellEnd"/>
      <w:r w:rsidR="003707E6" w:rsidRPr="008B6EF8">
        <w:rPr>
          <w:rFonts w:cs="Times New Roman"/>
          <w:szCs w:val="28"/>
        </w:rPr>
        <w:t xml:space="preserve">. После отрабатывает аналогичный выше написанному запрос </w:t>
      </w:r>
      <w:r w:rsidR="003707E6" w:rsidRPr="008B6EF8">
        <w:rPr>
          <w:rFonts w:cs="Times New Roman"/>
          <w:szCs w:val="28"/>
          <w:lang w:val="en-US"/>
        </w:rPr>
        <w:t>SELECT</w:t>
      </w:r>
      <w:r w:rsidR="003707E6" w:rsidRPr="008B6EF8">
        <w:rPr>
          <w:rFonts w:cs="Times New Roman"/>
          <w:szCs w:val="28"/>
        </w:rPr>
        <w:t xml:space="preserve"> на вывод данных. Отличием от предыдущего будет вывод информации о заключении врача по результатам медицинского осмотра, а также в условие вывода добавляется условие, что значение столбца</w:t>
      </w:r>
      <w:r w:rsidR="00AA09D3" w:rsidRPr="008B6EF8">
        <w:rPr>
          <w:rFonts w:cs="Times New Roman"/>
          <w:szCs w:val="28"/>
        </w:rPr>
        <w:t xml:space="preserve"> </w:t>
      </w:r>
      <w:r w:rsidR="00AA09D3" w:rsidRPr="008B6EF8">
        <w:rPr>
          <w:rFonts w:cs="Times New Roman"/>
          <w:szCs w:val="28"/>
          <w:lang w:val="en-US"/>
        </w:rPr>
        <w:t>res</w:t>
      </w:r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r w:rsidR="003707E6" w:rsidRPr="008B6EF8">
        <w:rPr>
          <w:rFonts w:cs="Times New Roman"/>
          <w:szCs w:val="28"/>
          <w:lang w:val="en-US"/>
        </w:rPr>
        <w:t>Results</w:t>
      </w:r>
      <w:r w:rsidR="003707E6" w:rsidRPr="008B6EF8">
        <w:rPr>
          <w:rFonts w:cs="Times New Roman"/>
          <w:szCs w:val="28"/>
        </w:rPr>
        <w:t xml:space="preserve"> должно совпадать со значением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</w:rPr>
        <w:t>prot_num</w:t>
      </w:r>
      <w:proofErr w:type="spellEnd"/>
      <w:r w:rsidR="00AA09D3" w:rsidRPr="008B6EF8">
        <w:rPr>
          <w:rFonts w:cs="Times New Roman"/>
          <w:szCs w:val="28"/>
        </w:rPr>
        <w:t xml:space="preserve"> из таблицы </w:t>
      </w:r>
      <w:proofErr w:type="spellStart"/>
      <w:r w:rsidR="00AA09D3" w:rsidRPr="008B6EF8">
        <w:rPr>
          <w:rFonts w:cs="Times New Roman"/>
          <w:szCs w:val="28"/>
        </w:rPr>
        <w:t>Prototcol</w:t>
      </w:r>
      <w:proofErr w:type="spellEnd"/>
      <w:r w:rsidR="00AA09D3" w:rsidRPr="008B6EF8">
        <w:rPr>
          <w:rFonts w:cs="Times New Roman"/>
          <w:szCs w:val="28"/>
        </w:rPr>
        <w:t>.</w:t>
      </w:r>
    </w:p>
    <w:p w:rsidR="003858C1" w:rsidRPr="008B6EF8" w:rsidRDefault="003858C1" w:rsidP="003858C1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Код создания данной процедуры показан в приложении на рисунке 19. Пример работы процедуры показан в приложении на рисунке 20.</w:t>
      </w:r>
    </w:p>
    <w:p w:rsidR="00AA09D3" w:rsidRPr="008B6EF8" w:rsidRDefault="00AA09D3" w:rsidP="00FF4F0B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Третья хранимая процедура: </w:t>
      </w:r>
      <w:proofErr w:type="spellStart"/>
      <w:r w:rsidRPr="008B6EF8">
        <w:rPr>
          <w:rFonts w:cs="Times New Roman"/>
          <w:szCs w:val="28"/>
        </w:rPr>
        <w:t>Select_emp_ready</w:t>
      </w:r>
      <w:proofErr w:type="spellEnd"/>
      <w:r w:rsidRPr="008B6EF8">
        <w:rPr>
          <w:rFonts w:cs="Times New Roman"/>
          <w:szCs w:val="28"/>
        </w:rPr>
        <w:t>.</w:t>
      </w:r>
    </w:p>
    <w:p w:rsidR="00AA09D3" w:rsidRPr="008B6EF8" w:rsidRDefault="00AA09D3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Эта процедура выдает информацию о сотрудниках, которые по результатам медицинского осмотра имеют заключения врача «Признаки состояний и заболеваний отсутствуют».</w:t>
      </w:r>
    </w:p>
    <w:p w:rsidR="00AA09D3" w:rsidRPr="008B6EF8" w:rsidRDefault="00AA09D3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Процедура выполняет запрос </w:t>
      </w:r>
      <w:r w:rsidRPr="008B6EF8">
        <w:rPr>
          <w:rFonts w:cs="Times New Roman"/>
          <w:szCs w:val="28"/>
          <w:lang w:val="en-US"/>
        </w:rPr>
        <w:t>SELECT</w:t>
      </w:r>
      <w:r w:rsidRPr="008B6EF8">
        <w:rPr>
          <w:rFonts w:cs="Times New Roman"/>
          <w:szCs w:val="28"/>
        </w:rPr>
        <w:t xml:space="preserve"> для вывода данных из таблиц </w:t>
      </w:r>
      <w:r w:rsidRPr="008B6EF8">
        <w:rPr>
          <w:rFonts w:cs="Times New Roman"/>
          <w:szCs w:val="28"/>
          <w:lang w:val="en-US"/>
        </w:rPr>
        <w:t>Employee</w:t>
      </w:r>
      <w:r w:rsidRPr="008B6EF8">
        <w:rPr>
          <w:rFonts w:cs="Times New Roman"/>
          <w:szCs w:val="28"/>
        </w:rPr>
        <w:t xml:space="preserve"> и 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>, а именно фамилии, имени и отчества сотрудника, а также даты проведения медицинского осмотра.</w:t>
      </w:r>
    </w:p>
    <w:p w:rsidR="00AA09D3" w:rsidRDefault="00AA09D3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Информация будет выведена только при условии, что значение столбца </w:t>
      </w:r>
      <w:proofErr w:type="spellStart"/>
      <w:r w:rsidRPr="008B6EF8">
        <w:rPr>
          <w:rFonts w:cs="Times New Roman"/>
          <w:szCs w:val="28"/>
        </w:rPr>
        <w:t>emp_id</w:t>
      </w:r>
      <w:proofErr w:type="spellEnd"/>
      <w:r w:rsidRPr="008B6EF8">
        <w:rPr>
          <w:rFonts w:cs="Times New Roman"/>
          <w:szCs w:val="28"/>
        </w:rPr>
        <w:t xml:space="preserve"> </w:t>
      </w:r>
      <w:r w:rsidR="00473908" w:rsidRPr="008B6EF8">
        <w:rPr>
          <w:rFonts w:cs="Times New Roman"/>
          <w:szCs w:val="28"/>
        </w:rPr>
        <w:t xml:space="preserve">из таблицы </w:t>
      </w:r>
      <w:r w:rsidR="00473908" w:rsidRPr="008B6EF8">
        <w:rPr>
          <w:rFonts w:cs="Times New Roman"/>
          <w:szCs w:val="28"/>
          <w:lang w:val="en-US"/>
        </w:rPr>
        <w:t>Employee</w:t>
      </w:r>
      <w:r w:rsidR="00473908" w:rsidRPr="008B6EF8">
        <w:rPr>
          <w:rFonts w:cs="Times New Roman"/>
          <w:szCs w:val="28"/>
        </w:rPr>
        <w:t xml:space="preserve"> будет равно значению столбца </w:t>
      </w:r>
      <w:proofErr w:type="spellStart"/>
      <w:r w:rsidRPr="008B6EF8">
        <w:rPr>
          <w:rFonts w:cs="Times New Roman"/>
          <w:szCs w:val="28"/>
        </w:rPr>
        <w:t>emp_id</w:t>
      </w:r>
      <w:proofErr w:type="spellEnd"/>
      <w:r w:rsidR="00473908" w:rsidRPr="008B6EF8">
        <w:rPr>
          <w:rFonts w:cs="Times New Roman"/>
          <w:szCs w:val="28"/>
        </w:rPr>
        <w:t xml:space="preserve"> из таблицы </w:t>
      </w:r>
      <w:proofErr w:type="spellStart"/>
      <w:r w:rsidR="00473908" w:rsidRPr="008B6EF8">
        <w:rPr>
          <w:rFonts w:cs="Times New Roman"/>
          <w:szCs w:val="28"/>
          <w:lang w:val="en-US"/>
        </w:rPr>
        <w:t>MedCheckup</w:t>
      </w:r>
      <w:proofErr w:type="spellEnd"/>
      <w:r w:rsidR="00473908" w:rsidRPr="008B6EF8">
        <w:rPr>
          <w:rFonts w:cs="Times New Roman"/>
          <w:szCs w:val="28"/>
        </w:rPr>
        <w:t xml:space="preserve">, значение столбца </w:t>
      </w:r>
      <w:proofErr w:type="spellStart"/>
      <w:r w:rsidRPr="008B6EF8">
        <w:rPr>
          <w:rFonts w:cs="Times New Roman"/>
          <w:szCs w:val="28"/>
        </w:rPr>
        <w:t>check_id</w:t>
      </w:r>
      <w:proofErr w:type="spellEnd"/>
      <w:r w:rsidR="00473908" w:rsidRPr="008B6EF8">
        <w:rPr>
          <w:rFonts w:cs="Times New Roman"/>
          <w:szCs w:val="28"/>
        </w:rPr>
        <w:t xml:space="preserve"> таблицы </w:t>
      </w:r>
      <w:proofErr w:type="spellStart"/>
      <w:r w:rsidR="00473908" w:rsidRPr="008B6EF8">
        <w:rPr>
          <w:rFonts w:cs="Times New Roman"/>
          <w:szCs w:val="28"/>
          <w:lang w:val="en-US"/>
        </w:rPr>
        <w:t>MedCheckup</w:t>
      </w:r>
      <w:proofErr w:type="spellEnd"/>
      <w:r w:rsidR="00473908" w:rsidRPr="008B6EF8">
        <w:rPr>
          <w:rFonts w:cs="Times New Roman"/>
          <w:szCs w:val="28"/>
        </w:rPr>
        <w:t xml:space="preserve"> будет равно значению столбца </w:t>
      </w:r>
      <w:proofErr w:type="spellStart"/>
      <w:r w:rsidRPr="008B6EF8">
        <w:rPr>
          <w:rFonts w:cs="Times New Roman"/>
          <w:szCs w:val="28"/>
        </w:rPr>
        <w:t>prot_num</w:t>
      </w:r>
      <w:proofErr w:type="spellEnd"/>
      <w:r w:rsidRPr="008B6EF8">
        <w:rPr>
          <w:rFonts w:cs="Times New Roman"/>
          <w:szCs w:val="28"/>
        </w:rPr>
        <w:t xml:space="preserve"> </w:t>
      </w:r>
      <w:r w:rsidR="00473908" w:rsidRPr="008B6EF8">
        <w:rPr>
          <w:rFonts w:cs="Times New Roman"/>
          <w:szCs w:val="28"/>
        </w:rPr>
        <w:t xml:space="preserve">из таблицы </w:t>
      </w:r>
      <w:r w:rsidR="00473908" w:rsidRPr="008B6EF8">
        <w:rPr>
          <w:rFonts w:cs="Times New Roman"/>
          <w:szCs w:val="28"/>
          <w:lang w:val="en-US"/>
        </w:rPr>
        <w:t>Protocol</w:t>
      </w:r>
      <w:r w:rsidR="00473908" w:rsidRPr="008B6EF8">
        <w:rPr>
          <w:rFonts w:cs="Times New Roman"/>
          <w:szCs w:val="28"/>
        </w:rPr>
        <w:t xml:space="preserve">, а также значение столбца </w:t>
      </w:r>
      <w:proofErr w:type="spellStart"/>
      <w:r w:rsidRPr="008B6EF8">
        <w:rPr>
          <w:rFonts w:cs="Times New Roman"/>
          <w:szCs w:val="28"/>
        </w:rPr>
        <w:t>prot_concl</w:t>
      </w:r>
      <w:proofErr w:type="spellEnd"/>
      <w:r w:rsidRPr="008B6EF8">
        <w:rPr>
          <w:rFonts w:cs="Times New Roman"/>
          <w:szCs w:val="28"/>
        </w:rPr>
        <w:t xml:space="preserve"> </w:t>
      </w:r>
      <w:r w:rsidR="00473908" w:rsidRPr="008B6EF8">
        <w:rPr>
          <w:rFonts w:cs="Times New Roman"/>
          <w:szCs w:val="28"/>
        </w:rPr>
        <w:t xml:space="preserve">из таблицы </w:t>
      </w:r>
      <w:r w:rsidR="00473908" w:rsidRPr="008B6EF8">
        <w:rPr>
          <w:rFonts w:cs="Times New Roman"/>
          <w:szCs w:val="28"/>
          <w:lang w:val="en-US"/>
        </w:rPr>
        <w:t>Protocol</w:t>
      </w:r>
      <w:r w:rsidR="00473908" w:rsidRPr="008B6EF8">
        <w:rPr>
          <w:rFonts w:cs="Times New Roman"/>
          <w:szCs w:val="28"/>
        </w:rPr>
        <w:t xml:space="preserve"> должен быть равен следующему значению –  «</w:t>
      </w:r>
      <w:r w:rsidRPr="008B6EF8">
        <w:rPr>
          <w:rFonts w:cs="Times New Roman"/>
          <w:szCs w:val="28"/>
        </w:rPr>
        <w:t>Признаки сост</w:t>
      </w:r>
      <w:r w:rsidR="00473908" w:rsidRPr="008B6EF8">
        <w:rPr>
          <w:rFonts w:cs="Times New Roman"/>
          <w:szCs w:val="28"/>
        </w:rPr>
        <w:t>ояний и заболеваний отсутствуют».</w:t>
      </w:r>
    </w:p>
    <w:p w:rsidR="003858C1" w:rsidRPr="008B6EF8" w:rsidRDefault="003858C1" w:rsidP="003858C1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21. Пример работы процедуры показан в приложении на рисунке 22.</w:t>
      </w:r>
    </w:p>
    <w:p w:rsidR="00473908" w:rsidRPr="008B6EF8" w:rsidRDefault="00473908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Четвертая хранимая процедура: </w:t>
      </w:r>
      <w:proofErr w:type="spellStart"/>
      <w:r w:rsidRPr="008B6EF8">
        <w:rPr>
          <w:rFonts w:cs="Times New Roman"/>
          <w:szCs w:val="28"/>
        </w:rPr>
        <w:t>Insert_med_check</w:t>
      </w:r>
      <w:proofErr w:type="spellEnd"/>
      <w:r w:rsidRPr="008B6EF8">
        <w:rPr>
          <w:rFonts w:cs="Times New Roman"/>
          <w:szCs w:val="28"/>
        </w:rPr>
        <w:t>.</w:t>
      </w:r>
    </w:p>
    <w:p w:rsidR="00473908" w:rsidRPr="008B6EF8" w:rsidRDefault="00473908" w:rsidP="0047390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Эта процедура добавляет в таблицу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новую строку с данными о новом медицинском осмотре. Если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нового осмотра уже существует, то старые данные обновятся новыми.</w:t>
      </w:r>
    </w:p>
    <w:p w:rsidR="00473908" w:rsidRPr="008B6EF8" w:rsidRDefault="00884A9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являются @</w:t>
      </w:r>
      <w:proofErr w:type="spellStart"/>
      <w:r w:rsidRPr="008B6EF8">
        <w:rPr>
          <w:rFonts w:cs="Times New Roman"/>
          <w:szCs w:val="28"/>
        </w:rPr>
        <w:t>new_check_id</w:t>
      </w:r>
      <w:proofErr w:type="spellEnd"/>
      <w:r w:rsidRPr="008B6EF8">
        <w:rPr>
          <w:rFonts w:cs="Times New Roman"/>
          <w:szCs w:val="28"/>
        </w:rPr>
        <w:t xml:space="preserve"> INT –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нового медицинского осмотра,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NCHAR</w:t>
      </w:r>
      <w:r w:rsidRPr="008B6EF8">
        <w:rPr>
          <w:rFonts w:cs="Times New Roman"/>
          <w:szCs w:val="28"/>
        </w:rPr>
        <w:t xml:space="preserve">(11) –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сотрудника, @</w:t>
      </w:r>
      <w:r w:rsidRPr="008B6EF8">
        <w:rPr>
          <w:rFonts w:cs="Times New Roman"/>
          <w:szCs w:val="28"/>
          <w:lang w:val="en-US"/>
        </w:rPr>
        <w:t>doc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INT</w:t>
      </w:r>
      <w:r w:rsidRPr="008B6EF8">
        <w:rPr>
          <w:rFonts w:cs="Times New Roman"/>
          <w:szCs w:val="28"/>
        </w:rPr>
        <w:t xml:space="preserve"> –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доктора, @</w:t>
      </w:r>
      <w:proofErr w:type="spellStart"/>
      <w:r w:rsidRPr="008B6EF8">
        <w:rPr>
          <w:rFonts w:cs="Times New Roman"/>
          <w:szCs w:val="28"/>
        </w:rPr>
        <w:t>new_check_date</w:t>
      </w:r>
      <w:proofErr w:type="spellEnd"/>
      <w:r w:rsidRPr="008B6EF8">
        <w:rPr>
          <w:rFonts w:cs="Times New Roman"/>
          <w:szCs w:val="28"/>
        </w:rPr>
        <w:t xml:space="preserve"> DATETIME – дата проведения нового медицинского осмотра.</w:t>
      </w:r>
    </w:p>
    <w:p w:rsidR="00884A98" w:rsidRPr="008B6EF8" w:rsidRDefault="00884A9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 xml:space="preserve">Вначале процедуры проверятся условие с помощью оператора </w:t>
      </w:r>
      <w:r w:rsidRPr="008B6EF8">
        <w:rPr>
          <w:rFonts w:cs="Times New Roman"/>
          <w:szCs w:val="28"/>
          <w:lang w:val="en-US"/>
        </w:rPr>
        <w:t>EXISTS</w:t>
      </w:r>
      <w:r w:rsidRPr="008B6EF8">
        <w:rPr>
          <w:rFonts w:cs="Times New Roman"/>
          <w:szCs w:val="28"/>
        </w:rPr>
        <w:t xml:space="preserve">, если </w:t>
      </w:r>
      <w:r w:rsidR="00B81A77" w:rsidRPr="008B6EF8">
        <w:rPr>
          <w:rFonts w:cs="Times New Roman"/>
          <w:szCs w:val="28"/>
        </w:rPr>
        <w:t xml:space="preserve">значение </w:t>
      </w:r>
      <w:r w:rsidRPr="008B6EF8">
        <w:rPr>
          <w:rFonts w:cs="Times New Roman"/>
          <w:szCs w:val="28"/>
        </w:rPr>
        <w:t>параметр</w:t>
      </w:r>
      <w:r w:rsidR="00B81A77" w:rsidRPr="008B6EF8">
        <w:rPr>
          <w:rFonts w:cs="Times New Roman"/>
          <w:szCs w:val="28"/>
        </w:rPr>
        <w:t>а</w:t>
      </w:r>
      <w:r w:rsidRPr="008B6EF8">
        <w:rPr>
          <w:rFonts w:cs="Times New Roman"/>
          <w:szCs w:val="28"/>
        </w:rPr>
        <w:t xml:space="preserve">  @</w:t>
      </w:r>
      <w:proofErr w:type="spellStart"/>
      <w:r w:rsidRPr="008B6EF8">
        <w:rPr>
          <w:rFonts w:cs="Times New Roman"/>
          <w:szCs w:val="28"/>
        </w:rPr>
        <w:t>new_check_id</w:t>
      </w:r>
      <w:proofErr w:type="spellEnd"/>
      <w:r w:rsidRPr="008B6EF8">
        <w:rPr>
          <w:rFonts w:cs="Times New Roman"/>
          <w:szCs w:val="28"/>
        </w:rPr>
        <w:t xml:space="preserve"> уже существует в таблице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, то выполняется обновление данных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с помощью оператора </w:t>
      </w:r>
      <w:r w:rsidRPr="008B6EF8">
        <w:rPr>
          <w:rFonts w:cs="Times New Roman"/>
          <w:szCs w:val="28"/>
          <w:lang w:val="en-US"/>
        </w:rPr>
        <w:t>UPDATE</w:t>
      </w:r>
      <w:r w:rsidRPr="008B6EF8">
        <w:rPr>
          <w:rFonts w:cs="Times New Roman"/>
          <w:szCs w:val="28"/>
        </w:rPr>
        <w:t xml:space="preserve">, а именно столбцы </w:t>
      </w:r>
      <w:proofErr w:type="spellStart"/>
      <w:r w:rsidRPr="008B6EF8">
        <w:rPr>
          <w:rFonts w:cs="Times New Roman"/>
          <w:szCs w:val="28"/>
        </w:rPr>
        <w:t>emp_id</w:t>
      </w:r>
      <w:proofErr w:type="spellEnd"/>
      <w:r w:rsidRPr="008B6EF8">
        <w:rPr>
          <w:rFonts w:cs="Times New Roman"/>
          <w:szCs w:val="28"/>
        </w:rPr>
        <w:t xml:space="preserve">, </w:t>
      </w:r>
      <w:proofErr w:type="spellStart"/>
      <w:r w:rsidRPr="008B6EF8">
        <w:rPr>
          <w:rFonts w:cs="Times New Roman"/>
          <w:szCs w:val="28"/>
        </w:rPr>
        <w:t>doc_id</w:t>
      </w:r>
      <w:proofErr w:type="spellEnd"/>
      <w:r w:rsidRPr="008B6EF8">
        <w:rPr>
          <w:rFonts w:cs="Times New Roman"/>
          <w:szCs w:val="28"/>
        </w:rPr>
        <w:t xml:space="preserve"> и </w:t>
      </w:r>
      <w:proofErr w:type="spellStart"/>
      <w:r w:rsidRPr="008B6EF8">
        <w:rPr>
          <w:rFonts w:cs="Times New Roman"/>
          <w:szCs w:val="28"/>
        </w:rPr>
        <w:t>check_data</w:t>
      </w:r>
      <w:proofErr w:type="spellEnd"/>
      <w:r w:rsidRPr="008B6EF8">
        <w:rPr>
          <w:rFonts w:cs="Times New Roman"/>
          <w:szCs w:val="28"/>
        </w:rPr>
        <w:t xml:space="preserve"> заполняются соответственно </w:t>
      </w:r>
      <w:r w:rsidR="00B81A77" w:rsidRPr="008B6EF8">
        <w:rPr>
          <w:rFonts w:cs="Times New Roman"/>
          <w:szCs w:val="28"/>
        </w:rPr>
        <w:t>значениями входных параметров</w:t>
      </w:r>
      <w:r w:rsidRPr="008B6EF8">
        <w:rPr>
          <w:rFonts w:cs="Times New Roman"/>
          <w:szCs w:val="28"/>
        </w:rPr>
        <w:t xml:space="preserve">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>, @</w:t>
      </w:r>
      <w:r w:rsidRPr="008B6EF8">
        <w:rPr>
          <w:rFonts w:cs="Times New Roman"/>
          <w:szCs w:val="28"/>
          <w:lang w:val="en-US"/>
        </w:rPr>
        <w:t>doc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и @</w:t>
      </w:r>
      <w:proofErr w:type="spellStart"/>
      <w:r w:rsidRPr="008B6EF8">
        <w:rPr>
          <w:rFonts w:cs="Times New Roman"/>
          <w:szCs w:val="28"/>
        </w:rPr>
        <w:t>new_check_date</w:t>
      </w:r>
      <w:proofErr w:type="spellEnd"/>
      <w:r w:rsidRPr="008B6EF8">
        <w:rPr>
          <w:rFonts w:cs="Times New Roman"/>
          <w:szCs w:val="28"/>
        </w:rPr>
        <w:t xml:space="preserve">, где значение столбца </w:t>
      </w:r>
      <w:proofErr w:type="spellStart"/>
      <w:r w:rsidRPr="008B6EF8">
        <w:rPr>
          <w:rFonts w:cs="Times New Roman"/>
          <w:szCs w:val="28"/>
        </w:rPr>
        <w:t>check_id</w:t>
      </w:r>
      <w:proofErr w:type="spellEnd"/>
      <w:r w:rsidRPr="008B6EF8">
        <w:rPr>
          <w:rFonts w:cs="Times New Roman"/>
          <w:szCs w:val="28"/>
        </w:rPr>
        <w:t xml:space="preserve"> из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будет совпадать с входным параметром @</w:t>
      </w:r>
      <w:proofErr w:type="spellStart"/>
      <w:r w:rsidRPr="008B6EF8">
        <w:rPr>
          <w:rFonts w:cs="Times New Roman"/>
          <w:szCs w:val="28"/>
        </w:rPr>
        <w:t>new_check_id</w:t>
      </w:r>
      <w:proofErr w:type="spellEnd"/>
      <w:r w:rsidRPr="008B6EF8">
        <w:rPr>
          <w:rFonts w:cs="Times New Roman"/>
          <w:szCs w:val="28"/>
        </w:rPr>
        <w:t>.</w:t>
      </w:r>
    </w:p>
    <w:p w:rsidR="00623AA8" w:rsidRDefault="00623AA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Если условие вначале процедуры оказывается ложно, то будет выполнен оператор </w:t>
      </w:r>
      <w:r w:rsidRPr="008B6EF8">
        <w:rPr>
          <w:rFonts w:cs="Times New Roman"/>
          <w:szCs w:val="28"/>
          <w:lang w:val="en-US"/>
        </w:rPr>
        <w:t>INSERT</w:t>
      </w:r>
      <w:r w:rsidRPr="008B6EF8">
        <w:rPr>
          <w:rFonts w:cs="Times New Roman"/>
          <w:szCs w:val="28"/>
        </w:rPr>
        <w:t xml:space="preserve">, который вставит новую строку данных в таблицу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со значениями входных параметров.</w:t>
      </w:r>
    </w:p>
    <w:p w:rsidR="00BC6CD8" w:rsidRPr="008B6EF8" w:rsidRDefault="00BC6CD8" w:rsidP="00BC6CD8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</w:t>
      </w:r>
      <w:r w:rsidR="00543BFE">
        <w:rPr>
          <w:rFonts w:cs="Times New Roman"/>
          <w:szCs w:val="28"/>
        </w:rPr>
        <w:t>казан в приложении на рисунке 23</w:t>
      </w:r>
      <w:r>
        <w:rPr>
          <w:rFonts w:cs="Times New Roman"/>
          <w:szCs w:val="28"/>
        </w:rPr>
        <w:t>. Пример работы процедуры показан в приложении на рисунке</w:t>
      </w:r>
      <w:r w:rsidR="00543BFE">
        <w:rPr>
          <w:rFonts w:cs="Times New Roman"/>
          <w:szCs w:val="28"/>
        </w:rPr>
        <w:t xml:space="preserve"> 24</w:t>
      </w:r>
      <w:r>
        <w:rPr>
          <w:rFonts w:cs="Times New Roman"/>
          <w:szCs w:val="28"/>
        </w:rPr>
        <w:t>.</w:t>
      </w:r>
    </w:p>
    <w:p w:rsidR="00623AA8" w:rsidRPr="008B6EF8" w:rsidRDefault="00623AA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Пятая хранимая процедура: </w:t>
      </w:r>
      <w:proofErr w:type="spellStart"/>
      <w:r w:rsidRPr="008B6EF8">
        <w:rPr>
          <w:rFonts w:cs="Times New Roman"/>
          <w:szCs w:val="28"/>
        </w:rPr>
        <w:t>Update_data_pass</w:t>
      </w:r>
      <w:proofErr w:type="spellEnd"/>
      <w:r w:rsidRPr="008B6EF8">
        <w:rPr>
          <w:rFonts w:cs="Times New Roman"/>
          <w:szCs w:val="28"/>
        </w:rPr>
        <w:t>.</w:t>
      </w:r>
    </w:p>
    <w:p w:rsidR="00623AA8" w:rsidRPr="008B6EF8" w:rsidRDefault="00623AA8" w:rsidP="00623AA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Эта процедура обновляет данные</w:t>
      </w:r>
      <w:r w:rsidR="002B188D" w:rsidRPr="008B6EF8">
        <w:rPr>
          <w:rFonts w:cs="Times New Roman"/>
          <w:szCs w:val="28"/>
        </w:rPr>
        <w:t xml:space="preserve"> строки по всем столбцам</w:t>
      </w:r>
      <w:r w:rsidRPr="008B6EF8">
        <w:rPr>
          <w:rFonts w:cs="Times New Roman"/>
          <w:szCs w:val="28"/>
        </w:rPr>
        <w:t xml:space="preserve"> таблицы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 xml:space="preserve"> по </w:t>
      </w:r>
      <w:r w:rsidR="00360B62" w:rsidRPr="008B6EF8">
        <w:rPr>
          <w:rFonts w:cs="Times New Roman"/>
          <w:szCs w:val="28"/>
        </w:rPr>
        <w:t>номеру и серии</w:t>
      </w:r>
      <w:r w:rsidRPr="008B6EF8">
        <w:rPr>
          <w:rFonts w:cs="Times New Roman"/>
          <w:szCs w:val="28"/>
        </w:rPr>
        <w:t xml:space="preserve"> паспорта.</w:t>
      </w:r>
    </w:p>
    <w:p w:rsidR="00623AA8" w:rsidRPr="008B6EF8" w:rsidRDefault="00623AA8" w:rsidP="00623AA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процедуры являются @</w:t>
      </w:r>
      <w:proofErr w:type="spellStart"/>
      <w:r w:rsidRPr="008B6EF8">
        <w:rPr>
          <w:rFonts w:cs="Times New Roman"/>
          <w:szCs w:val="28"/>
        </w:rPr>
        <w:t>new_pass_id</w:t>
      </w:r>
      <w:proofErr w:type="spellEnd"/>
      <w:r w:rsidRPr="008B6EF8">
        <w:rPr>
          <w:rFonts w:cs="Times New Roman"/>
          <w:szCs w:val="28"/>
        </w:rPr>
        <w:t xml:space="preserve"> NCHAR(11) – </w:t>
      </w:r>
      <w:r w:rsidR="00360B62" w:rsidRPr="008B6EF8">
        <w:rPr>
          <w:rFonts w:cs="Times New Roman"/>
          <w:szCs w:val="28"/>
        </w:rPr>
        <w:t>номер и серия</w:t>
      </w:r>
      <w:r w:rsidRPr="008B6EF8">
        <w:rPr>
          <w:rFonts w:cs="Times New Roman"/>
          <w:szCs w:val="28"/>
        </w:rPr>
        <w:t xml:space="preserve"> паспорта, данные которого необходимо обновить,</w:t>
      </w:r>
      <w:r w:rsidR="00360B62"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</w:rPr>
        <w:t>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</w:t>
      </w:r>
      <w:proofErr w:type="spellStart"/>
      <w:r w:rsidRPr="008B6EF8">
        <w:rPr>
          <w:rFonts w:cs="Times New Roman"/>
          <w:szCs w:val="28"/>
          <w:lang w:val="en-US"/>
        </w:rPr>
        <w:t>DATE</w:t>
      </w:r>
      <w:proofErr w:type="spellEnd"/>
      <w:r w:rsidR="00360B62" w:rsidRPr="008B6EF8">
        <w:rPr>
          <w:rFonts w:cs="Times New Roman"/>
          <w:szCs w:val="28"/>
        </w:rPr>
        <w:t xml:space="preserve"> – новая дата выдачи паспорта</w:t>
      </w:r>
      <w:r w:rsidRPr="008B6EF8">
        <w:rPr>
          <w:rFonts w:cs="Times New Roman"/>
          <w:szCs w:val="28"/>
        </w:rPr>
        <w:t>,</w:t>
      </w:r>
      <w:r w:rsidR="00360B62"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</w:rPr>
        <w:t>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issued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VARCHAR</w:t>
      </w:r>
      <w:r w:rsidRPr="008B6EF8">
        <w:rPr>
          <w:rFonts w:cs="Times New Roman"/>
          <w:szCs w:val="28"/>
        </w:rPr>
        <w:t>(100)</w:t>
      </w:r>
      <w:r w:rsidR="00360B62" w:rsidRPr="008B6EF8">
        <w:rPr>
          <w:rFonts w:cs="Times New Roman"/>
          <w:szCs w:val="28"/>
        </w:rPr>
        <w:t xml:space="preserve"> – новая информация об отделе УФМС, выдавшем паспорт</w:t>
      </w:r>
      <w:r w:rsidRPr="008B6EF8">
        <w:rPr>
          <w:rFonts w:cs="Times New Roman"/>
          <w:szCs w:val="28"/>
        </w:rPr>
        <w:t>,</w:t>
      </w:r>
      <w:r w:rsidR="00360B62"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</w:rPr>
        <w:t>@</w:t>
      </w:r>
      <w:proofErr w:type="spellStart"/>
      <w:r w:rsidRPr="008B6EF8">
        <w:rPr>
          <w:rFonts w:cs="Times New Roman"/>
          <w:szCs w:val="28"/>
        </w:rPr>
        <w:t>new_pass_code</w:t>
      </w:r>
      <w:proofErr w:type="spellEnd"/>
      <w:r w:rsidRPr="008B6EF8">
        <w:rPr>
          <w:rFonts w:cs="Times New Roman"/>
          <w:szCs w:val="28"/>
        </w:rPr>
        <w:t xml:space="preserve"> NCHAR(7)</w:t>
      </w:r>
      <w:r w:rsidR="00360B62" w:rsidRPr="008B6EF8">
        <w:rPr>
          <w:rFonts w:cs="Times New Roman"/>
          <w:szCs w:val="28"/>
        </w:rPr>
        <w:t xml:space="preserve"> – новый код подразделения.</w:t>
      </w:r>
    </w:p>
    <w:p w:rsidR="00623AA8" w:rsidRPr="008B6EF8" w:rsidRDefault="00360B62" w:rsidP="00B81A77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После объявления входных параметров с помощью оператора </w:t>
      </w:r>
      <w:r w:rsidRPr="008B6EF8">
        <w:rPr>
          <w:rFonts w:cs="Times New Roman"/>
          <w:szCs w:val="28"/>
          <w:lang w:val="en-US"/>
        </w:rPr>
        <w:t>DISABLE</w:t>
      </w:r>
      <w:r w:rsidRPr="008B6EF8">
        <w:rPr>
          <w:rFonts w:cs="Times New Roman"/>
          <w:szCs w:val="28"/>
        </w:rPr>
        <w:t xml:space="preserve"> отключается триггер </w:t>
      </w:r>
      <w:proofErr w:type="spellStart"/>
      <w:r w:rsidRPr="008B6EF8">
        <w:rPr>
          <w:rFonts w:cs="Times New Roman"/>
          <w:szCs w:val="28"/>
        </w:rPr>
        <w:t>Update_old_pass</w:t>
      </w:r>
      <w:proofErr w:type="spellEnd"/>
      <w:r w:rsidRPr="008B6EF8">
        <w:rPr>
          <w:rFonts w:cs="Times New Roman"/>
          <w:szCs w:val="28"/>
        </w:rPr>
        <w:t xml:space="preserve"> для корректной работы данной процедуры. После этого</w:t>
      </w:r>
      <w:r w:rsidR="00B81A77" w:rsidRPr="008B6EF8">
        <w:rPr>
          <w:rFonts w:cs="Times New Roman"/>
          <w:szCs w:val="28"/>
        </w:rPr>
        <w:t xml:space="preserve"> проверяется условие с помощью оператора </w:t>
      </w:r>
      <w:r w:rsidR="00B81A77" w:rsidRPr="008B6EF8">
        <w:rPr>
          <w:rFonts w:cs="Times New Roman"/>
          <w:szCs w:val="28"/>
          <w:lang w:val="en-US"/>
        </w:rPr>
        <w:t>EXISTS</w:t>
      </w:r>
      <w:r w:rsidR="00B81A77" w:rsidRPr="008B6EF8">
        <w:rPr>
          <w:rFonts w:cs="Times New Roman"/>
          <w:szCs w:val="28"/>
        </w:rPr>
        <w:t>, если значение параметра @</w:t>
      </w:r>
      <w:r w:rsidR="00B81A77" w:rsidRPr="008B6EF8">
        <w:rPr>
          <w:rFonts w:cs="Times New Roman"/>
          <w:szCs w:val="28"/>
          <w:lang w:val="en-US"/>
        </w:rPr>
        <w:t>new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id</w:t>
      </w:r>
      <w:r w:rsidR="00B81A77" w:rsidRPr="008B6EF8">
        <w:rPr>
          <w:rFonts w:cs="Times New Roman"/>
          <w:szCs w:val="28"/>
        </w:rPr>
        <w:t xml:space="preserve"> существует в таблице </w:t>
      </w:r>
      <w:r w:rsidR="00B81A77" w:rsidRPr="008B6EF8">
        <w:rPr>
          <w:rFonts w:cs="Times New Roman"/>
          <w:szCs w:val="28"/>
          <w:lang w:val="en-US"/>
        </w:rPr>
        <w:t>Passport</w:t>
      </w:r>
      <w:r w:rsidR="00B81A77" w:rsidRPr="008B6EF8">
        <w:rPr>
          <w:rFonts w:cs="Times New Roman"/>
          <w:szCs w:val="28"/>
        </w:rPr>
        <w:t xml:space="preserve">, то выполняется обновление данных в таблице </w:t>
      </w:r>
      <w:r w:rsidR="00B81A77" w:rsidRPr="008B6EF8">
        <w:rPr>
          <w:rFonts w:cs="Times New Roman"/>
          <w:szCs w:val="28"/>
          <w:lang w:val="en-US"/>
        </w:rPr>
        <w:t>Passport</w:t>
      </w:r>
      <w:r w:rsidR="00B81A77" w:rsidRPr="008B6EF8">
        <w:rPr>
          <w:rFonts w:cs="Times New Roman"/>
          <w:szCs w:val="28"/>
        </w:rPr>
        <w:t xml:space="preserve"> с помощью оператора </w:t>
      </w:r>
      <w:r w:rsidR="00B81A77" w:rsidRPr="008B6EF8">
        <w:rPr>
          <w:rFonts w:cs="Times New Roman"/>
          <w:szCs w:val="28"/>
          <w:lang w:val="en-US"/>
        </w:rPr>
        <w:t>UPDATE</w:t>
      </w:r>
      <w:r w:rsidR="00B81A77" w:rsidRPr="008B6EF8">
        <w:rPr>
          <w:rFonts w:cs="Times New Roman"/>
          <w:szCs w:val="28"/>
        </w:rPr>
        <w:t xml:space="preserve">, а именно столбцы  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date</w:t>
      </w:r>
      <w:r w:rsidR="00B81A77" w:rsidRPr="008B6EF8">
        <w:rPr>
          <w:rFonts w:cs="Times New Roman"/>
          <w:szCs w:val="28"/>
        </w:rPr>
        <w:t xml:space="preserve">, 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issued</w:t>
      </w:r>
      <w:r w:rsidR="00B81A77" w:rsidRPr="008B6EF8">
        <w:rPr>
          <w:rFonts w:cs="Times New Roman"/>
          <w:szCs w:val="28"/>
        </w:rPr>
        <w:t xml:space="preserve"> и 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code</w:t>
      </w:r>
      <w:r w:rsidR="00B81A77" w:rsidRPr="008B6EF8">
        <w:rPr>
          <w:rFonts w:cs="Times New Roman"/>
          <w:szCs w:val="28"/>
        </w:rPr>
        <w:t xml:space="preserve"> заполняются </w:t>
      </w:r>
      <w:r w:rsidR="00965D14" w:rsidRPr="008B6EF8">
        <w:rPr>
          <w:rFonts w:cs="Times New Roman"/>
          <w:szCs w:val="28"/>
        </w:rPr>
        <w:t>соответственно значениями входных параметров @</w:t>
      </w:r>
      <w:r w:rsidR="00965D14" w:rsidRPr="008B6EF8">
        <w:rPr>
          <w:rFonts w:cs="Times New Roman"/>
          <w:szCs w:val="28"/>
          <w:lang w:val="en-US"/>
        </w:rPr>
        <w:t>new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pass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date</w:t>
      </w:r>
      <w:r w:rsidR="00965D14" w:rsidRPr="008B6EF8">
        <w:rPr>
          <w:rFonts w:cs="Times New Roman"/>
          <w:szCs w:val="28"/>
        </w:rPr>
        <w:t>, @</w:t>
      </w:r>
      <w:r w:rsidR="00965D14" w:rsidRPr="008B6EF8">
        <w:rPr>
          <w:rFonts w:cs="Times New Roman"/>
          <w:szCs w:val="28"/>
          <w:lang w:val="en-US"/>
        </w:rPr>
        <w:t>new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pass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issued</w:t>
      </w:r>
      <w:r w:rsidR="00965D14" w:rsidRPr="008B6EF8">
        <w:rPr>
          <w:rFonts w:cs="Times New Roman"/>
          <w:szCs w:val="28"/>
        </w:rPr>
        <w:t xml:space="preserve"> и @</w:t>
      </w:r>
      <w:r w:rsidR="00965D14" w:rsidRPr="008B6EF8">
        <w:rPr>
          <w:rFonts w:cs="Times New Roman"/>
          <w:szCs w:val="28"/>
          <w:lang w:val="en-US"/>
        </w:rPr>
        <w:t>new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pass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code</w:t>
      </w:r>
      <w:r w:rsidR="00332A0E" w:rsidRPr="008B6EF8">
        <w:rPr>
          <w:rFonts w:cs="Times New Roman"/>
          <w:szCs w:val="28"/>
        </w:rPr>
        <w:t xml:space="preserve">. </w:t>
      </w:r>
    </w:p>
    <w:p w:rsidR="00332A0E" w:rsidRDefault="00332A0E" w:rsidP="00B81A77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 xml:space="preserve">Если условие в начале процедуры ложно, то 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«Таких номера и серии паспорта не существует для обновления»</w:t>
      </w:r>
      <w:r w:rsidR="00B1060F">
        <w:rPr>
          <w:rFonts w:cs="Times New Roman"/>
          <w:szCs w:val="28"/>
        </w:rPr>
        <w:t>.</w:t>
      </w:r>
    </w:p>
    <w:p w:rsidR="00543BFE" w:rsidRPr="00B1060F" w:rsidRDefault="00543BFE" w:rsidP="00543BF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25. Пример работы процедуры показан в приложении на рисунках 26-27.</w:t>
      </w:r>
    </w:p>
    <w:p w:rsidR="00AA09D3" w:rsidRPr="008B6EF8" w:rsidRDefault="00E94E8B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Шестая хранимая процедура: </w:t>
      </w:r>
      <w:proofErr w:type="spellStart"/>
      <w:r w:rsidRPr="008B6EF8">
        <w:rPr>
          <w:rFonts w:cs="Times New Roman"/>
          <w:szCs w:val="28"/>
        </w:rPr>
        <w:t>Update_pass_id</w:t>
      </w:r>
      <w:proofErr w:type="spellEnd"/>
      <w:r w:rsidRPr="008B6EF8">
        <w:rPr>
          <w:rFonts w:cs="Times New Roman"/>
          <w:szCs w:val="28"/>
        </w:rPr>
        <w:t>.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Эта процедура обновляет значение столбца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(номер и серия паспорта) таблицы 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>, заменяя старые значения на новые.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процедуры являются @</w:t>
      </w:r>
      <w:proofErr w:type="spellStart"/>
      <w:r w:rsidRPr="008B6EF8">
        <w:rPr>
          <w:rFonts w:cs="Times New Roman"/>
          <w:szCs w:val="28"/>
        </w:rPr>
        <w:t>old_pass_id</w:t>
      </w:r>
      <w:proofErr w:type="spellEnd"/>
      <w:r w:rsidRPr="008B6EF8">
        <w:rPr>
          <w:rFonts w:cs="Times New Roman"/>
          <w:szCs w:val="28"/>
        </w:rPr>
        <w:t xml:space="preserve"> NCHAR(11) – старые значения номера и серии паспорта, существующих в таблице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>, @</w:t>
      </w:r>
      <w:proofErr w:type="spellStart"/>
      <w:r w:rsidRPr="008B6EF8">
        <w:rPr>
          <w:rFonts w:cs="Times New Roman"/>
          <w:szCs w:val="28"/>
        </w:rPr>
        <w:t>new_pass_id</w:t>
      </w:r>
      <w:proofErr w:type="spellEnd"/>
      <w:r w:rsidRPr="008B6EF8">
        <w:rPr>
          <w:rFonts w:cs="Times New Roman"/>
          <w:szCs w:val="28"/>
        </w:rPr>
        <w:t xml:space="preserve"> NCHAR(11) – новые значения номера и серии паспорта, которые заменят старые.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После объявления входных параметров с помощью оператора </w:t>
      </w:r>
      <w:r w:rsidRPr="008B6EF8">
        <w:rPr>
          <w:rFonts w:cs="Times New Roman"/>
          <w:szCs w:val="28"/>
          <w:lang w:val="en-US"/>
        </w:rPr>
        <w:t>ENABLE</w:t>
      </w:r>
      <w:r w:rsidRPr="008B6EF8">
        <w:rPr>
          <w:rFonts w:cs="Times New Roman"/>
          <w:szCs w:val="28"/>
        </w:rPr>
        <w:t xml:space="preserve"> включается триггер </w:t>
      </w:r>
      <w:proofErr w:type="spellStart"/>
      <w:r w:rsidRPr="008B6EF8">
        <w:rPr>
          <w:rFonts w:cs="Times New Roman"/>
          <w:szCs w:val="28"/>
        </w:rPr>
        <w:t>Update_old_pass</w:t>
      </w:r>
      <w:proofErr w:type="spellEnd"/>
      <w:r w:rsidRPr="008B6EF8">
        <w:rPr>
          <w:rFonts w:cs="Times New Roman"/>
          <w:szCs w:val="28"/>
        </w:rPr>
        <w:t xml:space="preserve"> для корректной работы данной процедуры. После этого проверяется условие с помощью операторов </w:t>
      </w:r>
      <w:r w:rsidRPr="008B6EF8">
        <w:rPr>
          <w:rFonts w:cs="Times New Roman"/>
          <w:szCs w:val="28"/>
          <w:lang w:val="en-US"/>
        </w:rPr>
        <w:t>NOT</w:t>
      </w:r>
      <w:r w:rsidRPr="008B6EF8">
        <w:rPr>
          <w:rFonts w:cs="Times New Roman"/>
          <w:szCs w:val="28"/>
        </w:rPr>
        <w:t xml:space="preserve"> и  </w:t>
      </w:r>
      <w:r w:rsidRPr="008B6EF8">
        <w:rPr>
          <w:rFonts w:cs="Times New Roman"/>
          <w:szCs w:val="28"/>
          <w:lang w:val="en-US"/>
        </w:rPr>
        <w:t>EXISTS</w:t>
      </w:r>
      <w:r w:rsidRPr="008B6EF8">
        <w:rPr>
          <w:rFonts w:cs="Times New Roman"/>
          <w:szCs w:val="28"/>
        </w:rPr>
        <w:t>, если значение параметра 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не существует в таблице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 xml:space="preserve">, то выполняется обновление данных в таблице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 xml:space="preserve"> с помощью оператора </w:t>
      </w:r>
      <w:r w:rsidRPr="008B6EF8">
        <w:rPr>
          <w:rFonts w:cs="Times New Roman"/>
          <w:szCs w:val="28"/>
          <w:lang w:val="en-US"/>
        </w:rPr>
        <w:t>UPDATE</w:t>
      </w:r>
      <w:r w:rsidRPr="008B6EF8">
        <w:rPr>
          <w:rFonts w:cs="Times New Roman"/>
          <w:szCs w:val="28"/>
        </w:rPr>
        <w:t xml:space="preserve">, а именно столбец 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заполняется значением входного параметра 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, где значение столбца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таблицы </w:t>
      </w:r>
      <w:r w:rsidRPr="008B6EF8">
        <w:rPr>
          <w:rFonts w:cs="Times New Roman"/>
          <w:szCs w:val="28"/>
          <w:lang w:val="en-US"/>
        </w:rPr>
        <w:t>Passport</w:t>
      </w:r>
      <w:r w:rsidR="00684968" w:rsidRPr="008B6EF8">
        <w:rPr>
          <w:rFonts w:cs="Times New Roman"/>
          <w:szCs w:val="28"/>
        </w:rPr>
        <w:t xml:space="preserve"> совпадает со значением входного параметра @</w:t>
      </w:r>
      <w:r w:rsidR="00684968" w:rsidRPr="008B6EF8">
        <w:rPr>
          <w:rFonts w:cs="Times New Roman"/>
          <w:szCs w:val="28"/>
          <w:lang w:val="en-US"/>
        </w:rPr>
        <w:t>old</w:t>
      </w:r>
      <w:r w:rsidR="00684968" w:rsidRPr="008B6EF8">
        <w:rPr>
          <w:rFonts w:cs="Times New Roman"/>
          <w:szCs w:val="28"/>
        </w:rPr>
        <w:t>_</w:t>
      </w:r>
      <w:r w:rsidR="00684968" w:rsidRPr="008B6EF8">
        <w:rPr>
          <w:rFonts w:cs="Times New Roman"/>
          <w:szCs w:val="28"/>
          <w:lang w:val="en-US"/>
        </w:rPr>
        <w:t>pass</w:t>
      </w:r>
      <w:r w:rsidR="00684968" w:rsidRPr="008B6EF8">
        <w:rPr>
          <w:rFonts w:cs="Times New Roman"/>
          <w:szCs w:val="28"/>
        </w:rPr>
        <w:t>_</w:t>
      </w:r>
      <w:r w:rsidR="00684968"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. 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Если условие в начале процедуры ложно, то 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="00684968" w:rsidRPr="008B6EF8">
        <w:rPr>
          <w:rFonts w:cs="Times New Roman"/>
          <w:szCs w:val="28"/>
        </w:rPr>
        <w:t>Такие номер и серия паспорта уже существуют в базе данных</w:t>
      </w:r>
      <w:r w:rsidRPr="008B6EF8">
        <w:rPr>
          <w:rFonts w:cs="Times New Roman"/>
          <w:szCs w:val="28"/>
        </w:rPr>
        <w:t>»</w:t>
      </w:r>
      <w:r w:rsidR="00E36FDB" w:rsidRPr="008B6EF8">
        <w:rPr>
          <w:rFonts w:cs="Times New Roman"/>
          <w:szCs w:val="28"/>
        </w:rPr>
        <w:t>.</w:t>
      </w:r>
    </w:p>
    <w:p w:rsidR="00E36FDB" w:rsidRDefault="00E36FDB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Важно отметить, что при обновлении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, значение внешних ключей </w:t>
      </w:r>
      <w:proofErr w:type="spellStart"/>
      <w:r w:rsidRPr="008B6EF8">
        <w:rPr>
          <w:rFonts w:cs="Times New Roman"/>
          <w:szCs w:val="28"/>
        </w:rPr>
        <w:t>foreign_pass</w:t>
      </w:r>
      <w:proofErr w:type="spellEnd"/>
      <w:r w:rsidRPr="008B6EF8">
        <w:rPr>
          <w:rFonts w:cs="Times New Roman"/>
          <w:szCs w:val="28"/>
        </w:rPr>
        <w:t xml:space="preserve"> таблицы </w:t>
      </w:r>
      <w:r w:rsidRPr="008B6EF8">
        <w:rPr>
          <w:rFonts w:cs="Times New Roman"/>
          <w:szCs w:val="28"/>
          <w:lang w:val="en-US"/>
        </w:rPr>
        <w:t>Employee</w:t>
      </w:r>
      <w:r w:rsidRPr="008B6EF8">
        <w:rPr>
          <w:rFonts w:cs="Times New Roman"/>
          <w:szCs w:val="28"/>
        </w:rPr>
        <w:t xml:space="preserve"> и </w:t>
      </w:r>
      <w:proofErr w:type="spellStart"/>
      <w:r w:rsidRPr="008B6EF8">
        <w:rPr>
          <w:rFonts w:cs="Times New Roman"/>
          <w:szCs w:val="28"/>
        </w:rPr>
        <w:t>foreign_emp</w:t>
      </w:r>
      <w:proofErr w:type="spellEnd"/>
      <w:r w:rsidRPr="008B6EF8">
        <w:rPr>
          <w:rFonts w:cs="Times New Roman"/>
          <w:szCs w:val="28"/>
        </w:rPr>
        <w:t xml:space="preserve">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обновятся автоматически, так как при создани</w:t>
      </w:r>
      <w:r w:rsidR="004F12B0">
        <w:rPr>
          <w:rFonts w:cs="Times New Roman"/>
          <w:szCs w:val="28"/>
        </w:rPr>
        <w:t>и данных таблиц было применено п</w:t>
      </w:r>
      <w:r w:rsidRPr="008B6EF8">
        <w:rPr>
          <w:rFonts w:cs="Times New Roman"/>
          <w:szCs w:val="28"/>
        </w:rPr>
        <w:t xml:space="preserve">редложение ON UPDATE CASCADE, которое позволяет </w:t>
      </w:r>
      <w:r w:rsidR="00270928" w:rsidRPr="008B6EF8">
        <w:rPr>
          <w:rFonts w:cs="Times New Roman"/>
          <w:szCs w:val="28"/>
        </w:rPr>
        <w:t>выполнить каскадное обновление таблиц</w:t>
      </w:r>
      <w:r w:rsidR="003A1B2A" w:rsidRPr="008B6EF8">
        <w:rPr>
          <w:rFonts w:cs="Times New Roman"/>
          <w:szCs w:val="28"/>
        </w:rPr>
        <w:t>.</w:t>
      </w:r>
    </w:p>
    <w:p w:rsidR="002F1EDD" w:rsidRDefault="002F1EDD" w:rsidP="002F1ED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Код создания данной процедуры показан в приложении на рисунке 28. Пример работы процедуры показан в приложении на рисунках 29-30.</w:t>
      </w:r>
    </w:p>
    <w:p w:rsidR="005202F9" w:rsidRDefault="00D10C8F" w:rsidP="005202F9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Седьмая хранимая процедура: </w:t>
      </w:r>
      <w:proofErr w:type="spellStart"/>
      <w:r w:rsidRPr="008B6EF8">
        <w:rPr>
          <w:rFonts w:cs="Times New Roman"/>
          <w:szCs w:val="28"/>
        </w:rPr>
        <w:t>Calc_emp_ready</w:t>
      </w:r>
      <w:proofErr w:type="spellEnd"/>
      <w:r w:rsidRPr="008B6EF8">
        <w:rPr>
          <w:rFonts w:cs="Times New Roman"/>
          <w:szCs w:val="28"/>
        </w:rPr>
        <w:t>.</w:t>
      </w:r>
    </w:p>
    <w:p w:rsidR="00A6460D" w:rsidRDefault="00A6460D" w:rsidP="005202F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Эта процедура считает количество сотрудников</w:t>
      </w:r>
      <w:r w:rsidR="00C2590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заключении по результатам медицинского осмотра которых стоит «</w:t>
      </w:r>
      <w:r w:rsidRPr="00A6460D">
        <w:rPr>
          <w:rFonts w:cs="Times New Roman"/>
          <w:szCs w:val="28"/>
        </w:rPr>
        <w:t>Признаки состояний и заболеваний отсутствуют</w:t>
      </w:r>
      <w:r>
        <w:rPr>
          <w:rFonts w:cs="Times New Roman"/>
          <w:szCs w:val="28"/>
        </w:rPr>
        <w:t>».</w:t>
      </w:r>
    </w:p>
    <w:p w:rsidR="00A6460D" w:rsidRDefault="00A6460D" w:rsidP="00C2590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Процедура выполняет запрос </w:t>
      </w:r>
      <w:r>
        <w:rPr>
          <w:rFonts w:cs="Times New Roman"/>
          <w:szCs w:val="28"/>
          <w:lang w:val="en-US"/>
        </w:rPr>
        <w:t>SELECT</w:t>
      </w:r>
      <w:r>
        <w:rPr>
          <w:rFonts w:cs="Times New Roman"/>
          <w:szCs w:val="28"/>
        </w:rPr>
        <w:t xml:space="preserve">, в котором с помощью оператора </w:t>
      </w:r>
      <w:r>
        <w:rPr>
          <w:rFonts w:cs="Times New Roman"/>
          <w:szCs w:val="28"/>
          <w:lang w:val="en-US"/>
        </w:rPr>
        <w:t>COUNT</w:t>
      </w:r>
      <w:r w:rsidRPr="00A6460D">
        <w:rPr>
          <w:rFonts w:cs="Times New Roman"/>
          <w:szCs w:val="28"/>
        </w:rPr>
        <w:t xml:space="preserve">() </w:t>
      </w:r>
      <w:r>
        <w:rPr>
          <w:rFonts w:cs="Times New Roman"/>
          <w:szCs w:val="28"/>
        </w:rPr>
        <w:t xml:space="preserve">производится подсчет </w:t>
      </w:r>
      <w:r w:rsidR="001025E7">
        <w:rPr>
          <w:rFonts w:cs="Times New Roman"/>
          <w:szCs w:val="28"/>
        </w:rPr>
        <w:t xml:space="preserve">уникальных </w:t>
      </w:r>
      <w:r w:rsidR="001025E7">
        <w:rPr>
          <w:rFonts w:cs="Times New Roman"/>
          <w:szCs w:val="28"/>
          <w:lang w:val="en-US"/>
        </w:rPr>
        <w:t>ID</w:t>
      </w:r>
      <w:r w:rsidR="001025E7" w:rsidRPr="001025E7">
        <w:rPr>
          <w:rFonts w:cs="Times New Roman"/>
          <w:szCs w:val="28"/>
        </w:rPr>
        <w:t xml:space="preserve"> </w:t>
      </w:r>
      <w:r w:rsidR="001025E7">
        <w:rPr>
          <w:rFonts w:cs="Times New Roman"/>
          <w:szCs w:val="28"/>
        </w:rPr>
        <w:t xml:space="preserve">сотрудников, что достигается с помощью оператора </w:t>
      </w:r>
      <w:r w:rsidR="001025E7">
        <w:rPr>
          <w:rFonts w:cs="Times New Roman"/>
          <w:szCs w:val="28"/>
          <w:lang w:val="en-US"/>
        </w:rPr>
        <w:t>DISTINCT</w:t>
      </w:r>
      <w:r w:rsidR="001025E7">
        <w:rPr>
          <w:rFonts w:cs="Times New Roman"/>
          <w:szCs w:val="28"/>
        </w:rPr>
        <w:t>,</w:t>
      </w:r>
      <w:r w:rsidR="00C2590D">
        <w:rPr>
          <w:rFonts w:cs="Times New Roman"/>
          <w:szCs w:val="28"/>
        </w:rPr>
        <w:t xml:space="preserve"> в заключении которых стоит «</w:t>
      </w:r>
      <w:r w:rsidR="00C2590D" w:rsidRPr="00A6460D">
        <w:rPr>
          <w:rFonts w:cs="Times New Roman"/>
          <w:szCs w:val="28"/>
        </w:rPr>
        <w:t>Признаки состояний и заболеваний отсутствуют</w:t>
      </w:r>
      <w:r w:rsidR="00C2590D">
        <w:rPr>
          <w:rFonts w:cs="Times New Roman"/>
          <w:szCs w:val="28"/>
        </w:rPr>
        <w:t>».</w:t>
      </w:r>
    </w:p>
    <w:p w:rsidR="001025E7" w:rsidRDefault="001025E7" w:rsidP="001025E7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Подсчет производится только тех </w:t>
      </w:r>
      <w:r>
        <w:rPr>
          <w:rFonts w:cs="Times New Roman"/>
          <w:szCs w:val="28"/>
          <w:lang w:val="en-US"/>
        </w:rPr>
        <w:t>ID</w:t>
      </w:r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сотрудников, где значение столбца </w:t>
      </w:r>
      <w:r>
        <w:rPr>
          <w:rFonts w:cs="Times New Roman"/>
          <w:szCs w:val="28"/>
          <w:lang w:val="en-US"/>
        </w:rPr>
        <w:t>check</w:t>
      </w:r>
      <w:r w:rsidRPr="001025E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таблице </w:t>
      </w:r>
      <w:proofErr w:type="spellStart"/>
      <w:r>
        <w:rPr>
          <w:rFonts w:cs="Times New Roman"/>
          <w:szCs w:val="28"/>
          <w:lang w:val="en-US"/>
        </w:rPr>
        <w:t>MedCheckup</w:t>
      </w:r>
      <w:proofErr w:type="spellEnd"/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значению столбца </w:t>
      </w:r>
      <w:proofErr w:type="spellStart"/>
      <w:r>
        <w:rPr>
          <w:rFonts w:cs="Times New Roman"/>
          <w:szCs w:val="28"/>
          <w:lang w:val="en-US"/>
        </w:rPr>
        <w:t>prot</w:t>
      </w:r>
      <w:proofErr w:type="spellEnd"/>
      <w:r w:rsidRPr="001025E7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num</w:t>
      </w:r>
      <w:proofErr w:type="spellEnd"/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Protocol</w:t>
      </w:r>
      <w:r>
        <w:rPr>
          <w:rFonts w:cs="Times New Roman"/>
          <w:szCs w:val="28"/>
        </w:rPr>
        <w:t xml:space="preserve"> и значение столбца </w:t>
      </w:r>
      <w:proofErr w:type="spellStart"/>
      <w:r>
        <w:rPr>
          <w:rFonts w:cs="Times New Roman"/>
          <w:szCs w:val="28"/>
          <w:lang w:val="en-US"/>
        </w:rPr>
        <w:t>prot</w:t>
      </w:r>
      <w:proofErr w:type="spellEnd"/>
      <w:r w:rsidRPr="001025E7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concl</w:t>
      </w:r>
      <w:proofErr w:type="spellEnd"/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«</w:t>
      </w:r>
      <w:r w:rsidRPr="00A6460D">
        <w:rPr>
          <w:rFonts w:cs="Times New Roman"/>
          <w:szCs w:val="28"/>
        </w:rPr>
        <w:t>Признаки состояний и заболеваний отсутствуют</w:t>
      </w:r>
      <w:r>
        <w:rPr>
          <w:rFonts w:cs="Times New Roman"/>
          <w:szCs w:val="28"/>
        </w:rPr>
        <w:t>».</w:t>
      </w:r>
    </w:p>
    <w:p w:rsidR="002F1EDD" w:rsidRDefault="002F1EDD" w:rsidP="002F1ED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31. Пример работы процедуры показан в приложении на рисунке 32.</w:t>
      </w:r>
    </w:p>
    <w:p w:rsidR="001025E7" w:rsidRDefault="001025E7" w:rsidP="001025E7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Восьмая хранимая процедура</w:t>
      </w:r>
      <w:r w:rsidRPr="001025E7">
        <w:rPr>
          <w:rFonts w:cs="Times New Roman"/>
          <w:szCs w:val="28"/>
        </w:rPr>
        <w:t xml:space="preserve">: </w:t>
      </w:r>
      <w:proofErr w:type="spellStart"/>
      <w:r w:rsidRPr="001025E7">
        <w:rPr>
          <w:rFonts w:cs="Times New Roman"/>
          <w:szCs w:val="28"/>
        </w:rPr>
        <w:t>Delete_emp</w:t>
      </w:r>
      <w:proofErr w:type="spellEnd"/>
      <w:r>
        <w:rPr>
          <w:rFonts w:cs="Times New Roman"/>
          <w:szCs w:val="28"/>
        </w:rPr>
        <w:t>.</w:t>
      </w:r>
    </w:p>
    <w:p w:rsidR="001025E7" w:rsidRDefault="001025E7" w:rsidP="001025E7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процедура удаляет сотрудника из базы данных по его фамилии, и имени </w:t>
      </w:r>
      <w:r w:rsidR="00510BAB">
        <w:rPr>
          <w:rFonts w:cs="Times New Roman"/>
          <w:szCs w:val="28"/>
        </w:rPr>
        <w:t>и отчеству.</w:t>
      </w:r>
    </w:p>
    <w:p w:rsidR="00510BAB" w:rsidRDefault="00510BAB" w:rsidP="00510BA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Входными параметрами являются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</w:rPr>
        <w:t>emp_fname</w:t>
      </w:r>
      <w:proofErr w:type="spellEnd"/>
      <w:r w:rsidRPr="00510BAB">
        <w:rPr>
          <w:rFonts w:cs="Times New Roman"/>
          <w:szCs w:val="28"/>
        </w:rPr>
        <w:t xml:space="preserve"> CHAR(30),</w:t>
      </w:r>
      <w:r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name</w:t>
      </w:r>
      <w:r w:rsidRPr="00510BAB"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  <w:lang w:val="en-US"/>
        </w:rPr>
        <w:t>CHAR</w:t>
      </w:r>
      <w:r w:rsidRPr="00510BAB">
        <w:rPr>
          <w:rFonts w:cs="Times New Roman"/>
          <w:szCs w:val="28"/>
        </w:rPr>
        <w:t>(30),</w:t>
      </w:r>
      <w:r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surname</w:t>
      </w:r>
      <w:r w:rsidRPr="00510BAB"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  <w:lang w:val="en-US"/>
        </w:rPr>
        <w:t>CHAR</w:t>
      </w:r>
      <w:r w:rsidRPr="00510BAB">
        <w:rPr>
          <w:rFonts w:cs="Times New Roman"/>
          <w:szCs w:val="28"/>
        </w:rPr>
        <w:t>(30)</w:t>
      </w:r>
      <w:r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фамилия, имя и отчество сотрудника, который будет удален.</w:t>
      </w:r>
    </w:p>
    <w:p w:rsidR="00510BAB" w:rsidRDefault="00510BAB" w:rsidP="00510BA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процедуре выполняется запрос </w:t>
      </w:r>
      <w:r>
        <w:rPr>
          <w:rFonts w:cs="Times New Roman"/>
          <w:szCs w:val="28"/>
          <w:lang w:val="en-US"/>
        </w:rPr>
        <w:t>DELETE</w:t>
      </w:r>
      <w:r>
        <w:rPr>
          <w:rFonts w:cs="Times New Roman"/>
          <w:szCs w:val="28"/>
        </w:rPr>
        <w:t xml:space="preserve">, который удаляет строку таблицы </w:t>
      </w:r>
      <w:r>
        <w:rPr>
          <w:rFonts w:cs="Times New Roman"/>
          <w:szCs w:val="28"/>
          <w:lang w:val="en-US"/>
        </w:rPr>
        <w:t>Employee</w:t>
      </w:r>
      <w:r>
        <w:rPr>
          <w:rFonts w:cs="Times New Roman"/>
          <w:szCs w:val="28"/>
        </w:rPr>
        <w:t xml:space="preserve">, где значение столбца </w:t>
      </w:r>
      <w:proofErr w:type="spellStart"/>
      <w:r>
        <w:rPr>
          <w:rFonts w:cs="Times New Roman"/>
          <w:szCs w:val="28"/>
        </w:rPr>
        <w:t>emp_fname</w:t>
      </w:r>
      <w:proofErr w:type="spellEnd"/>
      <w:r>
        <w:rPr>
          <w:rFonts w:cs="Times New Roman"/>
          <w:szCs w:val="28"/>
        </w:rPr>
        <w:t xml:space="preserve">  таблицы </w:t>
      </w:r>
      <w:r>
        <w:rPr>
          <w:rFonts w:cs="Times New Roman"/>
          <w:szCs w:val="28"/>
          <w:lang w:val="en-US"/>
        </w:rPr>
        <w:t>Employee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входному параметру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</w:rPr>
        <w:t>emp_fname</w:t>
      </w:r>
      <w:proofErr w:type="spellEnd"/>
      <w:r>
        <w:rPr>
          <w:rFonts w:cs="Times New Roman"/>
          <w:szCs w:val="28"/>
        </w:rPr>
        <w:t xml:space="preserve">, значение столбца 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name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Employee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входному параметру</w:t>
      </w:r>
      <w:r w:rsidRPr="00510BAB">
        <w:rPr>
          <w:rFonts w:cs="Times New Roman"/>
          <w:szCs w:val="28"/>
        </w:rPr>
        <w:t xml:space="preserve"> 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name</w:t>
      </w:r>
      <w:r>
        <w:rPr>
          <w:rFonts w:cs="Times New Roman"/>
          <w:szCs w:val="28"/>
        </w:rPr>
        <w:t xml:space="preserve"> и значение столбца 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surname</w:t>
      </w:r>
      <w:r>
        <w:rPr>
          <w:rFonts w:cs="Times New Roman"/>
          <w:szCs w:val="28"/>
        </w:rPr>
        <w:t xml:space="preserve"> таблицы </w:t>
      </w:r>
      <w:r>
        <w:rPr>
          <w:rFonts w:cs="Times New Roman"/>
          <w:szCs w:val="28"/>
          <w:lang w:val="en-US"/>
        </w:rPr>
        <w:t>Employee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входному параметру</w:t>
      </w:r>
      <w:r w:rsidRPr="00510BAB">
        <w:rPr>
          <w:rFonts w:cs="Times New Roman"/>
          <w:szCs w:val="28"/>
        </w:rPr>
        <w:t xml:space="preserve"> 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surname</w:t>
      </w:r>
      <w:r>
        <w:rPr>
          <w:rFonts w:cs="Times New Roman"/>
          <w:szCs w:val="28"/>
        </w:rPr>
        <w:t>.</w:t>
      </w:r>
    </w:p>
    <w:p w:rsidR="004F12B0" w:rsidRDefault="004F12B0" w:rsidP="00510BA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Важно отметить, что строки таблиц </w:t>
      </w:r>
      <w:proofErr w:type="spellStart"/>
      <w:r>
        <w:rPr>
          <w:rFonts w:cs="Times New Roman"/>
          <w:szCs w:val="28"/>
          <w:lang w:val="en-US"/>
        </w:rPr>
        <w:t>MedCheckup</w:t>
      </w:r>
      <w:proofErr w:type="spellEnd"/>
      <w:r w:rsidRPr="004F12B0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Resultsl</w:t>
      </w:r>
      <w:proofErr w:type="spellEnd"/>
      <w:r w:rsidRPr="004F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4F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Protocol</w:t>
      </w:r>
      <w:r>
        <w:rPr>
          <w:rFonts w:cs="Times New Roman"/>
          <w:szCs w:val="28"/>
        </w:rPr>
        <w:t xml:space="preserve">, которые связаны с сотрудником, который был удален, также будут удалены, </w:t>
      </w:r>
      <w:r w:rsidRPr="008B6EF8">
        <w:rPr>
          <w:rFonts w:cs="Times New Roman"/>
          <w:szCs w:val="28"/>
        </w:rPr>
        <w:t>так как при создани</w:t>
      </w:r>
      <w:r>
        <w:rPr>
          <w:rFonts w:cs="Times New Roman"/>
          <w:szCs w:val="28"/>
        </w:rPr>
        <w:t>и данных таблиц было применено п</w:t>
      </w:r>
      <w:r w:rsidRPr="008B6EF8">
        <w:rPr>
          <w:rFonts w:cs="Times New Roman"/>
          <w:szCs w:val="28"/>
        </w:rPr>
        <w:t xml:space="preserve">редложение ON </w:t>
      </w:r>
      <w:r>
        <w:rPr>
          <w:rFonts w:cs="Times New Roman"/>
          <w:szCs w:val="28"/>
          <w:lang w:val="en-US"/>
        </w:rPr>
        <w:t>DELETE</w:t>
      </w:r>
      <w:r w:rsidRPr="008B6EF8">
        <w:rPr>
          <w:rFonts w:cs="Times New Roman"/>
          <w:szCs w:val="28"/>
        </w:rPr>
        <w:t xml:space="preserve"> CASCADE, которое позволяет выполнить каскадное </w:t>
      </w:r>
      <w:r>
        <w:rPr>
          <w:rFonts w:cs="Times New Roman"/>
          <w:szCs w:val="28"/>
        </w:rPr>
        <w:t>удаление</w:t>
      </w:r>
      <w:r w:rsidRPr="008B6EF8">
        <w:rPr>
          <w:rFonts w:cs="Times New Roman"/>
          <w:szCs w:val="28"/>
        </w:rPr>
        <w:t xml:space="preserve"> таблиц.</w:t>
      </w:r>
      <w:r>
        <w:rPr>
          <w:rFonts w:cs="Times New Roman"/>
          <w:szCs w:val="28"/>
        </w:rPr>
        <w:t xml:space="preserve"> </w:t>
      </w:r>
    </w:p>
    <w:p w:rsidR="002F1EDD" w:rsidRDefault="002F1EDD" w:rsidP="002F1ED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33. Пример работы процедуры показан в приложении на рисунке 34.</w:t>
      </w:r>
    </w:p>
    <w:p w:rsidR="00510BAB" w:rsidRDefault="00510BAB" w:rsidP="002F1EDD">
      <w:pPr>
        <w:keepLines/>
        <w:spacing w:after="0"/>
        <w:ind w:right="112"/>
        <w:rPr>
          <w:rFonts w:cs="Times New Roman"/>
          <w:szCs w:val="28"/>
        </w:rPr>
      </w:pPr>
    </w:p>
    <w:p w:rsidR="00510BAB" w:rsidRDefault="00510BAB" w:rsidP="00DF4E67">
      <w:pPr>
        <w:pStyle w:val="5"/>
        <w:tabs>
          <w:tab w:val="left" w:pos="1134"/>
        </w:tabs>
        <w:ind w:left="0" w:firstLine="709"/>
      </w:pPr>
      <w:bookmarkStart w:id="19" w:name="_Toc136382988"/>
      <w:r w:rsidRPr="008B6EF8">
        <w:t>Тестиров</w:t>
      </w:r>
      <w:r>
        <w:t>ание и отладка триггеров</w:t>
      </w:r>
      <w:bookmarkEnd w:id="19"/>
    </w:p>
    <w:p w:rsidR="00510BAB" w:rsidRDefault="00510BAB" w:rsidP="00510BAB">
      <w:pPr>
        <w:keepLines/>
        <w:spacing w:after="0"/>
        <w:ind w:right="112" w:firstLine="709"/>
        <w:rPr>
          <w:rFonts w:cs="Times New Roman"/>
          <w:b/>
          <w:szCs w:val="28"/>
        </w:rPr>
      </w:pPr>
    </w:p>
    <w:p w:rsidR="007F133F" w:rsidRPr="008B6EF8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Триггер – это специальный механизм, который автоматически выполняется при определенных событиях или изменениях данных в таблицах. Каждый триггер состоит из имени, действия и исполнения.</w:t>
      </w:r>
    </w:p>
    <w:p w:rsidR="007F133F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 этом разделе будет описана</w:t>
      </w:r>
      <w:r>
        <w:rPr>
          <w:rFonts w:cs="Times New Roman"/>
          <w:szCs w:val="28"/>
        </w:rPr>
        <w:t xml:space="preserve"> разработка </w:t>
      </w:r>
      <w:r w:rsidRPr="008B6EF8">
        <w:rPr>
          <w:rFonts w:cs="Times New Roman"/>
          <w:szCs w:val="28"/>
        </w:rPr>
        <w:t>триггеров, которые обеспечивают улучшенную работу созданной базы данных.</w:t>
      </w:r>
    </w:p>
    <w:p w:rsidR="004F12B0" w:rsidRPr="00204915" w:rsidRDefault="004F12B0" w:rsidP="00510BAB">
      <w:pPr>
        <w:keepLines/>
        <w:spacing w:after="0"/>
        <w:ind w:right="112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Первый</w:t>
      </w:r>
      <w:r w:rsidRPr="002049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триггер</w:t>
      </w:r>
      <w:r w:rsidRPr="00204915">
        <w:rPr>
          <w:rFonts w:cs="Times New Roman"/>
          <w:szCs w:val="28"/>
          <w:lang w:val="en-US"/>
        </w:rPr>
        <w:t xml:space="preserve">: </w:t>
      </w:r>
      <w:proofErr w:type="spellStart"/>
      <w:r w:rsidR="006532F2" w:rsidRPr="006532F2">
        <w:rPr>
          <w:rFonts w:cs="Times New Roman"/>
          <w:szCs w:val="28"/>
          <w:lang w:val="en-US"/>
        </w:rPr>
        <w:t>Update</w:t>
      </w:r>
      <w:r w:rsidR="006532F2" w:rsidRPr="00204915">
        <w:rPr>
          <w:rFonts w:cs="Times New Roman"/>
          <w:szCs w:val="28"/>
          <w:lang w:val="en-US"/>
        </w:rPr>
        <w:t>_</w:t>
      </w:r>
      <w:r w:rsidR="006532F2" w:rsidRPr="006532F2">
        <w:rPr>
          <w:rFonts w:cs="Times New Roman"/>
          <w:szCs w:val="28"/>
          <w:lang w:val="en-US"/>
        </w:rPr>
        <w:t>old</w:t>
      </w:r>
      <w:r w:rsidR="006532F2" w:rsidRPr="00204915">
        <w:rPr>
          <w:rFonts w:cs="Times New Roman"/>
          <w:szCs w:val="28"/>
          <w:lang w:val="en-US"/>
        </w:rPr>
        <w:t>_</w:t>
      </w:r>
      <w:r w:rsidR="006532F2" w:rsidRPr="006532F2">
        <w:rPr>
          <w:rFonts w:cs="Times New Roman"/>
          <w:szCs w:val="28"/>
          <w:lang w:val="en-US"/>
        </w:rPr>
        <w:t>pass</w:t>
      </w:r>
      <w:proofErr w:type="spellEnd"/>
      <w:r w:rsidR="006532F2" w:rsidRPr="00204915">
        <w:rPr>
          <w:rFonts w:cs="Times New Roman"/>
          <w:szCs w:val="28"/>
          <w:lang w:val="en-US"/>
        </w:rPr>
        <w:t>.</w:t>
      </w:r>
    </w:p>
    <w:p w:rsidR="00567863" w:rsidRDefault="006532F2" w:rsidP="00567863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обновления таблицы </w:t>
      </w:r>
      <w:r>
        <w:rPr>
          <w:rFonts w:cs="Times New Roman"/>
          <w:szCs w:val="28"/>
          <w:lang w:val="en-US"/>
        </w:rPr>
        <w:t>Passport</w:t>
      </w:r>
      <w:r w:rsidRPr="006532F2">
        <w:rPr>
          <w:rFonts w:cs="Times New Roman"/>
          <w:szCs w:val="28"/>
        </w:rPr>
        <w:t xml:space="preserve">. </w:t>
      </w:r>
    </w:p>
    <w:p w:rsidR="000F102E" w:rsidRDefault="006532F2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</w:t>
      </w:r>
      <w:r w:rsidR="00567863">
        <w:rPr>
          <w:rFonts w:cs="Times New Roman"/>
          <w:szCs w:val="28"/>
        </w:rPr>
        <w:t xml:space="preserve">с помощью оператора </w:t>
      </w:r>
      <w:r w:rsidR="00567863">
        <w:rPr>
          <w:rFonts w:cs="Times New Roman"/>
          <w:szCs w:val="28"/>
          <w:lang w:val="en-US"/>
        </w:rPr>
        <w:t>UPDATE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обновляет данные таблицы </w:t>
      </w:r>
      <w:r w:rsidR="00567863">
        <w:rPr>
          <w:rFonts w:cs="Times New Roman"/>
          <w:szCs w:val="28"/>
          <w:lang w:val="en-US"/>
        </w:rPr>
        <w:t>Passport</w:t>
      </w:r>
      <w:r w:rsidR="00567863">
        <w:rPr>
          <w:rFonts w:cs="Times New Roman"/>
          <w:szCs w:val="28"/>
        </w:rPr>
        <w:t xml:space="preserve">, а с помощью оператора </w:t>
      </w:r>
      <w:r w:rsidR="00567863">
        <w:rPr>
          <w:rFonts w:cs="Times New Roman"/>
          <w:szCs w:val="28"/>
          <w:lang w:val="en-US"/>
        </w:rPr>
        <w:t>SET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выставляет столбцам </w:t>
      </w:r>
      <w:proofErr w:type="spellStart"/>
      <w:r w:rsidR="00567863" w:rsidRPr="00567863">
        <w:rPr>
          <w:rFonts w:cs="Times New Roman"/>
          <w:szCs w:val="28"/>
        </w:rPr>
        <w:t>pass_code</w:t>
      </w:r>
      <w:proofErr w:type="spellEnd"/>
      <w:r w:rsidR="00567863">
        <w:rPr>
          <w:rFonts w:cs="Times New Roman"/>
          <w:szCs w:val="28"/>
        </w:rPr>
        <w:t xml:space="preserve">, </w:t>
      </w:r>
      <w:r w:rsidR="00567863" w:rsidRP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 w:rsidRPr="00567863">
        <w:rPr>
          <w:rFonts w:cs="Times New Roman"/>
          <w:szCs w:val="28"/>
          <w:lang w:val="en-US"/>
        </w:rPr>
        <w:t>date</w:t>
      </w:r>
      <w:r w:rsidR="00567863">
        <w:rPr>
          <w:rFonts w:cs="Times New Roman"/>
          <w:szCs w:val="28"/>
        </w:rPr>
        <w:t xml:space="preserve"> и </w:t>
      </w:r>
      <w:r w:rsidR="00567863" w:rsidRP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 w:rsidRPr="00567863">
        <w:rPr>
          <w:rFonts w:cs="Times New Roman"/>
          <w:szCs w:val="28"/>
          <w:lang w:val="en-US"/>
        </w:rPr>
        <w:t>issued</w:t>
      </w:r>
      <w:r w:rsidR="00567863">
        <w:rPr>
          <w:rFonts w:cs="Times New Roman"/>
          <w:szCs w:val="28"/>
        </w:rPr>
        <w:t xml:space="preserve">  значения соответственно  </w:t>
      </w:r>
      <w:r w:rsidR="00567863" w:rsidRPr="00567863">
        <w:rPr>
          <w:rFonts w:cs="Times New Roman"/>
          <w:szCs w:val="28"/>
        </w:rPr>
        <w:t>'000-000',</w:t>
      </w:r>
      <w:r w:rsidR="00567863">
        <w:rPr>
          <w:rFonts w:cs="Times New Roman"/>
          <w:szCs w:val="28"/>
        </w:rPr>
        <w:t xml:space="preserve"> '1900-01-01' и </w:t>
      </w:r>
      <w:r w:rsidR="00567863" w:rsidRPr="00567863">
        <w:rPr>
          <w:rFonts w:cs="Times New Roman"/>
          <w:szCs w:val="28"/>
        </w:rPr>
        <w:t>'Данные устарели'</w:t>
      </w:r>
      <w:r w:rsidR="00567863">
        <w:rPr>
          <w:rFonts w:cs="Times New Roman"/>
          <w:szCs w:val="28"/>
        </w:rPr>
        <w:t xml:space="preserve">, где значение столбца </w:t>
      </w:r>
      <w:r w:rsid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>
        <w:rPr>
          <w:rFonts w:cs="Times New Roman"/>
          <w:szCs w:val="28"/>
          <w:lang w:val="en-US"/>
        </w:rPr>
        <w:t>id</w:t>
      </w:r>
      <w:r w:rsidR="00567863">
        <w:rPr>
          <w:rFonts w:cs="Times New Roman"/>
          <w:szCs w:val="28"/>
        </w:rPr>
        <w:t xml:space="preserve"> таблицы </w:t>
      </w:r>
      <w:r w:rsidR="00567863">
        <w:rPr>
          <w:rFonts w:cs="Times New Roman"/>
          <w:szCs w:val="28"/>
          <w:lang w:val="en-US"/>
        </w:rPr>
        <w:t>Passport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равно значению столбца </w:t>
      </w:r>
      <w:r w:rsid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>
        <w:rPr>
          <w:rFonts w:cs="Times New Roman"/>
          <w:szCs w:val="28"/>
          <w:lang w:val="en-US"/>
        </w:rPr>
        <w:t>id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таблицы </w:t>
      </w:r>
      <w:r w:rsidR="00567863">
        <w:rPr>
          <w:rFonts w:cs="Times New Roman"/>
          <w:szCs w:val="28"/>
          <w:lang w:val="en-US"/>
        </w:rPr>
        <w:t>inserted</w:t>
      </w:r>
      <w:r w:rsidR="00567863" w:rsidRPr="00567863">
        <w:rPr>
          <w:rFonts w:cs="Times New Roman"/>
          <w:szCs w:val="28"/>
        </w:rPr>
        <w:t>.</w:t>
      </w:r>
    </w:p>
    <w:p w:rsidR="008D17BF" w:rsidRDefault="008D17BF" w:rsidP="008D17BF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35. Пример выполнения триггера показан в приложении на рисунке 36.</w:t>
      </w:r>
    </w:p>
    <w:p w:rsidR="000F102E" w:rsidRPr="00B66A1C" w:rsidRDefault="000F102E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Второй</w:t>
      </w:r>
      <w:r w:rsidRPr="00B66A1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Pr="00B66A1C">
        <w:rPr>
          <w:rFonts w:cs="Times New Roman"/>
          <w:szCs w:val="28"/>
        </w:rPr>
        <w:t xml:space="preserve">: </w:t>
      </w:r>
      <w:r w:rsidRPr="000F102E">
        <w:rPr>
          <w:rFonts w:cs="Times New Roman"/>
          <w:szCs w:val="28"/>
          <w:lang w:val="en-US"/>
        </w:rPr>
        <w:t>Insert</w:t>
      </w:r>
      <w:r w:rsidRPr="00B66A1C">
        <w:rPr>
          <w:rFonts w:cs="Times New Roman"/>
          <w:szCs w:val="28"/>
        </w:rPr>
        <w:t>_</w:t>
      </w:r>
      <w:proofErr w:type="spellStart"/>
      <w:r w:rsidRPr="000F102E">
        <w:rPr>
          <w:rFonts w:cs="Times New Roman"/>
          <w:szCs w:val="28"/>
          <w:lang w:val="en-US"/>
        </w:rPr>
        <w:t>prot</w:t>
      </w:r>
      <w:proofErr w:type="spellEnd"/>
      <w:r w:rsidRPr="00B66A1C">
        <w:rPr>
          <w:rFonts w:cs="Times New Roman"/>
          <w:szCs w:val="28"/>
        </w:rPr>
        <w:t>_</w:t>
      </w:r>
      <w:proofErr w:type="spellStart"/>
      <w:r w:rsidRPr="000F102E">
        <w:rPr>
          <w:rFonts w:cs="Times New Roman"/>
          <w:szCs w:val="28"/>
          <w:lang w:val="en-US"/>
        </w:rPr>
        <w:t>concl</w:t>
      </w:r>
      <w:proofErr w:type="spellEnd"/>
      <w:r w:rsidRPr="00B66A1C">
        <w:rPr>
          <w:rFonts w:cs="Times New Roman"/>
          <w:szCs w:val="28"/>
        </w:rPr>
        <w:t>.</w:t>
      </w:r>
    </w:p>
    <w:p w:rsidR="000F102E" w:rsidRPr="000F102E" w:rsidRDefault="000F102E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добавления новых или обновлении старых значений таблицы </w:t>
      </w:r>
      <w:r>
        <w:rPr>
          <w:rFonts w:cs="Times New Roman"/>
          <w:szCs w:val="28"/>
          <w:lang w:val="en-US"/>
        </w:rPr>
        <w:t>Protocol</w:t>
      </w:r>
      <w:r w:rsidRPr="000F102E">
        <w:rPr>
          <w:rFonts w:cs="Times New Roman"/>
          <w:szCs w:val="28"/>
        </w:rPr>
        <w:t>.</w:t>
      </w:r>
    </w:p>
    <w:p w:rsidR="000F102E" w:rsidRDefault="000F102E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Вначале триггера </w:t>
      </w:r>
      <w:r w:rsidR="00BF7C62">
        <w:rPr>
          <w:rFonts w:cs="Times New Roman"/>
          <w:szCs w:val="28"/>
        </w:rPr>
        <w:t xml:space="preserve">с помощью оператора </w:t>
      </w:r>
      <w:r w:rsidR="00BF7C62">
        <w:rPr>
          <w:rFonts w:cs="Times New Roman"/>
          <w:szCs w:val="28"/>
          <w:lang w:val="en-US"/>
        </w:rPr>
        <w:t>DECLARE</w:t>
      </w:r>
      <w:r w:rsidR="00BF7C62"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объявляются переменные</w:t>
      </w:r>
      <w:r w:rsidR="00B403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необходимые для его работы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</w:rPr>
        <w:t>new_prot_id</w:t>
      </w:r>
      <w:proofErr w:type="spellEnd"/>
      <w:r w:rsidRPr="000F102E">
        <w:rPr>
          <w:rFonts w:cs="Times New Roman"/>
          <w:szCs w:val="28"/>
        </w:rPr>
        <w:t xml:space="preserve"> INT</w:t>
      </w:r>
      <w:r>
        <w:rPr>
          <w:rFonts w:cs="Times New Roman"/>
          <w:szCs w:val="28"/>
        </w:rPr>
        <w:t xml:space="preserve"> – номер нового протокола</w:t>
      </w:r>
      <w:r w:rsidRPr="000F102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  <w:lang w:val="en-US"/>
        </w:rPr>
        <w:t>emp</w:t>
      </w:r>
      <w:proofErr w:type="spellEnd"/>
      <w:r w:rsidRPr="000F102E">
        <w:rPr>
          <w:rFonts w:cs="Times New Roman"/>
          <w:szCs w:val="28"/>
        </w:rPr>
        <w:t>_</w:t>
      </w:r>
      <w:proofErr w:type="spellStart"/>
      <w:r w:rsidRPr="000F102E">
        <w:rPr>
          <w:rFonts w:cs="Times New Roman"/>
          <w:szCs w:val="28"/>
          <w:lang w:val="en-US"/>
        </w:rPr>
        <w:t>fname</w:t>
      </w:r>
      <w:proofErr w:type="spellEnd"/>
      <w:r w:rsidRPr="000F102E"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  <w:lang w:val="en-US"/>
        </w:rPr>
        <w:t>CHAR</w:t>
      </w:r>
      <w:r w:rsidRPr="000F102E">
        <w:rPr>
          <w:rFonts w:cs="Times New Roman"/>
          <w:szCs w:val="28"/>
        </w:rPr>
        <w:t>(30)</w:t>
      </w:r>
      <w:r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  <w:lang w:val="en-US"/>
        </w:rPr>
        <w:t>emp</w:t>
      </w:r>
      <w:proofErr w:type="spellEnd"/>
      <w:r w:rsidRPr="000F102E">
        <w:rPr>
          <w:rFonts w:cs="Times New Roman"/>
          <w:szCs w:val="28"/>
        </w:rPr>
        <w:t>_</w:t>
      </w:r>
      <w:r w:rsidRPr="000F102E">
        <w:rPr>
          <w:rFonts w:cs="Times New Roman"/>
          <w:szCs w:val="28"/>
          <w:lang w:val="en-US"/>
        </w:rPr>
        <w:t>name</w:t>
      </w:r>
      <w:r w:rsidRPr="000F102E"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  <w:lang w:val="en-US"/>
        </w:rPr>
        <w:t>CHAR</w:t>
      </w:r>
      <w:r>
        <w:rPr>
          <w:rFonts w:cs="Times New Roman"/>
          <w:szCs w:val="28"/>
        </w:rPr>
        <w:t xml:space="preserve">(30) и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</w:rPr>
        <w:t>emp_surname</w:t>
      </w:r>
      <w:proofErr w:type="spellEnd"/>
      <w:r w:rsidRPr="000F102E">
        <w:rPr>
          <w:rFonts w:cs="Times New Roman"/>
          <w:szCs w:val="28"/>
        </w:rPr>
        <w:t xml:space="preserve"> CHAR(30)</w:t>
      </w:r>
      <w:r>
        <w:rPr>
          <w:rFonts w:cs="Times New Roman"/>
          <w:szCs w:val="28"/>
        </w:rPr>
        <w:t xml:space="preserve"> соответственно фамилия</w:t>
      </w:r>
      <w:r w:rsidRPr="000F102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имя и отчество сотрудника, протокол с заключением врача которого был добавлен или обновлен.</w:t>
      </w:r>
    </w:p>
    <w:p w:rsidR="005B3109" w:rsidRDefault="000F102E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объявления с помощью операторов </w:t>
      </w:r>
      <w:r>
        <w:rPr>
          <w:rFonts w:cs="Times New Roman"/>
          <w:szCs w:val="28"/>
          <w:lang w:val="en-US"/>
        </w:rPr>
        <w:t>SELECT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переменные @</w:t>
      </w:r>
      <w:proofErr w:type="spellStart"/>
      <w:r>
        <w:rPr>
          <w:rFonts w:cs="Times New Roman"/>
          <w:szCs w:val="28"/>
        </w:rPr>
        <w:t>new_prot_id</w:t>
      </w:r>
      <w:proofErr w:type="spellEnd"/>
      <w:r>
        <w:rPr>
          <w:rFonts w:cs="Times New Roman"/>
          <w:szCs w:val="28"/>
        </w:rPr>
        <w:t xml:space="preserve">, </w:t>
      </w:r>
      <w:r w:rsidRPr="000F102E">
        <w:rPr>
          <w:rFonts w:cs="Times New Roman"/>
          <w:szCs w:val="28"/>
        </w:rPr>
        <w:t>@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0F102E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fname</w:t>
      </w:r>
      <w:proofErr w:type="spellEnd"/>
      <w:r w:rsidRPr="000F102E">
        <w:rPr>
          <w:rFonts w:cs="Times New Roman"/>
          <w:szCs w:val="28"/>
        </w:rPr>
        <w:t xml:space="preserve">, </w:t>
      </w:r>
      <w:r w:rsidR="005B3109" w:rsidRPr="005B3109">
        <w:rPr>
          <w:rFonts w:cs="Times New Roman"/>
          <w:szCs w:val="28"/>
        </w:rPr>
        <w:t>@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r w:rsidR="005B3109">
        <w:rPr>
          <w:rFonts w:cs="Times New Roman"/>
          <w:szCs w:val="28"/>
          <w:lang w:val="en-US"/>
        </w:rPr>
        <w:t>name</w:t>
      </w:r>
      <w:r w:rsidR="005B3109" w:rsidRPr="005B3109">
        <w:rPr>
          <w:rFonts w:cs="Times New Roman"/>
          <w:szCs w:val="28"/>
        </w:rPr>
        <w:t xml:space="preserve"> и </w:t>
      </w:r>
      <w:r w:rsidR="005B3109" w:rsidRPr="000F102E">
        <w:rPr>
          <w:rFonts w:cs="Times New Roman"/>
          <w:szCs w:val="28"/>
        </w:rPr>
        <w:t>@</w:t>
      </w:r>
      <w:proofErr w:type="spellStart"/>
      <w:r w:rsidR="005B3109" w:rsidRPr="000F102E">
        <w:rPr>
          <w:rFonts w:cs="Times New Roman"/>
          <w:szCs w:val="28"/>
        </w:rPr>
        <w:t>emp_surname</w:t>
      </w:r>
      <w:proofErr w:type="spellEnd"/>
      <w:r w:rsidR="005B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заполняются</w:t>
      </w:r>
      <w:r w:rsidR="005B3109">
        <w:rPr>
          <w:rFonts w:cs="Times New Roman"/>
          <w:szCs w:val="28"/>
        </w:rPr>
        <w:t xml:space="preserve"> соответственно</w:t>
      </w:r>
      <w:r>
        <w:rPr>
          <w:rFonts w:cs="Times New Roman"/>
          <w:szCs w:val="28"/>
        </w:rPr>
        <w:t xml:space="preserve"> значениями</w:t>
      </w:r>
      <w:r w:rsidR="005B3109">
        <w:rPr>
          <w:rFonts w:cs="Times New Roman"/>
          <w:szCs w:val="28"/>
        </w:rPr>
        <w:t xml:space="preserve"> столбца </w:t>
      </w:r>
      <w:proofErr w:type="spellStart"/>
      <w:r w:rsidR="005B3109">
        <w:rPr>
          <w:rFonts w:cs="Times New Roman"/>
          <w:szCs w:val="28"/>
          <w:lang w:val="en-US"/>
        </w:rPr>
        <w:t>prot</w:t>
      </w:r>
      <w:proofErr w:type="spellEnd"/>
      <w:r w:rsidR="005B3109" w:rsidRPr="005B3109">
        <w:rPr>
          <w:rFonts w:cs="Times New Roman"/>
          <w:szCs w:val="28"/>
        </w:rPr>
        <w:t>_</w:t>
      </w:r>
      <w:proofErr w:type="spellStart"/>
      <w:r w:rsidR="005B3109">
        <w:rPr>
          <w:rFonts w:cs="Times New Roman"/>
          <w:szCs w:val="28"/>
          <w:lang w:val="en-US"/>
        </w:rPr>
        <w:t>num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таблицы </w:t>
      </w:r>
      <w:r w:rsidR="005B3109">
        <w:rPr>
          <w:rFonts w:cs="Times New Roman"/>
          <w:szCs w:val="28"/>
          <w:lang w:val="en-US"/>
        </w:rPr>
        <w:t>inserted</w:t>
      </w:r>
      <w:r w:rsidR="005B3109">
        <w:rPr>
          <w:rFonts w:cs="Times New Roman"/>
          <w:szCs w:val="28"/>
        </w:rPr>
        <w:t xml:space="preserve">, столбцов 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proofErr w:type="spellStart"/>
      <w:r w:rsidR="005B3109">
        <w:rPr>
          <w:rFonts w:cs="Times New Roman"/>
          <w:szCs w:val="28"/>
          <w:lang w:val="en-US"/>
        </w:rPr>
        <w:t>fname</w:t>
      </w:r>
      <w:proofErr w:type="spellEnd"/>
      <w:r w:rsidR="005B3109" w:rsidRPr="005B3109">
        <w:rPr>
          <w:rFonts w:cs="Times New Roman"/>
          <w:szCs w:val="28"/>
        </w:rPr>
        <w:t xml:space="preserve">, 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r w:rsidR="005B3109">
        <w:rPr>
          <w:rFonts w:cs="Times New Roman"/>
          <w:szCs w:val="28"/>
          <w:lang w:val="en-US"/>
        </w:rPr>
        <w:t>name</w:t>
      </w:r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и 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r w:rsidR="005B3109">
        <w:rPr>
          <w:rFonts w:cs="Times New Roman"/>
          <w:szCs w:val="28"/>
          <w:lang w:val="en-US"/>
        </w:rPr>
        <w:t>surname</w:t>
      </w:r>
      <w:r w:rsidR="005B3109">
        <w:rPr>
          <w:rFonts w:cs="Times New Roman"/>
          <w:szCs w:val="28"/>
        </w:rPr>
        <w:t xml:space="preserve"> таблицы </w:t>
      </w:r>
      <w:r w:rsidR="005B3109">
        <w:rPr>
          <w:rFonts w:cs="Times New Roman"/>
          <w:szCs w:val="28"/>
          <w:lang w:val="en-US"/>
        </w:rPr>
        <w:t>Employee</w:t>
      </w:r>
      <w:r w:rsidR="005B3109">
        <w:rPr>
          <w:rFonts w:cs="Times New Roman"/>
          <w:szCs w:val="28"/>
        </w:rPr>
        <w:t xml:space="preserve">, где значение столбца </w:t>
      </w:r>
      <w:proofErr w:type="spellStart"/>
      <w:r w:rsidR="005B3109" w:rsidRPr="005B3109">
        <w:rPr>
          <w:rFonts w:cs="Times New Roman"/>
          <w:szCs w:val="28"/>
        </w:rPr>
        <w:t>emp_id</w:t>
      </w:r>
      <w:proofErr w:type="spellEnd"/>
      <w:r w:rsidR="005B3109">
        <w:rPr>
          <w:rFonts w:cs="Times New Roman"/>
          <w:szCs w:val="28"/>
        </w:rPr>
        <w:t xml:space="preserve"> таблицы </w:t>
      </w:r>
      <w:r w:rsidR="005B3109">
        <w:rPr>
          <w:rFonts w:cs="Times New Roman"/>
          <w:szCs w:val="28"/>
          <w:lang w:val="en-US"/>
        </w:rPr>
        <w:t>Employee</w:t>
      </w:r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>равно значению столбца</w:t>
      </w:r>
      <w:r w:rsidR="005B3109" w:rsidRPr="005B3109">
        <w:rPr>
          <w:rFonts w:cs="Times New Roman"/>
          <w:szCs w:val="28"/>
        </w:rPr>
        <w:t xml:space="preserve"> </w:t>
      </w:r>
      <w:proofErr w:type="spellStart"/>
      <w:r w:rsidR="005B3109" w:rsidRPr="005B3109">
        <w:rPr>
          <w:rFonts w:cs="Times New Roman"/>
          <w:szCs w:val="28"/>
        </w:rPr>
        <w:t>emp_id</w:t>
      </w:r>
      <w:proofErr w:type="spellEnd"/>
      <w:r w:rsidR="005B3109">
        <w:rPr>
          <w:rFonts w:cs="Times New Roman"/>
          <w:szCs w:val="28"/>
        </w:rPr>
        <w:t xml:space="preserve"> таблицы </w:t>
      </w:r>
      <w:proofErr w:type="spellStart"/>
      <w:r w:rsidR="005B3109">
        <w:rPr>
          <w:rFonts w:cs="Times New Roman"/>
          <w:szCs w:val="28"/>
          <w:lang w:val="en-US"/>
        </w:rPr>
        <w:t>MedCheckup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и значение столбца </w:t>
      </w:r>
      <w:proofErr w:type="spellStart"/>
      <w:r w:rsidR="005B3109" w:rsidRPr="005B3109">
        <w:rPr>
          <w:rFonts w:cs="Times New Roman"/>
          <w:szCs w:val="28"/>
        </w:rPr>
        <w:t>check_id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таблицы </w:t>
      </w:r>
      <w:proofErr w:type="spellStart"/>
      <w:r w:rsidR="005B3109">
        <w:rPr>
          <w:rFonts w:cs="Times New Roman"/>
          <w:szCs w:val="28"/>
          <w:lang w:val="en-US"/>
        </w:rPr>
        <w:t>MedCheckup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>равно значению переменной</w:t>
      </w:r>
      <w:r w:rsidR="005B3109" w:rsidRPr="005B3109">
        <w:rPr>
          <w:rFonts w:cs="Times New Roman"/>
          <w:szCs w:val="28"/>
        </w:rPr>
        <w:t xml:space="preserve"> @</w:t>
      </w:r>
      <w:proofErr w:type="spellStart"/>
      <w:r w:rsidR="005B3109" w:rsidRPr="005B3109">
        <w:rPr>
          <w:rFonts w:cs="Times New Roman"/>
          <w:szCs w:val="28"/>
        </w:rPr>
        <w:t>new_prot_id</w:t>
      </w:r>
      <w:proofErr w:type="spellEnd"/>
      <w:r w:rsidR="005B3109">
        <w:rPr>
          <w:rFonts w:cs="Times New Roman"/>
          <w:szCs w:val="28"/>
        </w:rPr>
        <w:t>.</w:t>
      </w:r>
    </w:p>
    <w:p w:rsidR="00B3389E" w:rsidRDefault="00B3389E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запускается хранимая процедура </w:t>
      </w:r>
      <w:proofErr w:type="spellStart"/>
      <w:r w:rsidRPr="00B3389E">
        <w:rPr>
          <w:rFonts w:cs="Times New Roman"/>
          <w:szCs w:val="28"/>
        </w:rPr>
        <w:t>Select_res_for_emp</w:t>
      </w:r>
      <w:proofErr w:type="spellEnd"/>
      <w:r>
        <w:rPr>
          <w:rFonts w:cs="Times New Roman"/>
          <w:szCs w:val="28"/>
        </w:rPr>
        <w:t xml:space="preserve"> с входными параметрами </w:t>
      </w:r>
      <w:r w:rsidRPr="00B3389E">
        <w:rPr>
          <w:rFonts w:cs="Times New Roman"/>
          <w:szCs w:val="28"/>
        </w:rPr>
        <w:t>@</w:t>
      </w:r>
      <w:proofErr w:type="spellStart"/>
      <w:r w:rsidRPr="00B3389E">
        <w:rPr>
          <w:rFonts w:cs="Times New Roman"/>
          <w:szCs w:val="28"/>
        </w:rPr>
        <w:t>emp_fname</w:t>
      </w:r>
      <w:proofErr w:type="spellEnd"/>
      <w:r w:rsidRPr="00B3389E">
        <w:rPr>
          <w:rFonts w:cs="Times New Roman"/>
          <w:szCs w:val="28"/>
        </w:rPr>
        <w:t>, @</w:t>
      </w:r>
      <w:proofErr w:type="spellStart"/>
      <w:r w:rsidRPr="00B3389E">
        <w:rPr>
          <w:rFonts w:cs="Times New Roman"/>
          <w:szCs w:val="28"/>
        </w:rPr>
        <w:t>emp_name</w:t>
      </w:r>
      <w:proofErr w:type="spellEnd"/>
      <w:r w:rsidRPr="00B3389E">
        <w:rPr>
          <w:rFonts w:cs="Times New Roman"/>
          <w:szCs w:val="28"/>
        </w:rPr>
        <w:t>, @</w:t>
      </w:r>
      <w:proofErr w:type="spellStart"/>
      <w:r w:rsidRPr="00B3389E">
        <w:rPr>
          <w:rFonts w:cs="Times New Roman"/>
          <w:szCs w:val="28"/>
        </w:rPr>
        <w:t>emp_surname</w:t>
      </w:r>
      <w:proofErr w:type="spellEnd"/>
      <w:r w:rsidRPr="00B3389E">
        <w:rPr>
          <w:rFonts w:cs="Times New Roman"/>
          <w:szCs w:val="28"/>
        </w:rPr>
        <w:t>, 1</w:t>
      </w:r>
      <w:r>
        <w:rPr>
          <w:rFonts w:cs="Times New Roman"/>
          <w:szCs w:val="28"/>
        </w:rPr>
        <w:t>.</w:t>
      </w:r>
    </w:p>
    <w:p w:rsidR="008D17BF" w:rsidRDefault="008D17BF" w:rsidP="008D17BF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37. Пример выполнения триггера показан в приложении на рисунке 38.</w:t>
      </w:r>
    </w:p>
    <w:p w:rsidR="000F102E" w:rsidRDefault="00B3389E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Третий триггер: </w:t>
      </w:r>
      <w:proofErr w:type="spellStart"/>
      <w:r w:rsidRPr="00B3389E">
        <w:rPr>
          <w:rFonts w:cs="Times New Roman"/>
          <w:szCs w:val="28"/>
        </w:rPr>
        <w:t>Check_date</w:t>
      </w:r>
      <w:proofErr w:type="spellEnd"/>
      <w:r>
        <w:rPr>
          <w:rFonts w:cs="Times New Roman"/>
          <w:szCs w:val="28"/>
        </w:rPr>
        <w:t>.</w:t>
      </w:r>
    </w:p>
    <w:p w:rsidR="00B3389E" w:rsidRDefault="003C3881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добавления новых или обновлении старых значений таблицы </w:t>
      </w:r>
      <w:proofErr w:type="spellStart"/>
      <w:r>
        <w:rPr>
          <w:rFonts w:cs="Times New Roman"/>
          <w:szCs w:val="28"/>
          <w:lang w:val="en-US"/>
        </w:rPr>
        <w:t>MedCheckup</w:t>
      </w:r>
      <w:proofErr w:type="spellEnd"/>
      <w:r w:rsidRPr="000F102E">
        <w:rPr>
          <w:rFonts w:cs="Times New Roman"/>
          <w:szCs w:val="28"/>
        </w:rPr>
        <w:t>.</w:t>
      </w:r>
    </w:p>
    <w:p w:rsidR="001948CC" w:rsidRDefault="00BF7C62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Вначале триггера с помощью оператора </w:t>
      </w:r>
      <w:r>
        <w:rPr>
          <w:rFonts w:cs="Times New Roman"/>
          <w:szCs w:val="28"/>
          <w:lang w:val="en-US"/>
        </w:rPr>
        <w:t>DECLARE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объявляются переменные</w:t>
      </w:r>
      <w:r w:rsidR="00B403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необходимые для его работы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 w:rsidRPr="00BF7C62">
        <w:rPr>
          <w:rFonts w:cs="Times New Roman"/>
          <w:szCs w:val="28"/>
        </w:rPr>
        <w:t>@</w:t>
      </w:r>
      <w:proofErr w:type="spellStart"/>
      <w:r w:rsidRPr="00BF7C62">
        <w:rPr>
          <w:rFonts w:cs="Times New Roman"/>
          <w:szCs w:val="28"/>
        </w:rPr>
        <w:t>med_check_id</w:t>
      </w:r>
      <w:proofErr w:type="spellEnd"/>
      <w:r w:rsidRPr="00BF7C62">
        <w:rPr>
          <w:rFonts w:cs="Times New Roman"/>
          <w:szCs w:val="28"/>
        </w:rPr>
        <w:t xml:space="preserve"> INT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медицинского осмотра</w:t>
      </w:r>
      <w:r w:rsidRPr="00BF7C62">
        <w:rPr>
          <w:rFonts w:cs="Times New Roman"/>
          <w:szCs w:val="28"/>
        </w:rPr>
        <w:t>, @</w:t>
      </w:r>
      <w:proofErr w:type="spellStart"/>
      <w:r w:rsidRPr="00BF7C62">
        <w:rPr>
          <w:rFonts w:cs="Times New Roman"/>
          <w:szCs w:val="28"/>
        </w:rPr>
        <w:t>check_date</w:t>
      </w:r>
      <w:proofErr w:type="spellEnd"/>
      <w:r w:rsidRPr="00BF7C62">
        <w:rPr>
          <w:rFonts w:cs="Times New Roman"/>
          <w:szCs w:val="28"/>
        </w:rPr>
        <w:t xml:space="preserve"> DATE</w:t>
      </w:r>
      <w:r>
        <w:rPr>
          <w:rFonts w:cs="Times New Roman"/>
          <w:szCs w:val="28"/>
        </w:rPr>
        <w:t xml:space="preserve"> – дата проведения осмотра.</w:t>
      </w:r>
    </w:p>
    <w:p w:rsidR="00D22449" w:rsidRDefault="001948CC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После</w:t>
      </w:r>
      <w:r w:rsidR="00BF7C62"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объявления с помощью операторов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SET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переменные  </w:t>
      </w:r>
      <w:r w:rsidRPr="001948CC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med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check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 </w:t>
      </w:r>
      <w:r w:rsidRPr="001948CC">
        <w:rPr>
          <w:rFonts w:cs="Times New Roman"/>
          <w:szCs w:val="28"/>
        </w:rPr>
        <w:t xml:space="preserve"> @</w:t>
      </w:r>
      <w:r>
        <w:rPr>
          <w:rFonts w:cs="Times New Roman"/>
          <w:szCs w:val="28"/>
          <w:lang w:val="en-US"/>
        </w:rPr>
        <w:t>check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date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заполняются соответст</w:t>
      </w:r>
      <w:r w:rsidR="00D22449">
        <w:rPr>
          <w:rFonts w:cs="Times New Roman"/>
          <w:szCs w:val="28"/>
        </w:rPr>
        <w:t xml:space="preserve">венно максимальным значением столбца </w:t>
      </w:r>
      <w:r w:rsidR="00D22449">
        <w:rPr>
          <w:rFonts w:cs="Times New Roman"/>
          <w:szCs w:val="28"/>
          <w:lang w:val="en-US"/>
        </w:rPr>
        <w:t>check</w:t>
      </w:r>
      <w:r w:rsidR="00D22449" w:rsidRPr="00D22449">
        <w:rPr>
          <w:rFonts w:cs="Times New Roman"/>
          <w:szCs w:val="28"/>
        </w:rPr>
        <w:t>_</w:t>
      </w:r>
      <w:r w:rsidR="00D22449">
        <w:rPr>
          <w:rFonts w:cs="Times New Roman"/>
          <w:szCs w:val="28"/>
          <w:lang w:val="en-US"/>
        </w:rPr>
        <w:t>id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из таблицы </w:t>
      </w:r>
      <w:r w:rsidR="00D22449">
        <w:rPr>
          <w:rFonts w:cs="Times New Roman"/>
          <w:szCs w:val="28"/>
          <w:lang w:val="en-US"/>
        </w:rPr>
        <w:t>Med</w:t>
      </w:r>
      <w:r w:rsidR="00D22449">
        <w:rPr>
          <w:rFonts w:cs="Times New Roman"/>
          <w:szCs w:val="28"/>
        </w:rPr>
        <w:t>C</w:t>
      </w:r>
      <w:proofErr w:type="spellStart"/>
      <w:r w:rsidR="00D22449">
        <w:rPr>
          <w:rFonts w:cs="Times New Roman"/>
          <w:szCs w:val="28"/>
          <w:lang w:val="en-US"/>
        </w:rPr>
        <w:t>heckup</w:t>
      </w:r>
      <w:proofErr w:type="spellEnd"/>
      <w:r w:rsidR="00D22449" w:rsidRPr="00D22449">
        <w:rPr>
          <w:rFonts w:cs="Times New Roman"/>
          <w:szCs w:val="28"/>
        </w:rPr>
        <w:t xml:space="preserve">, </w:t>
      </w:r>
      <w:r w:rsidR="00D22449">
        <w:rPr>
          <w:rFonts w:cs="Times New Roman"/>
          <w:szCs w:val="28"/>
        </w:rPr>
        <w:t xml:space="preserve">значением столбца </w:t>
      </w:r>
      <w:r w:rsidR="00D22449">
        <w:rPr>
          <w:rFonts w:cs="Times New Roman"/>
          <w:szCs w:val="28"/>
          <w:lang w:val="en-US"/>
        </w:rPr>
        <w:t>check</w:t>
      </w:r>
      <w:r w:rsidR="00D22449" w:rsidRPr="00D22449">
        <w:rPr>
          <w:rFonts w:cs="Times New Roman"/>
          <w:szCs w:val="28"/>
        </w:rPr>
        <w:t>_</w:t>
      </w:r>
      <w:r w:rsidR="00D22449">
        <w:rPr>
          <w:rFonts w:cs="Times New Roman"/>
          <w:szCs w:val="28"/>
          <w:lang w:val="en-US"/>
        </w:rPr>
        <w:t>data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таблицы </w:t>
      </w:r>
      <w:proofErr w:type="spellStart"/>
      <w:r w:rsidR="00D22449">
        <w:rPr>
          <w:rFonts w:cs="Times New Roman"/>
          <w:szCs w:val="28"/>
          <w:lang w:val="en-US"/>
        </w:rPr>
        <w:t>MedCheckup</w:t>
      </w:r>
      <w:proofErr w:type="spellEnd"/>
      <w:r w:rsidR="00D22449">
        <w:rPr>
          <w:rFonts w:cs="Times New Roman"/>
          <w:szCs w:val="28"/>
        </w:rPr>
        <w:t xml:space="preserve">, где значение столбца </w:t>
      </w:r>
      <w:r w:rsidR="00D22449">
        <w:rPr>
          <w:rFonts w:cs="Times New Roman"/>
          <w:szCs w:val="28"/>
          <w:lang w:val="en-US"/>
        </w:rPr>
        <w:t>check</w:t>
      </w:r>
      <w:r w:rsidR="00D22449" w:rsidRPr="00D22449">
        <w:rPr>
          <w:rFonts w:cs="Times New Roman"/>
          <w:szCs w:val="28"/>
        </w:rPr>
        <w:t>_</w:t>
      </w:r>
      <w:r w:rsidR="00D22449">
        <w:rPr>
          <w:rFonts w:cs="Times New Roman"/>
          <w:szCs w:val="28"/>
          <w:lang w:val="en-US"/>
        </w:rPr>
        <w:t>id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таблицы 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 </w:t>
      </w:r>
      <w:proofErr w:type="spellStart"/>
      <w:r w:rsidR="00D22449">
        <w:rPr>
          <w:rFonts w:cs="Times New Roman"/>
          <w:szCs w:val="28"/>
          <w:lang w:val="en-US"/>
        </w:rPr>
        <w:t>MedCheckup</w:t>
      </w:r>
      <w:proofErr w:type="spellEnd"/>
      <w:r w:rsidR="00D22449" w:rsidRPr="000F102E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 равно значению переменной  @</w:t>
      </w:r>
      <w:proofErr w:type="spellStart"/>
      <w:r w:rsidR="00D22449">
        <w:rPr>
          <w:rFonts w:cs="Times New Roman"/>
          <w:szCs w:val="28"/>
        </w:rPr>
        <w:t>med_check_id</w:t>
      </w:r>
      <w:proofErr w:type="spellEnd"/>
      <w:r w:rsidR="00D22449">
        <w:rPr>
          <w:rFonts w:cs="Times New Roman"/>
          <w:szCs w:val="28"/>
        </w:rPr>
        <w:t>.</w:t>
      </w:r>
    </w:p>
    <w:p w:rsidR="006F1266" w:rsidRDefault="00B1060F" w:rsidP="006F1266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проверяется условие, если значение переменной </w:t>
      </w:r>
      <w:r w:rsidRPr="001948CC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check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date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больше сегодняшней даты, значение которой возвращает функция </w:t>
      </w:r>
      <w:r>
        <w:rPr>
          <w:rFonts w:cs="Times New Roman"/>
          <w:szCs w:val="28"/>
          <w:lang w:val="en-US"/>
        </w:rPr>
        <w:t>GETDATE</w:t>
      </w:r>
      <w:r w:rsidR="006F1266">
        <w:rPr>
          <w:rFonts w:cs="Times New Roman"/>
          <w:szCs w:val="28"/>
        </w:rPr>
        <w:t xml:space="preserve">(), то </w:t>
      </w:r>
      <w:r w:rsidR="006F1266" w:rsidRPr="008B6EF8">
        <w:rPr>
          <w:rFonts w:cs="Times New Roman"/>
          <w:szCs w:val="28"/>
        </w:rPr>
        <w:t xml:space="preserve">с помощью оператора </w:t>
      </w:r>
      <w:r w:rsidR="006F1266" w:rsidRPr="008B6EF8">
        <w:rPr>
          <w:rFonts w:cs="Times New Roman"/>
          <w:szCs w:val="28"/>
          <w:lang w:val="en-US"/>
        </w:rPr>
        <w:t>RAISERROR</w:t>
      </w:r>
      <w:r w:rsidR="006F1266"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="006F1266" w:rsidRPr="006F1266">
        <w:rPr>
          <w:rFonts w:cs="Times New Roman"/>
          <w:szCs w:val="28"/>
        </w:rPr>
        <w:t>Дата прохождения мед. осмотра не может быть позже сегодняшней даты!</w:t>
      </w:r>
      <w:r w:rsidR="006F1266" w:rsidRPr="008B6EF8">
        <w:rPr>
          <w:rFonts w:cs="Times New Roman"/>
          <w:szCs w:val="28"/>
        </w:rPr>
        <w:t>»</w:t>
      </w:r>
      <w:r w:rsidR="006F1266" w:rsidRPr="00684C74">
        <w:rPr>
          <w:rFonts w:cs="Times New Roman"/>
          <w:szCs w:val="28"/>
        </w:rPr>
        <w:t>.</w:t>
      </w:r>
    </w:p>
    <w:p w:rsidR="008D17BF" w:rsidRDefault="008D17BF" w:rsidP="008D17BF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39. Пример выполнения триггера показан в приложении на рисунке 40.</w:t>
      </w:r>
    </w:p>
    <w:p w:rsidR="00684C74" w:rsidRPr="00384046" w:rsidRDefault="00684C74" w:rsidP="006F1266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Четвертый триггер: </w:t>
      </w:r>
      <w:proofErr w:type="spellStart"/>
      <w:r w:rsidRPr="00684C74">
        <w:rPr>
          <w:rFonts w:cs="Times New Roman"/>
          <w:szCs w:val="28"/>
        </w:rPr>
        <w:t>Check_pass_id</w:t>
      </w:r>
      <w:proofErr w:type="spellEnd"/>
      <w:r w:rsidRPr="00384046">
        <w:rPr>
          <w:rFonts w:cs="Times New Roman"/>
          <w:szCs w:val="28"/>
        </w:rPr>
        <w:t>.</w:t>
      </w:r>
    </w:p>
    <w:p w:rsidR="0037201D" w:rsidRDefault="0037201D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Данный триггер срабатывает после добавления новых или обновлении старых значений таблицы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Passport</w:t>
      </w:r>
      <w:r w:rsidRPr="000F102E">
        <w:rPr>
          <w:rFonts w:cs="Times New Roman"/>
          <w:szCs w:val="28"/>
        </w:rPr>
        <w:t>.</w:t>
      </w:r>
    </w:p>
    <w:p w:rsidR="0037201D" w:rsidRDefault="0037201D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Вначале триггера с помощью оператора </w:t>
      </w:r>
      <w:r>
        <w:rPr>
          <w:rFonts w:cs="Times New Roman"/>
          <w:szCs w:val="28"/>
          <w:lang w:val="en-US"/>
        </w:rPr>
        <w:t>EXISTS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проверяется условие, если значение столбца </w:t>
      </w:r>
      <w:r>
        <w:rPr>
          <w:rFonts w:cs="Times New Roman"/>
          <w:szCs w:val="28"/>
          <w:lang w:val="en-US"/>
        </w:rPr>
        <w:t>pass</w:t>
      </w:r>
      <w:r w:rsidRPr="0037201D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inserted</w:t>
      </w:r>
      <w:r>
        <w:rPr>
          <w:rFonts w:cs="Times New Roman"/>
          <w:szCs w:val="28"/>
        </w:rPr>
        <w:t xml:space="preserve"> состоит из вначале четырех цифр</w:t>
      </w:r>
      <w:r w:rsidR="00B403AC">
        <w:rPr>
          <w:rFonts w:cs="Times New Roman"/>
          <w:szCs w:val="28"/>
        </w:rPr>
        <w:t>,</w:t>
      </w:r>
      <w:r w:rsidR="00093DC8">
        <w:rPr>
          <w:rFonts w:cs="Times New Roman"/>
          <w:szCs w:val="28"/>
        </w:rPr>
        <w:t xml:space="preserve"> пробела и шести</w:t>
      </w:r>
      <w:r>
        <w:rPr>
          <w:rFonts w:cs="Times New Roman"/>
          <w:szCs w:val="28"/>
        </w:rPr>
        <w:t xml:space="preserve"> цифр в конце, то триггер завершает работу.</w:t>
      </w:r>
    </w:p>
    <w:p w:rsidR="0037201D" w:rsidRDefault="0037201D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условие оказывается ложно, то </w:t>
      </w:r>
      <w:r w:rsidRPr="008B6EF8">
        <w:rPr>
          <w:rFonts w:cs="Times New Roman"/>
          <w:szCs w:val="28"/>
        </w:rPr>
        <w:t xml:space="preserve">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Pr="0037201D">
        <w:rPr>
          <w:rFonts w:cs="Times New Roman"/>
          <w:szCs w:val="28"/>
        </w:rPr>
        <w:t>Ошибка при вводе данных паспорта</w:t>
      </w:r>
      <w:r w:rsidRPr="008B6EF8">
        <w:rPr>
          <w:rFonts w:cs="Times New Roman"/>
          <w:szCs w:val="28"/>
        </w:rPr>
        <w:t>»</w:t>
      </w:r>
      <w:r w:rsidRPr="00684C74">
        <w:rPr>
          <w:rFonts w:cs="Times New Roman"/>
          <w:szCs w:val="28"/>
        </w:rPr>
        <w:t>.</w:t>
      </w:r>
    </w:p>
    <w:p w:rsidR="00920B96" w:rsidRDefault="00920B96" w:rsidP="00920B96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41. Пример выполнения триггера показан в приложении на рисунке 42.</w:t>
      </w:r>
    </w:p>
    <w:p w:rsidR="00B403AC" w:rsidRDefault="00B403AC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Пятый триггер: </w:t>
      </w:r>
      <w:proofErr w:type="spellStart"/>
      <w:r w:rsidRPr="00B403AC">
        <w:rPr>
          <w:rFonts w:cs="Times New Roman"/>
          <w:szCs w:val="28"/>
        </w:rPr>
        <w:t>Check_phone</w:t>
      </w:r>
      <w:proofErr w:type="spellEnd"/>
      <w:r>
        <w:rPr>
          <w:rFonts w:cs="Times New Roman"/>
          <w:szCs w:val="28"/>
        </w:rPr>
        <w:t>.</w:t>
      </w:r>
    </w:p>
    <w:p w:rsidR="00B403AC" w:rsidRDefault="00B403AC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Данный триггер срабатывает после добавления новых или обновлении старых значений таблицы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Employee</w:t>
      </w:r>
      <w:r w:rsidRPr="000F102E">
        <w:rPr>
          <w:rFonts w:cs="Times New Roman"/>
          <w:szCs w:val="28"/>
        </w:rPr>
        <w:t>.</w:t>
      </w:r>
    </w:p>
    <w:p w:rsidR="00B403AC" w:rsidRDefault="00B403AC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Вначале триггера с помощью оператора </w:t>
      </w:r>
      <w:r>
        <w:rPr>
          <w:rFonts w:cs="Times New Roman"/>
          <w:szCs w:val="28"/>
          <w:lang w:val="en-US"/>
        </w:rPr>
        <w:t>DECLARE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объявляется переменная, необходимая для его работы, </w:t>
      </w:r>
      <w:r w:rsidRPr="00B403AC">
        <w:rPr>
          <w:rFonts w:cs="Times New Roman"/>
          <w:szCs w:val="28"/>
        </w:rPr>
        <w:t>@</w:t>
      </w:r>
      <w:proofErr w:type="spellStart"/>
      <w:r w:rsidRPr="00B403AC">
        <w:rPr>
          <w:rFonts w:cs="Times New Roman"/>
          <w:szCs w:val="28"/>
        </w:rPr>
        <w:t>phone</w:t>
      </w:r>
      <w:proofErr w:type="spellEnd"/>
      <w:r w:rsidRPr="00B403AC">
        <w:rPr>
          <w:rFonts w:cs="Times New Roman"/>
          <w:szCs w:val="28"/>
        </w:rPr>
        <w:t xml:space="preserve"> NCHAR(11)</w:t>
      </w:r>
      <w:r>
        <w:rPr>
          <w:rFonts w:cs="Times New Roman"/>
          <w:szCs w:val="28"/>
        </w:rPr>
        <w:t xml:space="preserve"> – номер телефона сотрудника.</w:t>
      </w:r>
    </w:p>
    <w:p w:rsidR="00EA0442" w:rsidRPr="00EA0442" w:rsidRDefault="00EA0442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После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объявления с помощью оператора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SELECT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переменная  </w:t>
      </w:r>
      <w:r w:rsidRPr="00B403AC">
        <w:rPr>
          <w:rFonts w:cs="Times New Roman"/>
          <w:szCs w:val="28"/>
        </w:rPr>
        <w:t>@</w:t>
      </w:r>
      <w:proofErr w:type="spellStart"/>
      <w:r w:rsidRPr="00B403AC">
        <w:rPr>
          <w:rFonts w:cs="Times New Roman"/>
          <w:szCs w:val="28"/>
        </w:rPr>
        <w:t>phone</w:t>
      </w:r>
      <w:proofErr w:type="spellEnd"/>
      <w:r>
        <w:rPr>
          <w:rFonts w:cs="Times New Roman"/>
          <w:szCs w:val="28"/>
        </w:rPr>
        <w:t xml:space="preserve"> заполняется значением столбца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A044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phone</w:t>
      </w:r>
      <w:r w:rsidRPr="00EA044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inserted</w:t>
      </w:r>
      <w:r w:rsidRPr="00EA0442">
        <w:rPr>
          <w:rFonts w:cs="Times New Roman"/>
          <w:szCs w:val="28"/>
        </w:rPr>
        <w:t>.</w:t>
      </w:r>
    </w:p>
    <w:p w:rsidR="00EA0442" w:rsidRDefault="00EA0442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проверяется условие, если значение переменной </w:t>
      </w:r>
      <w:r w:rsidRPr="00B403AC">
        <w:rPr>
          <w:rFonts w:cs="Times New Roman"/>
          <w:szCs w:val="28"/>
        </w:rPr>
        <w:t>@</w:t>
      </w:r>
      <w:proofErr w:type="spellStart"/>
      <w:r w:rsidRPr="00B403AC">
        <w:rPr>
          <w:rFonts w:cs="Times New Roman"/>
          <w:szCs w:val="28"/>
        </w:rPr>
        <w:t>phone</w:t>
      </w:r>
      <w:proofErr w:type="spellEnd"/>
      <w:r>
        <w:rPr>
          <w:rFonts w:cs="Times New Roman"/>
          <w:szCs w:val="28"/>
        </w:rPr>
        <w:t xml:space="preserve"> состоит из вначале цифры восемь и десяти за ней любых цифр, то триггер завершает работу.</w:t>
      </w:r>
    </w:p>
    <w:p w:rsidR="00EA0442" w:rsidRDefault="00EA0442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условие не выполняется, то </w:t>
      </w:r>
      <w:r w:rsidRPr="008B6EF8">
        <w:rPr>
          <w:rFonts w:cs="Times New Roman"/>
          <w:szCs w:val="28"/>
        </w:rPr>
        <w:t xml:space="preserve">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Pr="00EA0442">
        <w:rPr>
          <w:rFonts w:cs="Times New Roman"/>
          <w:szCs w:val="28"/>
        </w:rPr>
        <w:t>Некор</w:t>
      </w:r>
      <w:r w:rsidR="00EE33DA">
        <w:rPr>
          <w:rFonts w:cs="Times New Roman"/>
          <w:szCs w:val="28"/>
        </w:rPr>
        <w:t>р</w:t>
      </w:r>
      <w:r w:rsidRPr="00EA0442">
        <w:rPr>
          <w:rFonts w:cs="Times New Roman"/>
          <w:szCs w:val="28"/>
        </w:rPr>
        <w:t>ектный номер телефона (ожидается ввод только цифр) или номер начинается не с цифры ''8''!</w:t>
      </w:r>
      <w:r w:rsidRPr="008B6EF8">
        <w:rPr>
          <w:rFonts w:cs="Times New Roman"/>
          <w:szCs w:val="28"/>
        </w:rPr>
        <w:t>»</w:t>
      </w:r>
      <w:r w:rsidRPr="00684C74">
        <w:rPr>
          <w:rFonts w:cs="Times New Roman"/>
          <w:szCs w:val="28"/>
        </w:rPr>
        <w:t>.</w:t>
      </w:r>
    </w:p>
    <w:p w:rsidR="009C05D1" w:rsidRDefault="009C05D1" w:rsidP="009C05D1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43. Пример выполнения триггера показан в приложении на рисунке 44.</w:t>
      </w:r>
    </w:p>
    <w:p w:rsidR="00EA0442" w:rsidRDefault="00EA0442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Шестой триггер: </w:t>
      </w:r>
      <w:proofErr w:type="spellStart"/>
      <w:r w:rsidR="00EE33DA" w:rsidRPr="00EE33DA">
        <w:rPr>
          <w:rFonts w:cs="Times New Roman"/>
          <w:szCs w:val="28"/>
        </w:rPr>
        <w:t>Check_emp_name</w:t>
      </w:r>
      <w:proofErr w:type="spellEnd"/>
      <w:r w:rsidR="00EE33DA">
        <w:rPr>
          <w:rFonts w:cs="Times New Roman"/>
          <w:szCs w:val="28"/>
        </w:rPr>
        <w:t>.</w:t>
      </w:r>
    </w:p>
    <w:p w:rsidR="00EE33DA" w:rsidRDefault="00EE33DA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Данный триггер вызывается после добавления новых или обновлении старых значений таблицы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Employee</w:t>
      </w:r>
      <w:r w:rsidRPr="000F102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EE33DA" w:rsidRDefault="00EE33DA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триггере с помощью трех операторов </w:t>
      </w:r>
      <w:r>
        <w:rPr>
          <w:rFonts w:cs="Times New Roman"/>
          <w:szCs w:val="28"/>
          <w:lang w:val="en-US"/>
        </w:rPr>
        <w:t>EXISTS</w:t>
      </w:r>
      <w:r w:rsidRPr="00EE33D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проверяется условие, если значения столбцов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E33DA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fname</w:t>
      </w:r>
      <w:proofErr w:type="spellEnd"/>
      <w:r w:rsidRPr="00EE33DA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E33DA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name</w:t>
      </w:r>
      <w:r w:rsidRPr="00EE33D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E33DA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surname</w:t>
      </w:r>
      <w:r w:rsidR="00DC102D">
        <w:rPr>
          <w:rFonts w:cs="Times New Roman"/>
          <w:szCs w:val="28"/>
        </w:rPr>
        <w:t xml:space="preserve"> из таблицы </w:t>
      </w:r>
      <w:r w:rsidR="00DC102D">
        <w:rPr>
          <w:rFonts w:cs="Times New Roman"/>
          <w:szCs w:val="28"/>
          <w:lang w:val="en-US"/>
        </w:rPr>
        <w:t>inserted</w:t>
      </w:r>
      <w:r w:rsidRPr="00EE33D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содержат хотя бы одну цифру, то </w:t>
      </w:r>
      <w:r w:rsidRPr="008B6EF8">
        <w:rPr>
          <w:rFonts w:cs="Times New Roman"/>
          <w:szCs w:val="28"/>
        </w:rPr>
        <w:t xml:space="preserve">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="00DC102D" w:rsidRPr="00DC102D">
        <w:rPr>
          <w:rFonts w:cs="Times New Roman"/>
          <w:szCs w:val="28"/>
        </w:rPr>
        <w:t>ФИО сотрудника не должно содержать цифры</w:t>
      </w:r>
      <w:r w:rsidRPr="008B6EF8">
        <w:rPr>
          <w:rFonts w:cs="Times New Roman"/>
          <w:szCs w:val="28"/>
        </w:rPr>
        <w:t>»</w:t>
      </w:r>
      <w:r w:rsidRPr="00684C74">
        <w:rPr>
          <w:rFonts w:cs="Times New Roman"/>
          <w:szCs w:val="28"/>
        </w:rPr>
        <w:t>.</w:t>
      </w:r>
    </w:p>
    <w:p w:rsidR="00573D95" w:rsidRDefault="00573D95" w:rsidP="00573D95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45. Пример выполнения триггера показан в приложении на рисунке 46.</w:t>
      </w:r>
    </w:p>
    <w:p w:rsidR="00DC102D" w:rsidRPr="00B66A1C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Седьмой</w:t>
      </w:r>
      <w:r w:rsidR="00DC102D" w:rsidRPr="00B66A1C">
        <w:rPr>
          <w:rFonts w:cs="Times New Roman"/>
          <w:szCs w:val="28"/>
        </w:rPr>
        <w:t xml:space="preserve"> </w:t>
      </w:r>
      <w:r w:rsidR="00DC102D">
        <w:rPr>
          <w:rFonts w:cs="Times New Roman"/>
          <w:szCs w:val="28"/>
        </w:rPr>
        <w:t>триггер</w:t>
      </w:r>
      <w:r w:rsidR="00DC102D" w:rsidRPr="00B66A1C">
        <w:rPr>
          <w:rFonts w:cs="Times New Roman"/>
          <w:szCs w:val="28"/>
        </w:rPr>
        <w:t xml:space="preserve">: </w:t>
      </w:r>
      <w:r w:rsidR="00DC102D" w:rsidRPr="000D0CAB">
        <w:rPr>
          <w:rFonts w:cs="Times New Roman"/>
          <w:szCs w:val="28"/>
          <w:lang w:val="en-US"/>
        </w:rPr>
        <w:t>Check</w:t>
      </w:r>
      <w:r w:rsidR="00DC102D" w:rsidRPr="00B66A1C">
        <w:rPr>
          <w:rFonts w:cs="Times New Roman"/>
          <w:szCs w:val="28"/>
        </w:rPr>
        <w:t>_</w:t>
      </w:r>
      <w:r w:rsidR="00DC102D" w:rsidRPr="000D0CAB">
        <w:rPr>
          <w:rFonts w:cs="Times New Roman"/>
          <w:szCs w:val="28"/>
          <w:lang w:val="en-US"/>
        </w:rPr>
        <w:t>doc</w:t>
      </w:r>
      <w:r w:rsidR="00DC102D" w:rsidRPr="00B66A1C">
        <w:rPr>
          <w:rFonts w:cs="Times New Roman"/>
          <w:szCs w:val="28"/>
        </w:rPr>
        <w:t>_</w:t>
      </w:r>
      <w:r w:rsidR="00DC102D" w:rsidRPr="000D0CAB">
        <w:rPr>
          <w:rFonts w:cs="Times New Roman"/>
          <w:szCs w:val="28"/>
          <w:lang w:val="en-US"/>
        </w:rPr>
        <w:t>name</w:t>
      </w:r>
      <w:r w:rsidR="00DC102D" w:rsidRPr="00B66A1C">
        <w:rPr>
          <w:rFonts w:cs="Times New Roman"/>
          <w:szCs w:val="28"/>
        </w:rPr>
        <w:t>.</w:t>
      </w:r>
    </w:p>
    <w:p w:rsidR="00DC102D" w:rsidRDefault="00DC102D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Работа данного триггера аналогична работе триггера </w:t>
      </w:r>
      <w:proofErr w:type="spellStart"/>
      <w:r w:rsidRPr="00EE33DA">
        <w:rPr>
          <w:rFonts w:cs="Times New Roman"/>
          <w:szCs w:val="28"/>
        </w:rPr>
        <w:t>Check_emp_name</w:t>
      </w:r>
      <w:proofErr w:type="spellEnd"/>
      <w:r>
        <w:rPr>
          <w:rFonts w:cs="Times New Roman"/>
          <w:szCs w:val="28"/>
        </w:rPr>
        <w:t xml:space="preserve">, за исключением того, что триггер срабатывает </w:t>
      </w:r>
      <w:r w:rsidR="000D0CAB">
        <w:rPr>
          <w:rFonts w:cs="Times New Roman"/>
          <w:szCs w:val="28"/>
        </w:rPr>
        <w:t>после добавления новых или обновлении старых значений таблицы</w:t>
      </w:r>
      <w:r w:rsidR="000D0CAB" w:rsidRPr="0037201D">
        <w:rPr>
          <w:rFonts w:cs="Times New Roman"/>
          <w:szCs w:val="28"/>
        </w:rPr>
        <w:t xml:space="preserve"> </w:t>
      </w:r>
      <w:r w:rsidR="000D0CAB">
        <w:rPr>
          <w:rFonts w:cs="Times New Roman"/>
          <w:szCs w:val="28"/>
          <w:lang w:val="en-US"/>
        </w:rPr>
        <w:t>Doctor</w:t>
      </w:r>
      <w:r w:rsidR="000D0CAB">
        <w:rPr>
          <w:rFonts w:cs="Times New Roman"/>
          <w:szCs w:val="28"/>
        </w:rPr>
        <w:t xml:space="preserve"> и для условия берутся значения столбцов </w:t>
      </w:r>
      <w:r w:rsidR="000D0CAB">
        <w:rPr>
          <w:rFonts w:cs="Times New Roman"/>
          <w:szCs w:val="28"/>
          <w:lang w:val="en-US"/>
        </w:rPr>
        <w:t>doc</w:t>
      </w:r>
      <w:r w:rsidR="000D0CAB" w:rsidRPr="000D0CAB">
        <w:rPr>
          <w:rFonts w:cs="Times New Roman"/>
          <w:szCs w:val="28"/>
        </w:rPr>
        <w:t>_</w:t>
      </w:r>
      <w:proofErr w:type="spellStart"/>
      <w:r w:rsidR="000D0CAB">
        <w:rPr>
          <w:rFonts w:cs="Times New Roman"/>
          <w:szCs w:val="28"/>
          <w:lang w:val="en-US"/>
        </w:rPr>
        <w:t>fname</w:t>
      </w:r>
      <w:proofErr w:type="spellEnd"/>
      <w:r w:rsidR="000D0CAB" w:rsidRPr="000D0CAB">
        <w:rPr>
          <w:rFonts w:cs="Times New Roman"/>
          <w:szCs w:val="28"/>
        </w:rPr>
        <w:t xml:space="preserve">, </w:t>
      </w:r>
      <w:r w:rsidR="000D0CAB">
        <w:rPr>
          <w:rFonts w:cs="Times New Roman"/>
          <w:szCs w:val="28"/>
          <w:lang w:val="en-US"/>
        </w:rPr>
        <w:t>doc</w:t>
      </w:r>
      <w:r w:rsidR="000D0CAB" w:rsidRPr="000D0CAB">
        <w:rPr>
          <w:rFonts w:cs="Times New Roman"/>
          <w:szCs w:val="28"/>
        </w:rPr>
        <w:t>_</w:t>
      </w:r>
      <w:r w:rsidR="000D0CAB">
        <w:rPr>
          <w:rFonts w:cs="Times New Roman"/>
          <w:szCs w:val="28"/>
          <w:lang w:val="en-US"/>
        </w:rPr>
        <w:t>name</w:t>
      </w:r>
      <w:r w:rsidR="000D0CAB">
        <w:rPr>
          <w:rFonts w:cs="Times New Roman"/>
          <w:szCs w:val="28"/>
        </w:rPr>
        <w:t xml:space="preserve"> и</w:t>
      </w:r>
      <w:r w:rsidR="000D0CAB" w:rsidRPr="000D0CAB">
        <w:rPr>
          <w:rFonts w:cs="Times New Roman"/>
          <w:szCs w:val="28"/>
        </w:rPr>
        <w:t xml:space="preserve"> </w:t>
      </w:r>
      <w:r w:rsidR="000D0CAB">
        <w:rPr>
          <w:rFonts w:cs="Times New Roman"/>
          <w:szCs w:val="28"/>
          <w:lang w:val="en-US"/>
        </w:rPr>
        <w:t>doc</w:t>
      </w:r>
      <w:r w:rsidR="000D0CAB" w:rsidRPr="000D0CAB">
        <w:rPr>
          <w:rFonts w:cs="Times New Roman"/>
          <w:szCs w:val="28"/>
        </w:rPr>
        <w:t>_</w:t>
      </w:r>
      <w:r w:rsidR="000D0CAB">
        <w:rPr>
          <w:rFonts w:cs="Times New Roman"/>
          <w:szCs w:val="28"/>
          <w:lang w:val="en-US"/>
        </w:rPr>
        <w:t>surname</w:t>
      </w:r>
      <w:r w:rsidR="000D0CAB" w:rsidRPr="000D0CAB">
        <w:rPr>
          <w:rFonts w:cs="Times New Roman"/>
          <w:szCs w:val="28"/>
        </w:rPr>
        <w:t>.</w:t>
      </w:r>
    </w:p>
    <w:p w:rsidR="00573D95" w:rsidRDefault="00573D95" w:rsidP="00573D95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47. Пример выполнения триггера показан в приложении на рисунке 48.</w:t>
      </w:r>
    </w:p>
    <w:p w:rsidR="000D0CAB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Восьмой триггер: </w:t>
      </w:r>
      <w:proofErr w:type="spellStart"/>
      <w:r w:rsidRPr="000D0CAB">
        <w:rPr>
          <w:rFonts w:cs="Times New Roman"/>
          <w:szCs w:val="28"/>
        </w:rPr>
        <w:t>Delete_pass</w:t>
      </w:r>
      <w:proofErr w:type="spellEnd"/>
      <w:r>
        <w:rPr>
          <w:rFonts w:cs="Times New Roman"/>
          <w:szCs w:val="28"/>
        </w:rPr>
        <w:t>.</w:t>
      </w:r>
    </w:p>
    <w:p w:rsidR="000D0CAB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удаления значений из таблицы </w:t>
      </w:r>
      <w:proofErr w:type="spellStart"/>
      <w:r>
        <w:rPr>
          <w:rFonts w:cs="Times New Roman"/>
          <w:szCs w:val="28"/>
          <w:lang w:val="en-US"/>
        </w:rPr>
        <w:t>Empployee</w:t>
      </w:r>
      <w:proofErr w:type="spellEnd"/>
      <w:r>
        <w:rPr>
          <w:rFonts w:cs="Times New Roman"/>
          <w:szCs w:val="28"/>
        </w:rPr>
        <w:t>.</w:t>
      </w:r>
    </w:p>
    <w:p w:rsidR="000D0CAB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триггере с помощью оператора </w:t>
      </w:r>
      <w:r>
        <w:rPr>
          <w:rFonts w:cs="Times New Roman"/>
          <w:szCs w:val="28"/>
          <w:lang w:val="en-US"/>
        </w:rPr>
        <w:t>DELETE</w:t>
      </w:r>
      <w:r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из таблицы </w:t>
      </w:r>
      <w:r w:rsidR="004C09EE">
        <w:rPr>
          <w:rFonts w:cs="Times New Roman"/>
          <w:szCs w:val="28"/>
          <w:lang w:val="en-US"/>
        </w:rPr>
        <w:t>Passport</w:t>
      </w:r>
      <w:r w:rsidR="004C09EE">
        <w:rPr>
          <w:rFonts w:cs="Times New Roman"/>
          <w:szCs w:val="28"/>
        </w:rPr>
        <w:t xml:space="preserve"> удаляется строка с данными, где значение столбца </w:t>
      </w:r>
      <w:r w:rsidR="004C09EE">
        <w:rPr>
          <w:rFonts w:cs="Times New Roman"/>
          <w:szCs w:val="28"/>
          <w:lang w:val="en-US"/>
        </w:rPr>
        <w:t>pass</w:t>
      </w:r>
      <w:r w:rsidR="004C09EE" w:rsidRPr="004C09EE">
        <w:rPr>
          <w:rFonts w:cs="Times New Roman"/>
          <w:szCs w:val="28"/>
        </w:rPr>
        <w:t>_</w:t>
      </w:r>
      <w:r w:rsidR="004C09EE">
        <w:rPr>
          <w:rFonts w:cs="Times New Roman"/>
          <w:szCs w:val="28"/>
          <w:lang w:val="en-US"/>
        </w:rPr>
        <w:t>id</w:t>
      </w:r>
      <w:r w:rsidR="004C09EE"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таблицы  </w:t>
      </w:r>
      <w:r w:rsidR="004C09EE">
        <w:rPr>
          <w:rFonts w:cs="Times New Roman"/>
          <w:szCs w:val="28"/>
          <w:lang w:val="en-US"/>
        </w:rPr>
        <w:t>Passport</w:t>
      </w:r>
      <w:r w:rsidR="004C09EE"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равно значению столбца </w:t>
      </w:r>
      <w:proofErr w:type="spellStart"/>
      <w:r w:rsidR="004C09EE">
        <w:rPr>
          <w:rFonts w:cs="Times New Roman"/>
          <w:szCs w:val="28"/>
          <w:lang w:val="en-US"/>
        </w:rPr>
        <w:t>emp</w:t>
      </w:r>
      <w:proofErr w:type="spellEnd"/>
      <w:r w:rsidR="004C09EE" w:rsidRPr="004C09EE">
        <w:rPr>
          <w:rFonts w:cs="Times New Roman"/>
          <w:szCs w:val="28"/>
        </w:rPr>
        <w:t>_</w:t>
      </w:r>
      <w:r w:rsidR="004C09EE">
        <w:rPr>
          <w:rFonts w:cs="Times New Roman"/>
          <w:szCs w:val="28"/>
          <w:lang w:val="en-US"/>
        </w:rPr>
        <w:t>id</w:t>
      </w:r>
      <w:r w:rsidR="004C09EE"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таблицы </w:t>
      </w:r>
      <w:r w:rsidR="004C09EE">
        <w:rPr>
          <w:rFonts w:cs="Times New Roman"/>
          <w:szCs w:val="28"/>
          <w:lang w:val="en-US"/>
        </w:rPr>
        <w:t>deleted</w:t>
      </w:r>
      <w:r w:rsidR="004C09EE" w:rsidRPr="004C09EE">
        <w:rPr>
          <w:rFonts w:cs="Times New Roman"/>
          <w:szCs w:val="28"/>
        </w:rPr>
        <w:t>.</w:t>
      </w:r>
    </w:p>
    <w:p w:rsidR="004820C0" w:rsidRDefault="004820C0" w:rsidP="004820C0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Код создания данного триггера показан в приложении на рисунке 49. Пример выполнения триггера показан в приложении на рисунке 50.</w:t>
      </w:r>
    </w:p>
    <w:p w:rsidR="008B61FA" w:rsidRDefault="008B61FA" w:rsidP="00EA0442">
      <w:pPr>
        <w:keepLines/>
        <w:spacing w:after="0"/>
        <w:ind w:right="112" w:firstLine="709"/>
        <w:rPr>
          <w:rFonts w:cs="Times New Roman"/>
          <w:szCs w:val="28"/>
        </w:rPr>
      </w:pPr>
    </w:p>
    <w:p w:rsidR="008B61FA" w:rsidRDefault="00AC7EEC" w:rsidP="00DF4E67">
      <w:pPr>
        <w:pStyle w:val="2"/>
        <w:tabs>
          <w:tab w:val="clear" w:pos="4395"/>
          <w:tab w:val="left" w:pos="993"/>
        </w:tabs>
        <w:ind w:left="0" w:firstLine="709"/>
      </w:pPr>
      <w:bookmarkStart w:id="20" w:name="_Toc136382989"/>
      <w:r w:rsidRPr="00AC7EEC">
        <w:t>Выводы по первой главе</w:t>
      </w:r>
      <w:bookmarkEnd w:id="20"/>
    </w:p>
    <w:p w:rsidR="008B61FA" w:rsidRDefault="008B61FA" w:rsidP="00EA0442">
      <w:pPr>
        <w:keepLines/>
        <w:spacing w:after="0"/>
        <w:ind w:right="112" w:firstLine="709"/>
      </w:pPr>
    </w:p>
    <w:p w:rsidR="005B1C28" w:rsidRDefault="00AC7EEC" w:rsidP="005B1C28">
      <w:pPr>
        <w:keepLines/>
        <w:tabs>
          <w:tab w:val="left" w:pos="4395"/>
        </w:tabs>
        <w:spacing w:after="0"/>
        <w:ind w:right="112" w:firstLine="709"/>
      </w:pPr>
      <w:r>
        <w:t>В результате работы получилось создать базу данных для обеспечения</w:t>
      </w:r>
      <w:r w:rsidR="005B1C28" w:rsidRPr="008B6EF8">
        <w:rPr>
          <w:rFonts w:cs="Times New Roman"/>
          <w:szCs w:val="28"/>
          <w:lang w:eastAsia="ru-RU"/>
        </w:rPr>
        <w:t xml:space="preserve">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>
        <w:t xml:space="preserve">. </w:t>
      </w:r>
    </w:p>
    <w:p w:rsidR="00D22449" w:rsidRDefault="005B1C28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База данных содержит информацию о сотрудниках компании, а именно паспортные данные, фамилию, имя и отчество. Медицинские показатели о состоянии здоровья сотрудника после прохождения обследования. Данные о врачах, которые составляют заключение по результатам обследования.</w:t>
      </w:r>
    </w:p>
    <w:p w:rsidR="005B1C28" w:rsidRDefault="005B1C28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базе данных реализованы механизмы защиты от некорректного ввода данных с помощью триггеров. В базе данных существуют триггеры на проверку фамилий, имен и отчеств, как сотрудников компании, так и врачей, на проверку даты проведения медосмотра</w:t>
      </w:r>
      <w:r w:rsidR="0075573B">
        <w:rPr>
          <w:rFonts w:cs="Times New Roman"/>
          <w:szCs w:val="28"/>
        </w:rPr>
        <w:t>, на проверку корректного ввода номера телефона сотрудника и его паспортных данных</w:t>
      </w:r>
      <w:r>
        <w:rPr>
          <w:rFonts w:cs="Times New Roman"/>
          <w:szCs w:val="28"/>
        </w:rPr>
        <w:t>.</w:t>
      </w:r>
    </w:p>
    <w:p w:rsidR="0075573B" w:rsidRDefault="005B1C28" w:rsidP="0075573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в базе данных реализовано много хранимых процедур, которые позволяют выводить нужную информацию для пользователя системы, удалять, обновлять </w:t>
      </w:r>
      <w:r w:rsidR="0075573B">
        <w:rPr>
          <w:rFonts w:cs="Times New Roman"/>
          <w:szCs w:val="28"/>
        </w:rPr>
        <w:t>и вставлять новые данные о сотрудниках, их паспортных данных и медицинских осмотрах. Помимо прочего, существует процедура</w:t>
      </w:r>
      <w:r w:rsidR="00420243">
        <w:rPr>
          <w:rFonts w:cs="Times New Roman"/>
          <w:szCs w:val="28"/>
        </w:rPr>
        <w:t>,</w:t>
      </w:r>
      <w:r w:rsidR="0075573B">
        <w:rPr>
          <w:rFonts w:cs="Times New Roman"/>
          <w:szCs w:val="28"/>
        </w:rPr>
        <w:t xml:space="preserve"> подсчитывающая количество сотрудников, по итогам обследования которых они могут быть допущены к работе (рейсу).</w:t>
      </w:r>
    </w:p>
    <w:p w:rsidR="005B1C28" w:rsidRDefault="00420243" w:rsidP="0075573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Созданную систему можно улучшить, расширяя уже имеющийся и добавляя новый функционал. Так, например, можно добавить возможность автоматического удаления данных о медицинских осмотрах, которые проводились давно и имеют уже неактуальную информацию.</w:t>
      </w:r>
    </w:p>
    <w:p w:rsidR="006066DF" w:rsidRDefault="00420243" w:rsidP="00752090">
      <w:pPr>
        <w:keepLines/>
        <w:spacing w:after="0"/>
        <w:ind w:right="112" w:firstLine="709"/>
      </w:pPr>
      <w:r>
        <w:rPr>
          <w:rFonts w:cs="Times New Roman"/>
          <w:szCs w:val="28"/>
        </w:rPr>
        <w:t>Модернизация системы может произойти с добавлением новых хранимых процедур и триггеров, а также совершенствованием уже имеющихся.</w:t>
      </w:r>
      <w:r w:rsidR="005202F9" w:rsidRPr="000F102E">
        <w:br w:type="page"/>
      </w:r>
    </w:p>
    <w:p w:rsidR="006066DF" w:rsidRPr="003D454A" w:rsidRDefault="006066DF" w:rsidP="00C538F7">
      <w:pPr>
        <w:pStyle w:val="1"/>
        <w:tabs>
          <w:tab w:val="left" w:pos="142"/>
        </w:tabs>
        <w:ind w:left="0" w:firstLine="0"/>
      </w:pPr>
      <w:bookmarkStart w:id="21" w:name="_Toc136382990"/>
      <w:r w:rsidRPr="003D454A">
        <w:lastRenderedPageBreak/>
        <w:t>Построение системы защиты данных</w:t>
      </w:r>
      <w:bookmarkEnd w:id="21"/>
    </w:p>
    <w:p w:rsidR="005202F9" w:rsidRDefault="005202F9" w:rsidP="00E94699">
      <w:pPr>
        <w:pStyle w:val="8"/>
        <w:tabs>
          <w:tab w:val="left" w:pos="993"/>
        </w:tabs>
        <w:ind w:left="0" w:firstLine="709"/>
      </w:pPr>
      <w:bookmarkStart w:id="22" w:name="_Toc136382991"/>
      <w:r>
        <w:t>Создание регистрационных имен, имен пользователей и ролей</w:t>
      </w:r>
      <w:bookmarkEnd w:id="22"/>
    </w:p>
    <w:p w:rsidR="005202F9" w:rsidRDefault="005202F9" w:rsidP="005202F9">
      <w:pPr>
        <w:keepLines/>
        <w:spacing w:after="0"/>
        <w:ind w:right="112" w:firstLine="709"/>
        <w:rPr>
          <w:rFonts w:cs="Times New Roman"/>
          <w:b/>
          <w:szCs w:val="28"/>
        </w:rPr>
      </w:pPr>
    </w:p>
    <w:p w:rsidR="005202F9" w:rsidRDefault="005202F9" w:rsidP="005202F9">
      <w:pPr>
        <w:keepLines/>
        <w:spacing w:after="0"/>
        <w:ind w:right="112" w:firstLine="709"/>
      </w:pPr>
      <w:r>
        <w:t xml:space="preserve">Защита информации – комплекс мероприятий, направленных на обеспечение важнейших аспектов информационной безопасности (целостности, доступности и конфиденциальности информации и ресурсов, используемых для ввода, хранения, обработки и передачи данных). </w:t>
      </w:r>
    </w:p>
    <w:p w:rsidR="005202F9" w:rsidRDefault="005202F9" w:rsidP="005202F9">
      <w:pPr>
        <w:keepLines/>
        <w:spacing w:after="0"/>
        <w:ind w:right="112" w:firstLine="709"/>
      </w:pPr>
      <w:r>
        <w:t xml:space="preserve">Система называется безопасной, если она, используя соответствующие аппаратные и программные средства, управляет доступом к информации так, что только должным образом авторизованные лица или же действующие от их имени процессы получают право читать, писать, создавать и удалять информацию. </w:t>
      </w:r>
    </w:p>
    <w:p w:rsidR="00A6460D" w:rsidRDefault="005202F9" w:rsidP="005202F9">
      <w:pPr>
        <w:keepLines/>
        <w:spacing w:after="0"/>
        <w:ind w:right="112" w:firstLine="709"/>
      </w:pPr>
      <w:r>
        <w:t xml:space="preserve">Создать регистрационные имена можно двумя способами: с помощью среды </w:t>
      </w:r>
      <w:proofErr w:type="spellStart"/>
      <w:r>
        <w:t>Management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или с использованием инструкции языка </w:t>
      </w:r>
      <w:proofErr w:type="spellStart"/>
      <w:r>
        <w:t>Transact</w:t>
      </w:r>
      <w:proofErr w:type="spellEnd"/>
      <w:r>
        <w:t xml:space="preserve">-SQL. </w:t>
      </w:r>
    </w:p>
    <w:p w:rsidR="00A6460D" w:rsidRDefault="005202F9" w:rsidP="00AC7EEC">
      <w:pPr>
        <w:keepLines/>
        <w:spacing w:after="0"/>
        <w:ind w:right="112" w:firstLine="709"/>
      </w:pPr>
      <w:r>
        <w:t>С помощью выполнения инстру</w:t>
      </w:r>
      <w:r w:rsidR="006558BE">
        <w:t xml:space="preserve">кций языка </w:t>
      </w:r>
      <w:proofErr w:type="spellStart"/>
      <w:r w:rsidR="006558BE">
        <w:t>Transact</w:t>
      </w:r>
      <w:proofErr w:type="spellEnd"/>
      <w:r w:rsidR="006558BE">
        <w:t>-SQL создаются</w:t>
      </w:r>
      <w:r>
        <w:t xml:space="preserve"> регистрационные имена employee01, emplo</w:t>
      </w:r>
      <w:r w:rsidR="00A6460D">
        <w:t xml:space="preserve">yee02, employee03, employee04, </w:t>
      </w:r>
      <w:r>
        <w:t>employee05</w:t>
      </w:r>
      <w:r w:rsidR="00E442B0" w:rsidRPr="00E442B0">
        <w:t xml:space="preserve">, </w:t>
      </w:r>
      <w:r w:rsidR="00E442B0">
        <w:t xml:space="preserve">employee06, employee07, employee08 и employee09 с соответствующими паролями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</w:t>
      </w:r>
      <w:r>
        <w:t xml:space="preserve">Pass1,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RPass2</w:t>
      </w:r>
      <w:r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RPass3</w:t>
      </w:r>
      <w:r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RPass4</w:t>
      </w:r>
      <w:r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RPass5</w:t>
      </w:r>
      <w:r w:rsidR="00E442B0" w:rsidRPr="00E442B0"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RPass6</w:t>
      </w:r>
      <w:r w:rsidR="00E442B0" w:rsidRPr="00E442B0"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RPass7</w:t>
      </w:r>
      <w:r w:rsidR="00E442B0" w:rsidRPr="00E442B0"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RPass8</w:t>
      </w:r>
      <w:r w:rsidR="00E442B0" w:rsidRPr="00E442B0">
        <w:t xml:space="preserve"> </w:t>
      </w:r>
      <w:r w:rsidR="00E442B0">
        <w:t xml:space="preserve">и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RPass9</w:t>
      </w:r>
      <w:r>
        <w:t xml:space="preserve"> в базе данных </w:t>
      </w:r>
      <w:r w:rsidR="006C2689">
        <w:t>автоматизированной информационной системы</w:t>
      </w:r>
      <w:r>
        <w:t xml:space="preserve"> </w:t>
      </w:r>
      <w:r w:rsidR="002C08BA">
        <w:t>«Медицинское обследование в удаленном режиме»</w:t>
      </w:r>
      <w:r>
        <w:t xml:space="preserve">. </w:t>
      </w:r>
    </w:p>
    <w:p w:rsidR="00FB528E" w:rsidRDefault="00FB528E" w:rsidP="00AC7EEC">
      <w:pPr>
        <w:keepLines/>
        <w:spacing w:after="0"/>
        <w:ind w:right="112" w:firstLine="709"/>
      </w:pPr>
      <w:r>
        <w:t xml:space="preserve">Создание регистрационных имен с соответствующими им паролями изображено </w:t>
      </w:r>
      <w:r w:rsidR="00561350">
        <w:t>в приложении на рисунке 51</w:t>
      </w:r>
      <w:r>
        <w:t>.</w:t>
      </w:r>
    </w:p>
    <w:p w:rsidR="00FB528E" w:rsidRDefault="00AC7EEC" w:rsidP="00AC7EEC">
      <w:pPr>
        <w:keepLines/>
        <w:spacing w:after="0"/>
        <w:ind w:right="112" w:firstLine="709"/>
      </w:pPr>
      <w:r>
        <w:t>Проверка отображения имен в Обозревателе объектов (системном</w:t>
      </w:r>
      <w:r w:rsidR="00561350">
        <w:t xml:space="preserve"> каталоге) показана в приложении на рисунке 52</w:t>
      </w:r>
      <w:r>
        <w:t>.</w:t>
      </w:r>
    </w:p>
    <w:p w:rsidR="00AC7EEC" w:rsidRDefault="00AC7EEC" w:rsidP="00AC7EEC">
      <w:pPr>
        <w:keepLines/>
        <w:spacing w:after="0"/>
        <w:ind w:right="112" w:firstLine="709"/>
      </w:pPr>
      <w:r>
        <w:lastRenderedPageBreak/>
        <w:t>Для</w:t>
      </w:r>
      <w:r w:rsidRPr="00AC7EEC">
        <w:t xml:space="preserve"> </w:t>
      </w:r>
      <w:r>
        <w:t>регистрационных</w:t>
      </w:r>
      <w:r w:rsidRPr="00AC7EEC">
        <w:t xml:space="preserve"> </w:t>
      </w:r>
      <w:r>
        <w:t>имен</w:t>
      </w:r>
      <w:r w:rsidRPr="00AC7EEC">
        <w:t xml:space="preserve"> (</w:t>
      </w:r>
      <w:r>
        <w:t>логинов</w:t>
      </w:r>
      <w:r w:rsidRPr="00AC7EEC">
        <w:t xml:space="preserve">) </w:t>
      </w:r>
      <w:r w:rsidRPr="00AC7EEC">
        <w:rPr>
          <w:lang w:val="en-US"/>
        </w:rPr>
        <w:t>employee</w:t>
      </w:r>
      <w:r w:rsidRPr="00AC7EEC">
        <w:t xml:space="preserve">01, </w:t>
      </w:r>
      <w:r w:rsidRPr="00AC7EEC">
        <w:rPr>
          <w:lang w:val="en-US"/>
        </w:rPr>
        <w:t>employee</w:t>
      </w:r>
      <w:r w:rsidRPr="00AC7EEC">
        <w:t xml:space="preserve">02, </w:t>
      </w:r>
      <w:r w:rsidRPr="00AC7EEC">
        <w:rPr>
          <w:lang w:val="en-US"/>
        </w:rPr>
        <w:t>employee</w:t>
      </w:r>
      <w:r w:rsidRPr="00AC7EEC">
        <w:t xml:space="preserve">03, </w:t>
      </w:r>
      <w:r w:rsidRPr="00AC7EEC">
        <w:rPr>
          <w:lang w:val="en-US"/>
        </w:rPr>
        <w:t>employee</w:t>
      </w:r>
      <w:r w:rsidRPr="00AC7EEC">
        <w:t xml:space="preserve">04, </w:t>
      </w:r>
      <w:r w:rsidRPr="00AC7EEC">
        <w:rPr>
          <w:lang w:val="en-US"/>
        </w:rPr>
        <w:t>employee</w:t>
      </w:r>
      <w:r w:rsidRPr="00AC7EEC">
        <w:t xml:space="preserve">05, </w:t>
      </w:r>
      <w:r w:rsidRPr="00AC7EEC">
        <w:rPr>
          <w:lang w:val="en-US"/>
        </w:rPr>
        <w:t>employee</w:t>
      </w:r>
      <w:r w:rsidRPr="00AC7EEC">
        <w:t xml:space="preserve">06, </w:t>
      </w:r>
      <w:r w:rsidRPr="00AC7EEC">
        <w:rPr>
          <w:lang w:val="en-US"/>
        </w:rPr>
        <w:t>employee</w:t>
      </w:r>
      <w:r w:rsidRPr="00AC7EEC">
        <w:t xml:space="preserve">07, </w:t>
      </w:r>
      <w:r w:rsidRPr="00AC7EEC">
        <w:rPr>
          <w:lang w:val="en-US"/>
        </w:rPr>
        <w:t>employee</w:t>
      </w:r>
      <w:r w:rsidRPr="00AC7EEC">
        <w:t xml:space="preserve">08 </w:t>
      </w:r>
      <w:r>
        <w:t>и</w:t>
      </w:r>
      <w:r w:rsidRPr="00AC7EEC">
        <w:t xml:space="preserve"> </w:t>
      </w:r>
      <w:r w:rsidRPr="00AC7EEC">
        <w:rPr>
          <w:lang w:val="en-US"/>
        </w:rPr>
        <w:t>employee</w:t>
      </w:r>
      <w:r w:rsidRPr="00AC7EEC">
        <w:t>09</w:t>
      </w:r>
      <w:r w:rsidR="006558BE">
        <w:t xml:space="preserve"> создаются</w:t>
      </w:r>
      <w:r>
        <w:t xml:space="preserve"> соответствующие имена пользователей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muhanov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romanko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krutov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 w:rsidR="006C2689">
        <w:rPr>
          <w:lang w:val="en-US"/>
        </w:rPr>
        <w:t>petrov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sidorov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simonenko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kozlov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smirnova</w:t>
      </w:r>
      <w:proofErr w:type="spellEnd"/>
      <w:r w:rsidR="006C2689" w:rsidRPr="006C2689">
        <w:t xml:space="preserve"> </w:t>
      </w:r>
      <w:r w:rsidR="006C2689">
        <w:t xml:space="preserve">и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nikolaev</w:t>
      </w:r>
      <w:proofErr w:type="spellEnd"/>
      <w:r w:rsidR="006C2689">
        <w:t xml:space="preserve"> базы данных </w:t>
      </w:r>
      <w:proofErr w:type="spellStart"/>
      <w:r w:rsidR="004746BA" w:rsidRPr="004746BA">
        <w:t>MedExamSys</w:t>
      </w:r>
      <w:proofErr w:type="spellEnd"/>
      <w:r w:rsidR="004746BA" w:rsidRPr="004746BA">
        <w:t xml:space="preserve"> </w:t>
      </w:r>
      <w:r w:rsidR="004746BA">
        <w:t xml:space="preserve">путем выполнения инструкций языка </w:t>
      </w:r>
      <w:r w:rsidR="004746BA">
        <w:rPr>
          <w:lang w:val="en-US"/>
        </w:rPr>
        <w:t>Transact</w:t>
      </w:r>
      <w:r w:rsidR="004746BA" w:rsidRPr="004746BA">
        <w:t>-</w:t>
      </w:r>
      <w:r w:rsidR="004746BA">
        <w:rPr>
          <w:lang w:val="en-US"/>
        </w:rPr>
        <w:t>SQL</w:t>
      </w:r>
      <w:r w:rsidR="004746BA" w:rsidRPr="004746BA">
        <w:t xml:space="preserve">. </w:t>
      </w:r>
      <w:r w:rsidR="004746BA">
        <w:t>Создание имен поль</w:t>
      </w:r>
      <w:r w:rsidR="00561350">
        <w:t>зователей показано в приложении на рисунке 53</w:t>
      </w:r>
      <w:r w:rsidR="004746BA">
        <w:t>.</w:t>
      </w:r>
    </w:p>
    <w:p w:rsidR="004746BA" w:rsidRDefault="004746BA" w:rsidP="004746BA">
      <w:pPr>
        <w:keepLines/>
        <w:spacing w:after="0"/>
        <w:ind w:right="112" w:firstLine="709"/>
      </w:pPr>
      <w:r>
        <w:t>Проверка отображения пользователей в Обозревателе объектов (системном каталоге) показана</w:t>
      </w:r>
      <w:r w:rsidR="00561350">
        <w:t xml:space="preserve"> в приложении на рисунке 54</w:t>
      </w:r>
      <w:r>
        <w:t>.</w:t>
      </w:r>
    </w:p>
    <w:p w:rsidR="006558BE" w:rsidRDefault="00EC66B5" w:rsidP="004746BA">
      <w:pPr>
        <w:keepLines/>
        <w:spacing w:after="0"/>
        <w:ind w:right="112" w:firstLine="709"/>
      </w:pPr>
      <w:r>
        <w:t xml:space="preserve">Создадим новую определяемую пользователем роль </w:t>
      </w:r>
      <w:proofErr w:type="spellStart"/>
      <w:r w:rsidRPr="00EC66B5">
        <w:t>director</w:t>
      </w:r>
      <w:proofErr w:type="spellEnd"/>
      <w:r w:rsidR="00CB5ABE">
        <w:rPr>
          <w:lang w:val="en-US"/>
        </w:rPr>
        <w:t>s</w:t>
      </w:r>
      <w:r>
        <w:t xml:space="preserve"> базы данных </w:t>
      </w:r>
      <w:proofErr w:type="spellStart"/>
      <w:r w:rsidRPr="00EC66B5">
        <w:t>MedExamSys</w:t>
      </w:r>
      <w:proofErr w:type="spellEnd"/>
      <w:r w:rsidRPr="00EC66B5">
        <w:t xml:space="preserve"> </w:t>
      </w:r>
      <w:r>
        <w:t xml:space="preserve">и добавим в нее пользователя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muhanov</w:t>
      </w:r>
      <w:proofErr w:type="spellEnd"/>
      <w:r>
        <w:t xml:space="preserve"> с помощью инструкций языка </w:t>
      </w:r>
      <w:r>
        <w:rPr>
          <w:lang w:val="en-US"/>
        </w:rPr>
        <w:t>Transact</w:t>
      </w:r>
      <w:r w:rsidRPr="00EC66B5">
        <w:t>-</w:t>
      </w:r>
      <w:r>
        <w:rPr>
          <w:lang w:val="en-US"/>
        </w:rPr>
        <w:t>SQL</w:t>
      </w:r>
      <w:r w:rsidRPr="00EC66B5">
        <w:t xml:space="preserve">. </w:t>
      </w:r>
      <w:r>
        <w:t xml:space="preserve">Создание роли и добавление пользователя показано </w:t>
      </w:r>
      <w:r w:rsidR="00561350">
        <w:t>в приложении на рисунке 55</w:t>
      </w:r>
      <w:r>
        <w:t>.</w:t>
      </w:r>
    </w:p>
    <w:p w:rsidR="00EC66B5" w:rsidRDefault="00EC66B5" w:rsidP="00EC66B5">
      <w:pPr>
        <w:keepLines/>
        <w:spacing w:after="0"/>
        <w:ind w:right="112" w:firstLine="709"/>
      </w:pPr>
      <w:r>
        <w:t xml:space="preserve">Создадим новую определяемую пользователем роль </w:t>
      </w:r>
      <w:proofErr w:type="spellStart"/>
      <w:r>
        <w:t>admins</w:t>
      </w:r>
      <w:proofErr w:type="spellEnd"/>
      <w:r>
        <w:t xml:space="preserve"> базы данных </w:t>
      </w:r>
      <w:proofErr w:type="spellStart"/>
      <w:r w:rsidRPr="00EC66B5">
        <w:t>MedExamSys</w:t>
      </w:r>
      <w:proofErr w:type="spellEnd"/>
      <w:r w:rsidRPr="00EC66B5">
        <w:t xml:space="preserve"> </w:t>
      </w:r>
      <w:r>
        <w:t xml:space="preserve">и добавим в нее пользователей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romanko</w:t>
      </w:r>
      <w:proofErr w:type="spellEnd"/>
      <w:r>
        <w:t xml:space="preserve"> и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krutov</w:t>
      </w:r>
      <w:proofErr w:type="spellEnd"/>
      <w:r>
        <w:t xml:space="preserve"> с помощью инструкций языка </w:t>
      </w:r>
      <w:r>
        <w:rPr>
          <w:lang w:val="en-US"/>
        </w:rPr>
        <w:t>Transact</w:t>
      </w:r>
      <w:r w:rsidRPr="00EC66B5">
        <w:t>-</w:t>
      </w:r>
      <w:r>
        <w:rPr>
          <w:lang w:val="en-US"/>
        </w:rPr>
        <w:t>SQL</w:t>
      </w:r>
      <w:r w:rsidRPr="00EC66B5">
        <w:t xml:space="preserve">. </w:t>
      </w:r>
      <w:r>
        <w:t>Создание роли и добавление по</w:t>
      </w:r>
      <w:r w:rsidR="00561350">
        <w:t>льзователей показано в приложении на рисунке 56</w:t>
      </w:r>
      <w:r>
        <w:t>.</w:t>
      </w:r>
    </w:p>
    <w:p w:rsidR="00EC66B5" w:rsidRDefault="00EC66B5" w:rsidP="00EC66B5">
      <w:pPr>
        <w:keepLines/>
        <w:spacing w:after="0"/>
        <w:ind w:right="112" w:firstLine="709"/>
      </w:pPr>
      <w:r>
        <w:t xml:space="preserve">Создадим новую определяемую пользователем роль </w:t>
      </w:r>
      <w:r>
        <w:rPr>
          <w:lang w:val="en-US"/>
        </w:rPr>
        <w:t>doctors</w:t>
      </w:r>
      <w:r>
        <w:t xml:space="preserve"> базы данных </w:t>
      </w:r>
      <w:proofErr w:type="spellStart"/>
      <w:r w:rsidRPr="00EC66B5">
        <w:t>MedExamSys</w:t>
      </w:r>
      <w:proofErr w:type="spellEnd"/>
      <w:r w:rsidRPr="00EC66B5">
        <w:t xml:space="preserve"> </w:t>
      </w:r>
      <w:r>
        <w:t xml:space="preserve">и добавим в нее пользователей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petrov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sidorov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simonenko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kozlov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smirnova</w:t>
      </w:r>
      <w:proofErr w:type="spellEnd"/>
      <w:r w:rsidRPr="006C2689">
        <w:t xml:space="preserve"> </w:t>
      </w:r>
      <w:r>
        <w:t xml:space="preserve">и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nikolaev</w:t>
      </w:r>
      <w:proofErr w:type="spellEnd"/>
      <w:r>
        <w:t xml:space="preserve"> с помощью инструкций языка </w:t>
      </w:r>
      <w:r>
        <w:rPr>
          <w:lang w:val="en-US"/>
        </w:rPr>
        <w:t>Transact</w:t>
      </w:r>
      <w:r w:rsidRPr="00EC66B5">
        <w:t>-</w:t>
      </w:r>
      <w:r>
        <w:rPr>
          <w:lang w:val="en-US"/>
        </w:rPr>
        <w:t>SQL</w:t>
      </w:r>
      <w:r w:rsidRPr="00EC66B5">
        <w:t xml:space="preserve">. </w:t>
      </w:r>
      <w:r>
        <w:t>Создание роли и добавление пользовател</w:t>
      </w:r>
      <w:r w:rsidR="00561350">
        <w:t>ей показано изображены в приложении на рисунке 57</w:t>
      </w:r>
      <w:r>
        <w:t>.</w:t>
      </w:r>
    </w:p>
    <w:p w:rsidR="00C854C6" w:rsidRDefault="00C854C6" w:rsidP="00C854C6">
      <w:pPr>
        <w:keepLines/>
        <w:spacing w:after="0"/>
        <w:ind w:right="112" w:firstLine="709"/>
      </w:pPr>
      <w:r>
        <w:t>Проверка отображения ролей в Обозревателе объектов (системно</w:t>
      </w:r>
      <w:r w:rsidR="00561350">
        <w:t>м каталоге) показана в приложении на рисунке 58</w:t>
      </w:r>
      <w:r>
        <w:t>.</w:t>
      </w:r>
    </w:p>
    <w:p w:rsidR="00CB5ABE" w:rsidRDefault="00CB5ABE" w:rsidP="00C854C6">
      <w:pPr>
        <w:keepLines/>
        <w:spacing w:after="0"/>
        <w:ind w:right="112" w:firstLine="709"/>
      </w:pPr>
    </w:p>
    <w:p w:rsidR="00CB5ABE" w:rsidRDefault="00CB5ABE" w:rsidP="00E94699">
      <w:pPr>
        <w:pStyle w:val="8"/>
        <w:tabs>
          <w:tab w:val="left" w:pos="993"/>
        </w:tabs>
        <w:ind w:left="0" w:firstLine="709"/>
      </w:pPr>
      <w:bookmarkStart w:id="23" w:name="_Toc136382992"/>
      <w:r w:rsidRPr="00CB5ABE">
        <w:t>Работа и реализация разрешений в базе данных</w:t>
      </w:r>
      <w:bookmarkEnd w:id="23"/>
    </w:p>
    <w:p w:rsidR="00CB5ABE" w:rsidRDefault="00CB5ABE" w:rsidP="00C854C6">
      <w:pPr>
        <w:keepLines/>
        <w:spacing w:after="0"/>
        <w:ind w:right="112" w:firstLine="709"/>
        <w:rPr>
          <w:b/>
        </w:rPr>
      </w:pPr>
    </w:p>
    <w:p w:rsidR="00313BAC" w:rsidRDefault="00CB5ABE" w:rsidP="00C854C6">
      <w:pPr>
        <w:keepLines/>
        <w:spacing w:after="0"/>
        <w:ind w:right="112" w:firstLine="709"/>
      </w:pPr>
      <w:r>
        <w:t xml:space="preserve">Для реализации разрешений </w:t>
      </w:r>
      <w:r w:rsidR="00313BAC">
        <w:t>используются инструкци</w:t>
      </w:r>
      <w:r>
        <w:t xml:space="preserve">и языка </w:t>
      </w:r>
      <w:proofErr w:type="spellStart"/>
      <w:r>
        <w:t>Transact</w:t>
      </w:r>
      <w:proofErr w:type="spellEnd"/>
      <w:r>
        <w:t xml:space="preserve">-SQL. </w:t>
      </w:r>
    </w:p>
    <w:p w:rsidR="00B21FAF" w:rsidRDefault="00CB5ABE" w:rsidP="00C854C6">
      <w:pPr>
        <w:keepLines/>
        <w:spacing w:after="0"/>
        <w:ind w:right="112" w:firstLine="709"/>
      </w:pPr>
      <w:r>
        <w:lastRenderedPageBreak/>
        <w:t xml:space="preserve">Используя инструкцию GRANT, предоставим роли </w:t>
      </w:r>
      <w:proofErr w:type="spellStart"/>
      <w:r>
        <w:t>admins</w:t>
      </w:r>
      <w:proofErr w:type="spellEnd"/>
      <w:r>
        <w:t xml:space="preserve"> разрешение на создание таблиц и хранимых процедур</w:t>
      </w:r>
      <w:r w:rsidR="006F5147">
        <w:t>, а также на выполнение хранимых процедур</w:t>
      </w:r>
      <w:r w:rsidR="00247C8C">
        <w:t xml:space="preserve"> </w:t>
      </w:r>
      <w:proofErr w:type="spellStart"/>
      <w:r w:rsidR="00247C8C" w:rsidRPr="00247C8C">
        <w:t>Insert_med_check</w:t>
      </w:r>
      <w:proofErr w:type="spellEnd"/>
      <w:r w:rsidR="00247C8C">
        <w:t xml:space="preserve">, </w:t>
      </w:r>
      <w:proofErr w:type="spellStart"/>
      <w:r w:rsidR="00247C8C" w:rsidRPr="00247C8C">
        <w:t>Delete_emp</w:t>
      </w:r>
      <w:proofErr w:type="spellEnd"/>
      <w:r w:rsidR="00247C8C">
        <w:t xml:space="preserve">, </w:t>
      </w:r>
      <w:proofErr w:type="spellStart"/>
      <w:r w:rsidR="00247C8C" w:rsidRPr="00247C8C">
        <w:t>Update_pass_id</w:t>
      </w:r>
      <w:proofErr w:type="spellEnd"/>
      <w:r w:rsidR="00247C8C">
        <w:t xml:space="preserve"> и </w:t>
      </w:r>
      <w:proofErr w:type="spellStart"/>
      <w:r w:rsidR="00247C8C" w:rsidRPr="00247C8C">
        <w:t>Update_data_pass</w:t>
      </w:r>
      <w:proofErr w:type="spellEnd"/>
      <w:r>
        <w:t xml:space="preserve"> в базе данных </w:t>
      </w:r>
      <w:r w:rsidR="00313BAC">
        <w:t>автоматизированной системы «Медицинское о</w:t>
      </w:r>
      <w:r w:rsidR="00E07799">
        <w:t>бследование в удаленном режиме».</w:t>
      </w:r>
      <w:r w:rsidR="006F5147">
        <w:t xml:space="preserve"> </w:t>
      </w:r>
    </w:p>
    <w:p w:rsidR="00E07799" w:rsidRDefault="00E07799" w:rsidP="00E07799">
      <w:pPr>
        <w:keepLines/>
        <w:spacing w:after="0"/>
        <w:ind w:right="112" w:firstLine="709"/>
      </w:pPr>
      <w:r>
        <w:t xml:space="preserve">Предоставление всех выше описанных разрешений роли </w:t>
      </w:r>
      <w:r>
        <w:rPr>
          <w:lang w:val="en-US"/>
        </w:rPr>
        <w:t>admins</w:t>
      </w:r>
      <w:r w:rsidRPr="00B21FAF">
        <w:t xml:space="preserve"> </w:t>
      </w:r>
      <w:r>
        <w:t xml:space="preserve">показано на рисунке 2.1. </w:t>
      </w:r>
    </w:p>
    <w:p w:rsidR="00CB5ABE" w:rsidRDefault="006F5147" w:rsidP="00C854C6">
      <w:pPr>
        <w:keepLines/>
        <w:spacing w:after="0"/>
        <w:ind w:right="112" w:firstLine="709"/>
      </w:pPr>
      <w:r>
        <w:t>Проверка отображения</w:t>
      </w:r>
      <w:r w:rsidR="00CB5ABE">
        <w:t xml:space="preserve"> разрешений в свойствах базы данных </w:t>
      </w:r>
      <w:r w:rsidR="00723B59">
        <w:t>изображено в приложении на рисунке 59, а в свойствах хранимых процеду</w:t>
      </w:r>
      <w:r w:rsidR="00876A0B">
        <w:t>р в приложении на рисунках 60-63</w:t>
      </w:r>
      <w:r w:rsidR="00CB5ABE">
        <w:t>.</w:t>
      </w:r>
    </w:p>
    <w:p w:rsidR="00723B59" w:rsidRDefault="00B878D5" w:rsidP="00723B59">
      <w:pPr>
        <w:keepNext/>
        <w:keepLines/>
        <w:spacing w:before="240"/>
        <w:ind w:right="112"/>
        <w:jc w:val="center"/>
      </w:pPr>
      <w:r w:rsidRPr="00B878D5">
        <w:rPr>
          <w:noProof/>
          <w:lang w:eastAsia="ru-RU"/>
        </w:rPr>
        <w:drawing>
          <wp:inline distT="0" distB="0" distL="0" distR="0" wp14:anchorId="61009719" wp14:editId="1536C757">
            <wp:extent cx="4543425" cy="2795253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8273" cy="27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8C" w:rsidRPr="00723B59" w:rsidRDefault="00723B59" w:rsidP="00B21FAF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23B59">
        <w:rPr>
          <w:i w:val="0"/>
          <w:color w:val="auto"/>
          <w:sz w:val="28"/>
          <w:szCs w:val="28"/>
        </w:rPr>
        <w:t>Рисунок 2.</w:t>
      </w:r>
      <w:r w:rsidRPr="00E42DB0">
        <w:rPr>
          <w:i w:val="0"/>
          <w:color w:val="auto"/>
          <w:sz w:val="28"/>
          <w:szCs w:val="28"/>
        </w:rPr>
        <w:t>1</w:t>
      </w:r>
      <w:r w:rsidRPr="00723B59">
        <w:rPr>
          <w:i w:val="0"/>
          <w:color w:val="auto"/>
          <w:sz w:val="28"/>
          <w:szCs w:val="28"/>
        </w:rPr>
        <w:t xml:space="preserve"> - Предоставление разрешений роли </w:t>
      </w:r>
      <w:r w:rsidRPr="00723B59">
        <w:rPr>
          <w:i w:val="0"/>
          <w:color w:val="auto"/>
          <w:sz w:val="28"/>
          <w:szCs w:val="28"/>
          <w:lang w:val="en-US"/>
        </w:rPr>
        <w:t>admins</w:t>
      </w:r>
    </w:p>
    <w:p w:rsidR="00B21FAF" w:rsidRDefault="00247C8C" w:rsidP="00247C8C">
      <w:pPr>
        <w:keepLines/>
        <w:spacing w:after="0"/>
        <w:ind w:right="112" w:firstLine="709"/>
      </w:pPr>
      <w:r>
        <w:t xml:space="preserve">Используя инструкцию GRANT, предоставим роли </w:t>
      </w:r>
      <w:r>
        <w:rPr>
          <w:lang w:val="en-US"/>
        </w:rPr>
        <w:t>directors</w:t>
      </w:r>
      <w:r>
        <w:t xml:space="preserve"> разрешение на добавление и выборку</w:t>
      </w:r>
      <w:r w:rsidR="003118C3">
        <w:t xml:space="preserve"> данных из</w:t>
      </w:r>
      <w:r>
        <w:t xml:space="preserve"> таблицы </w:t>
      </w:r>
      <w:r>
        <w:rPr>
          <w:lang w:val="en-US"/>
        </w:rPr>
        <w:t>Passport</w:t>
      </w:r>
      <w:r w:rsidRPr="00247C8C">
        <w:t xml:space="preserve"> </w:t>
      </w:r>
      <w:r>
        <w:t xml:space="preserve">и </w:t>
      </w:r>
      <w:r>
        <w:rPr>
          <w:lang w:val="en-US"/>
        </w:rPr>
        <w:t>Employee</w:t>
      </w:r>
      <w:r>
        <w:t xml:space="preserve">, а также на выполнение хранимых процедур </w:t>
      </w:r>
      <w:proofErr w:type="spellStart"/>
      <w:r w:rsidRPr="00247C8C">
        <w:t>Select_concl_for_date</w:t>
      </w:r>
      <w:proofErr w:type="spellEnd"/>
      <w:r>
        <w:t xml:space="preserve">, </w:t>
      </w:r>
      <w:proofErr w:type="spellStart"/>
      <w:r w:rsidRPr="00247C8C">
        <w:t>Select_res_for_emp</w:t>
      </w:r>
      <w:proofErr w:type="spellEnd"/>
      <w:r w:rsidR="00853A01">
        <w:t xml:space="preserve">, </w:t>
      </w:r>
      <w:proofErr w:type="spellStart"/>
      <w:r w:rsidR="00853A01" w:rsidRPr="00853A01">
        <w:t>Select_emp_ready</w:t>
      </w:r>
      <w:proofErr w:type="spellEnd"/>
      <w:r w:rsidR="00853A01">
        <w:t xml:space="preserve">, </w:t>
      </w:r>
      <w:proofErr w:type="spellStart"/>
      <w:r w:rsidR="00853A01" w:rsidRPr="00853A01">
        <w:t>Update_data_pass</w:t>
      </w:r>
      <w:proofErr w:type="spellEnd"/>
      <w:r w:rsidR="00853A01">
        <w:t>,</w:t>
      </w:r>
      <w:r w:rsidR="003118C3" w:rsidRPr="003118C3">
        <w:t xml:space="preserve"> </w:t>
      </w:r>
      <w:proofErr w:type="spellStart"/>
      <w:r w:rsidR="003118C3" w:rsidRPr="003118C3">
        <w:t>Delete_emp</w:t>
      </w:r>
      <w:proofErr w:type="spellEnd"/>
      <w:r w:rsidR="003118C3">
        <w:t>,</w:t>
      </w:r>
      <w:r w:rsidR="003118C3" w:rsidRPr="003118C3">
        <w:t xml:space="preserve"> </w:t>
      </w:r>
      <w:proofErr w:type="spellStart"/>
      <w:r w:rsidR="00853A01" w:rsidRPr="00853A01">
        <w:t>Update_pass_id</w:t>
      </w:r>
      <w:proofErr w:type="spellEnd"/>
      <w:r w:rsidR="00853A01">
        <w:t xml:space="preserve"> и </w:t>
      </w:r>
      <w:proofErr w:type="spellStart"/>
      <w:r w:rsidR="00853A01" w:rsidRPr="00853A01">
        <w:t>Calc_emp_ready</w:t>
      </w:r>
      <w:proofErr w:type="spellEnd"/>
      <w:r>
        <w:t xml:space="preserve"> в базе данных автоматизированной системы «Медицинское о</w:t>
      </w:r>
      <w:r w:rsidR="007E39FE">
        <w:t xml:space="preserve">бследование в удаленном режиме». </w:t>
      </w:r>
    </w:p>
    <w:p w:rsidR="00B21FAF" w:rsidRDefault="007E39FE" w:rsidP="00247C8C">
      <w:pPr>
        <w:keepLines/>
        <w:spacing w:after="0"/>
        <w:ind w:right="112" w:firstLine="709"/>
      </w:pPr>
      <w:r>
        <w:lastRenderedPageBreak/>
        <w:t xml:space="preserve">Предоставление всех выше описанных разрешений </w:t>
      </w:r>
      <w:r w:rsidR="00B21FAF">
        <w:t xml:space="preserve">роли </w:t>
      </w:r>
      <w:r w:rsidR="00B21FAF">
        <w:rPr>
          <w:lang w:val="en-US"/>
        </w:rPr>
        <w:t>directors</w:t>
      </w:r>
      <w:r w:rsidR="00B21FAF" w:rsidRPr="00B21FAF">
        <w:t xml:space="preserve"> </w:t>
      </w:r>
      <w:r w:rsidR="00B21FAF">
        <w:t xml:space="preserve">показано на рисунке 2.2. </w:t>
      </w:r>
    </w:p>
    <w:p w:rsidR="00247C8C" w:rsidRDefault="00247C8C" w:rsidP="00247C8C">
      <w:pPr>
        <w:keepLines/>
        <w:spacing w:after="0"/>
        <w:ind w:right="112" w:firstLine="709"/>
      </w:pPr>
      <w:r>
        <w:t xml:space="preserve">Проверка отображения разрешений в свойствах </w:t>
      </w:r>
      <w:r w:rsidR="00B21FAF">
        <w:t>таблиц</w:t>
      </w:r>
      <w:r>
        <w:t xml:space="preserve"> изображено</w:t>
      </w:r>
      <w:r w:rsidR="007E39FE">
        <w:t xml:space="preserve"> в приложении на рисунках</w:t>
      </w:r>
      <w:r w:rsidR="00876A0B">
        <w:t xml:space="preserve"> 64-65</w:t>
      </w:r>
      <w:r w:rsidR="00B21FAF">
        <w:t xml:space="preserve">, а в свойствах хранимых процедур в приложении </w:t>
      </w:r>
      <w:r w:rsidR="00876A0B">
        <w:t>на рисунках 66-72</w:t>
      </w:r>
      <w:r w:rsidR="00B21FAF">
        <w:t>.</w:t>
      </w:r>
    </w:p>
    <w:p w:rsidR="00E42DB0" w:rsidRDefault="003118C3" w:rsidP="00E42DB0">
      <w:pPr>
        <w:keepNext/>
        <w:keepLines/>
        <w:spacing w:before="240"/>
        <w:ind w:right="112"/>
        <w:jc w:val="center"/>
      </w:pPr>
      <w:r w:rsidRPr="003118C3">
        <w:rPr>
          <w:noProof/>
          <w:lang w:eastAsia="ru-RU"/>
        </w:rPr>
        <w:drawing>
          <wp:inline distT="0" distB="0" distL="0" distR="0" wp14:anchorId="0FBE971E" wp14:editId="383FBA02">
            <wp:extent cx="5125165" cy="387721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8C" w:rsidRPr="00E42DB0" w:rsidRDefault="00E42DB0" w:rsidP="00B21FAF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42DB0">
        <w:rPr>
          <w:i w:val="0"/>
          <w:color w:val="auto"/>
          <w:sz w:val="28"/>
          <w:szCs w:val="28"/>
        </w:rPr>
        <w:t>Рисунок 2.</w:t>
      </w:r>
      <w:r w:rsidRPr="00B21FAF">
        <w:rPr>
          <w:i w:val="0"/>
          <w:color w:val="auto"/>
          <w:sz w:val="28"/>
          <w:szCs w:val="28"/>
        </w:rPr>
        <w:t>2</w:t>
      </w:r>
      <w:r w:rsidRPr="00E42DB0">
        <w:rPr>
          <w:i w:val="0"/>
          <w:color w:val="auto"/>
          <w:sz w:val="28"/>
          <w:szCs w:val="28"/>
        </w:rPr>
        <w:t xml:space="preserve"> - Предоставление разрешений роли </w:t>
      </w:r>
      <w:r w:rsidRPr="00E42DB0">
        <w:rPr>
          <w:i w:val="0"/>
          <w:color w:val="auto"/>
          <w:sz w:val="28"/>
          <w:szCs w:val="28"/>
          <w:lang w:val="en-US"/>
        </w:rPr>
        <w:t>directors</w:t>
      </w:r>
    </w:p>
    <w:p w:rsidR="00342673" w:rsidRDefault="003118C3" w:rsidP="00342673">
      <w:pPr>
        <w:keepLines/>
        <w:spacing w:after="0"/>
        <w:ind w:right="112" w:firstLine="709"/>
      </w:pPr>
      <w:r>
        <w:t xml:space="preserve">Используя инструкцию GRANT, предоставим роли </w:t>
      </w:r>
      <w:r>
        <w:rPr>
          <w:lang w:val="en-US"/>
        </w:rPr>
        <w:t>doctors</w:t>
      </w:r>
      <w:r>
        <w:t xml:space="preserve"> разрешение на добавление данных в таблицу </w:t>
      </w:r>
      <w:r>
        <w:rPr>
          <w:lang w:val="en-US"/>
        </w:rPr>
        <w:t>Protocol</w:t>
      </w:r>
      <w:r w:rsidR="0036739D">
        <w:t>, а также на выполнение хранимой</w:t>
      </w:r>
      <w:r>
        <w:t xml:space="preserve"> процедур</w:t>
      </w:r>
      <w:r w:rsidR="0036739D">
        <w:t>ы</w:t>
      </w:r>
      <w:r>
        <w:t xml:space="preserve"> </w:t>
      </w:r>
      <w:proofErr w:type="spellStart"/>
      <w:r w:rsidR="0036739D" w:rsidRPr="0036739D">
        <w:t>Select_res_for_emp</w:t>
      </w:r>
      <w:proofErr w:type="spellEnd"/>
      <w:r w:rsidR="0036739D">
        <w:t xml:space="preserve"> </w:t>
      </w:r>
      <w:r>
        <w:t>в базе данных автоматизированной системы «Медицинское обследован</w:t>
      </w:r>
      <w:r w:rsidR="00342673">
        <w:t xml:space="preserve">ие в удаленном режиме».  </w:t>
      </w:r>
    </w:p>
    <w:p w:rsidR="00B21FAF" w:rsidRDefault="00342673" w:rsidP="00342673">
      <w:pPr>
        <w:keepLines/>
        <w:spacing w:after="0"/>
        <w:ind w:right="112" w:firstLine="709"/>
      </w:pPr>
      <w:r>
        <w:t xml:space="preserve">Предоставление всех выше описанных разрешений роли </w:t>
      </w:r>
      <w:r w:rsidR="009079F2">
        <w:rPr>
          <w:lang w:val="en-US"/>
        </w:rPr>
        <w:t>doctors</w:t>
      </w:r>
      <w:r w:rsidRPr="00B21FAF">
        <w:t xml:space="preserve"> </w:t>
      </w:r>
      <w:r>
        <w:t xml:space="preserve">показано на рисунке </w:t>
      </w:r>
      <w:r w:rsidR="009079F2">
        <w:t>2.3</w:t>
      </w:r>
      <w:r>
        <w:t xml:space="preserve">. </w:t>
      </w:r>
    </w:p>
    <w:p w:rsidR="003118C3" w:rsidRDefault="003118C3" w:rsidP="003118C3">
      <w:pPr>
        <w:keepLines/>
        <w:spacing w:after="0"/>
        <w:ind w:right="112" w:firstLine="709"/>
      </w:pPr>
      <w:r>
        <w:lastRenderedPageBreak/>
        <w:t xml:space="preserve">Проверка отображения разрешений в свойствах </w:t>
      </w:r>
      <w:r w:rsidR="00B21FAF">
        <w:t>таблиц</w:t>
      </w:r>
      <w:r>
        <w:t xml:space="preserve"> изображено </w:t>
      </w:r>
      <w:r w:rsidR="00876A0B">
        <w:t>в приложении на рисунке 73</w:t>
      </w:r>
      <w:r w:rsidR="00B21FAF">
        <w:t>, а в свойствах хранимых про</w:t>
      </w:r>
      <w:r w:rsidR="00876A0B">
        <w:t>цедур в приложении на рисунке 74</w:t>
      </w:r>
      <w:r w:rsidR="00B21FAF">
        <w:t>.</w:t>
      </w:r>
    </w:p>
    <w:p w:rsidR="00B21FAF" w:rsidRDefault="0036739D" w:rsidP="00B21FAF">
      <w:pPr>
        <w:keepNext/>
        <w:keepLines/>
        <w:spacing w:before="240"/>
        <w:ind w:right="112"/>
        <w:jc w:val="center"/>
      </w:pPr>
      <w:r w:rsidRPr="0036739D">
        <w:rPr>
          <w:noProof/>
          <w:lang w:eastAsia="ru-RU"/>
        </w:rPr>
        <w:drawing>
          <wp:inline distT="0" distB="0" distL="0" distR="0" wp14:anchorId="0D5C4ED3" wp14:editId="623ECFFB">
            <wp:extent cx="4753638" cy="20767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9D" w:rsidRPr="00B21FAF" w:rsidRDefault="00B21FAF" w:rsidP="00B21FAF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21FAF">
        <w:rPr>
          <w:i w:val="0"/>
          <w:color w:val="auto"/>
          <w:sz w:val="28"/>
          <w:szCs w:val="28"/>
        </w:rPr>
        <w:t xml:space="preserve">Рисунок 2.3 - Предоставление разрешений роли </w:t>
      </w:r>
      <w:r w:rsidRPr="00B21FAF">
        <w:rPr>
          <w:i w:val="0"/>
          <w:color w:val="auto"/>
          <w:sz w:val="28"/>
          <w:szCs w:val="28"/>
          <w:lang w:val="en-US"/>
        </w:rPr>
        <w:t>doctors</w:t>
      </w:r>
    </w:p>
    <w:p w:rsidR="00B86A42" w:rsidRDefault="00B86A42" w:rsidP="00B86A42">
      <w:pPr>
        <w:keepLines/>
        <w:spacing w:after="0"/>
        <w:ind w:right="112" w:firstLine="709"/>
      </w:pPr>
      <w:r>
        <w:t xml:space="preserve">При выдаче различных привилегий ролям, важно отметить, что в случае, если необходимо запретить пользователям выполнение некоторых операций, необходимо воспользоваться оператором </w:t>
      </w:r>
      <w:r>
        <w:rPr>
          <w:lang w:val="en-US"/>
        </w:rPr>
        <w:t>DENY</w:t>
      </w:r>
      <w:r>
        <w:t xml:space="preserve">. </w:t>
      </w:r>
      <w:r w:rsidR="00804C98">
        <w:t xml:space="preserve">Так, например, роли </w:t>
      </w:r>
      <w:r w:rsidR="00804C98">
        <w:rPr>
          <w:lang w:val="en-US"/>
        </w:rPr>
        <w:t>doctors</w:t>
      </w:r>
      <w:r w:rsidR="00804C98" w:rsidRPr="00804C98">
        <w:t xml:space="preserve"> </w:t>
      </w:r>
      <w:r w:rsidR="00804C98">
        <w:t xml:space="preserve">запрещается операция </w:t>
      </w:r>
      <w:r w:rsidR="00804C98">
        <w:rPr>
          <w:lang w:val="en-US"/>
        </w:rPr>
        <w:t>SELECT</w:t>
      </w:r>
      <w:r w:rsidR="00804C98" w:rsidRPr="00804C98">
        <w:t xml:space="preserve"> </w:t>
      </w:r>
      <w:r w:rsidR="00804C98">
        <w:t xml:space="preserve">на выборку данных из таблиц </w:t>
      </w:r>
      <w:r w:rsidR="00804C98">
        <w:rPr>
          <w:lang w:val="en-US"/>
        </w:rPr>
        <w:t>Employee</w:t>
      </w:r>
      <w:r w:rsidR="00804C98" w:rsidRPr="00804C98">
        <w:t xml:space="preserve"> </w:t>
      </w:r>
      <w:r w:rsidR="00804C98">
        <w:t xml:space="preserve">и </w:t>
      </w:r>
      <w:r w:rsidR="00804C98">
        <w:rPr>
          <w:lang w:val="en-US"/>
        </w:rPr>
        <w:t>Passport</w:t>
      </w:r>
      <w:r w:rsidR="00E866E5">
        <w:t>, что изображено на рисунке 2.4</w:t>
      </w:r>
      <w:r w:rsidR="00804C98">
        <w:t>.</w:t>
      </w:r>
    </w:p>
    <w:p w:rsidR="00E866E5" w:rsidRDefault="00FD40A6" w:rsidP="00E866E5">
      <w:pPr>
        <w:keepNext/>
        <w:keepLines/>
        <w:spacing w:before="240"/>
        <w:ind w:right="112"/>
        <w:jc w:val="center"/>
      </w:pPr>
      <w:r w:rsidRPr="00FD40A6">
        <w:rPr>
          <w:noProof/>
          <w:lang w:eastAsia="ru-RU"/>
        </w:rPr>
        <w:drawing>
          <wp:inline distT="0" distB="0" distL="0" distR="0" wp14:anchorId="6A94BFB8" wp14:editId="7A6BD594">
            <wp:extent cx="3972479" cy="19814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A6" w:rsidRPr="00E866E5" w:rsidRDefault="00E866E5" w:rsidP="00E866E5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866E5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</w:t>
      </w:r>
      <w:r w:rsidRPr="009D6C74">
        <w:rPr>
          <w:i w:val="0"/>
          <w:color w:val="auto"/>
          <w:sz w:val="28"/>
          <w:szCs w:val="28"/>
        </w:rPr>
        <w:t>4</w:t>
      </w:r>
      <w:r w:rsidRPr="00E866E5">
        <w:rPr>
          <w:i w:val="0"/>
          <w:color w:val="auto"/>
          <w:sz w:val="28"/>
          <w:szCs w:val="28"/>
        </w:rPr>
        <w:t xml:space="preserve"> - Запрет операции </w:t>
      </w:r>
      <w:r w:rsidRPr="00E866E5">
        <w:rPr>
          <w:i w:val="0"/>
          <w:color w:val="auto"/>
          <w:sz w:val="28"/>
          <w:szCs w:val="28"/>
          <w:lang w:val="en-US"/>
        </w:rPr>
        <w:t>SELECT</w:t>
      </w:r>
      <w:r w:rsidRPr="00E866E5">
        <w:rPr>
          <w:i w:val="0"/>
          <w:color w:val="auto"/>
          <w:sz w:val="28"/>
          <w:szCs w:val="28"/>
        </w:rPr>
        <w:t xml:space="preserve"> для таблиц </w:t>
      </w:r>
      <w:r w:rsidRPr="00E866E5">
        <w:rPr>
          <w:i w:val="0"/>
          <w:color w:val="auto"/>
          <w:sz w:val="28"/>
          <w:szCs w:val="28"/>
          <w:lang w:val="en-US"/>
        </w:rPr>
        <w:t>Employee</w:t>
      </w:r>
      <w:r w:rsidRPr="00E866E5">
        <w:rPr>
          <w:i w:val="0"/>
          <w:color w:val="auto"/>
          <w:sz w:val="28"/>
          <w:szCs w:val="28"/>
        </w:rPr>
        <w:t xml:space="preserve"> и </w:t>
      </w:r>
      <w:r w:rsidRPr="00E866E5">
        <w:rPr>
          <w:i w:val="0"/>
          <w:color w:val="auto"/>
          <w:sz w:val="28"/>
          <w:szCs w:val="28"/>
          <w:lang w:val="en-US"/>
        </w:rPr>
        <w:t>Passport</w:t>
      </w:r>
      <w:r w:rsidRPr="00E866E5">
        <w:rPr>
          <w:i w:val="0"/>
          <w:color w:val="auto"/>
          <w:sz w:val="28"/>
          <w:szCs w:val="28"/>
        </w:rPr>
        <w:t xml:space="preserve"> роли </w:t>
      </w:r>
      <w:r w:rsidRPr="00E866E5">
        <w:rPr>
          <w:i w:val="0"/>
          <w:color w:val="auto"/>
          <w:sz w:val="28"/>
          <w:szCs w:val="28"/>
          <w:lang w:val="en-US"/>
        </w:rPr>
        <w:t>doctors</w:t>
      </w:r>
    </w:p>
    <w:p w:rsidR="00290AED" w:rsidRDefault="00290AED" w:rsidP="00290AED">
      <w:pPr>
        <w:keepLines/>
        <w:spacing w:after="0"/>
        <w:ind w:right="112" w:firstLine="709"/>
      </w:pPr>
      <w:r>
        <w:lastRenderedPageBreak/>
        <w:t>В случае, если необходимо отобрать ранее выданное разрешение, либо запрет, необходимо воспользоваться инструкцией RE</w:t>
      </w:r>
      <w:r w:rsidR="00372B94">
        <w:t>VOKE. Н</w:t>
      </w:r>
      <w:r w:rsidR="009D6C74">
        <w:t>иже на рисунке 2.5 показан</w:t>
      </w:r>
      <w:r>
        <w:t xml:space="preserve"> пример её использования.</w:t>
      </w:r>
    </w:p>
    <w:p w:rsidR="009D6C74" w:rsidRDefault="00290AED" w:rsidP="009D6C74">
      <w:pPr>
        <w:keepNext/>
        <w:keepLines/>
        <w:spacing w:before="240"/>
        <w:ind w:right="112"/>
        <w:jc w:val="center"/>
      </w:pPr>
      <w:r w:rsidRPr="00290AED">
        <w:rPr>
          <w:noProof/>
          <w:lang w:eastAsia="ru-RU"/>
        </w:rPr>
        <w:drawing>
          <wp:inline distT="0" distB="0" distL="0" distR="0" wp14:anchorId="1508A2F5" wp14:editId="13948FD5">
            <wp:extent cx="4382112" cy="17718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D" w:rsidRPr="009D6C74" w:rsidRDefault="009D6C74" w:rsidP="009D6C7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D6C74">
        <w:rPr>
          <w:i w:val="0"/>
          <w:color w:val="auto"/>
          <w:sz w:val="28"/>
          <w:szCs w:val="28"/>
        </w:rPr>
        <w:t xml:space="preserve">Рисунок 2.5 - Отбор разрешения на выполнение процедуры </w:t>
      </w:r>
      <w:r w:rsidRPr="009D6C74">
        <w:rPr>
          <w:i w:val="0"/>
          <w:color w:val="auto"/>
          <w:sz w:val="28"/>
          <w:szCs w:val="28"/>
          <w:lang w:val="en-US"/>
        </w:rPr>
        <w:t>Delete</w:t>
      </w:r>
      <w:r w:rsidRPr="009D6C74">
        <w:rPr>
          <w:i w:val="0"/>
          <w:color w:val="auto"/>
          <w:sz w:val="28"/>
          <w:szCs w:val="28"/>
        </w:rPr>
        <w:t>_</w:t>
      </w:r>
      <w:proofErr w:type="spellStart"/>
      <w:r w:rsidRPr="009D6C7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9D6C74">
        <w:rPr>
          <w:i w:val="0"/>
          <w:color w:val="auto"/>
          <w:sz w:val="28"/>
          <w:szCs w:val="28"/>
        </w:rPr>
        <w:t xml:space="preserve"> у роли </w:t>
      </w:r>
      <w:r w:rsidRPr="009D6C74">
        <w:rPr>
          <w:i w:val="0"/>
          <w:color w:val="auto"/>
          <w:sz w:val="28"/>
          <w:szCs w:val="28"/>
          <w:lang w:val="en-US"/>
        </w:rPr>
        <w:t>directors</w:t>
      </w:r>
    </w:p>
    <w:p w:rsidR="00804C98" w:rsidRDefault="00290AED" w:rsidP="00B86A42">
      <w:pPr>
        <w:keepLines/>
        <w:spacing w:after="0"/>
        <w:ind w:right="112" w:firstLine="709"/>
      </w:pPr>
      <w:r>
        <w:t xml:space="preserve">С помощью системной процедуры </w:t>
      </w:r>
      <w:proofErr w:type="spellStart"/>
      <w:r>
        <w:t>sp_helpuser</w:t>
      </w:r>
      <w:proofErr w:type="spellEnd"/>
      <w:r>
        <w:t xml:space="preserve"> получим информацию о пользователях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muhanov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romanko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krutov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petrov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sidorov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simonenko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kozlov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smirnova</w:t>
      </w:r>
      <w:proofErr w:type="spellEnd"/>
      <w:r w:rsidRPr="006C2689">
        <w:t xml:space="preserve"> </w:t>
      </w:r>
      <w:r>
        <w:t xml:space="preserve">и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nikolaev</w:t>
      </w:r>
      <w:proofErr w:type="spellEnd"/>
      <w:r>
        <w:t xml:space="preserve"> касательно базы данных </w:t>
      </w:r>
      <w:proofErr w:type="spellStart"/>
      <w:r>
        <w:t>MedE</w:t>
      </w:r>
      <w:r w:rsidR="003B5334">
        <w:t>xamSys</w:t>
      </w:r>
      <w:proofErr w:type="spellEnd"/>
      <w:r w:rsidR="003B5334">
        <w:t>, что показано на рисунке 2.6</w:t>
      </w:r>
      <w:r>
        <w:t>.</w:t>
      </w:r>
    </w:p>
    <w:p w:rsidR="009D6C74" w:rsidRDefault="00305B11" w:rsidP="009D6C74">
      <w:pPr>
        <w:keepNext/>
        <w:keepLines/>
        <w:spacing w:before="240"/>
        <w:ind w:right="112"/>
        <w:jc w:val="center"/>
      </w:pPr>
      <w:r w:rsidRPr="00305B11">
        <w:rPr>
          <w:noProof/>
          <w:lang w:eastAsia="ru-RU"/>
        </w:rPr>
        <w:drawing>
          <wp:inline distT="0" distB="0" distL="0" distR="0" wp14:anchorId="1D5618A1" wp14:editId="71DBB5E1">
            <wp:extent cx="5590743" cy="315375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6422" cy="31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D" w:rsidRPr="009D6C74" w:rsidRDefault="009D6C74" w:rsidP="009D6C7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2.6</w:t>
      </w:r>
      <w:r w:rsidRPr="009D6C74">
        <w:rPr>
          <w:i w:val="0"/>
          <w:color w:val="auto"/>
          <w:sz w:val="28"/>
          <w:szCs w:val="28"/>
        </w:rPr>
        <w:t xml:space="preserve"> - Получение информации о пользователях базы данных</w:t>
      </w:r>
    </w:p>
    <w:p w:rsidR="004746BA" w:rsidRDefault="00387A37" w:rsidP="00E94699">
      <w:pPr>
        <w:pStyle w:val="8"/>
        <w:tabs>
          <w:tab w:val="left" w:pos="993"/>
        </w:tabs>
        <w:ind w:left="0" w:firstLine="709"/>
      </w:pPr>
      <w:bookmarkStart w:id="24" w:name="_Toc136382993"/>
      <w:r w:rsidRPr="00387A37">
        <w:lastRenderedPageBreak/>
        <w:t>Применение и реализация шифрования в базе данных</w:t>
      </w:r>
      <w:bookmarkEnd w:id="24"/>
    </w:p>
    <w:p w:rsidR="00D86175" w:rsidRDefault="00D86175" w:rsidP="00387A37">
      <w:pPr>
        <w:keepLines/>
        <w:spacing w:after="0"/>
        <w:ind w:right="112" w:firstLine="709"/>
      </w:pPr>
    </w:p>
    <w:p w:rsidR="00387A37" w:rsidRDefault="00387A37" w:rsidP="00387A37">
      <w:pPr>
        <w:keepLines/>
        <w:spacing w:after="0"/>
        <w:ind w:right="112" w:firstLine="709"/>
      </w:pPr>
      <w:r>
        <w:t xml:space="preserve">Шифрование представляет собой способ скрытия данных с помощью ключа или пароля. Это делает данные бесполезными без соответствующего ключа или пароля для дешифрования. Шифрование повышает защиту за счет ограничения потери данных даже при обходе системы управления доступом. </w:t>
      </w:r>
    </w:p>
    <w:p w:rsidR="00387A37" w:rsidRDefault="00387A37" w:rsidP="00387A37">
      <w:pPr>
        <w:keepLines/>
        <w:spacing w:after="0"/>
        <w:ind w:right="112" w:firstLine="709"/>
      </w:pPr>
      <w:r>
        <w:t>Шифрование можно выполнять различными способами. В данной работе реализованы способы шифрования базы данных на уровне столбца и с использованием прозрачного шифрования.</w:t>
      </w:r>
    </w:p>
    <w:p w:rsidR="006A5D17" w:rsidRPr="00907409" w:rsidRDefault="00B66A1C" w:rsidP="00AE69A3">
      <w:pPr>
        <w:keepLines/>
        <w:spacing w:after="0"/>
        <w:ind w:right="112" w:firstLine="709"/>
      </w:pPr>
      <w:r>
        <w:t xml:space="preserve">Перед началом шифрования необходимо создать ключ </w:t>
      </w:r>
      <w:r w:rsidR="00AE69A3">
        <w:rPr>
          <w:lang w:val="en-US"/>
        </w:rPr>
        <w:t>Database</w:t>
      </w:r>
      <w:r w:rsidR="00AE69A3" w:rsidRPr="00AE69A3">
        <w:t xml:space="preserve"> </w:t>
      </w:r>
      <w:r w:rsidR="00AE69A3">
        <w:rPr>
          <w:lang w:val="en-US"/>
        </w:rPr>
        <w:t>Master</w:t>
      </w:r>
      <w:r w:rsidR="00AE69A3" w:rsidRPr="00AE69A3">
        <w:t xml:space="preserve"> </w:t>
      </w:r>
      <w:r w:rsidR="00AE69A3">
        <w:rPr>
          <w:lang w:val="en-US"/>
        </w:rPr>
        <w:t>Key</w:t>
      </w:r>
      <w:r w:rsidR="00AE69A3" w:rsidRPr="00AE69A3">
        <w:t xml:space="preserve"> (</w:t>
      </w:r>
      <w:r w:rsidR="00AE69A3">
        <w:rPr>
          <w:lang w:val="en-US"/>
        </w:rPr>
        <w:t>DMK</w:t>
      </w:r>
      <w:r w:rsidR="00AE69A3" w:rsidRPr="00AE69A3">
        <w:t>)</w:t>
      </w:r>
      <w:r w:rsidR="00AE69A3" w:rsidRPr="00B66A1C">
        <w:t xml:space="preserve"> </w:t>
      </w:r>
      <w:r>
        <w:t xml:space="preserve">базы данных автоматизированной информационной системы «Медицинское обследование в удаленном режиме», который шифруется паролем </w:t>
      </w:r>
      <w:proofErr w:type="spellStart"/>
      <w:r>
        <w:rPr>
          <w:lang w:val="en-US"/>
        </w:rPr>
        <w:t>DMKbd</w:t>
      </w:r>
      <w:r w:rsidRPr="00B66A1C">
        <w:rPr>
          <w:lang w:val="en-US"/>
        </w:rPr>
        <w:t>MedExamSys</w:t>
      </w:r>
      <w:proofErr w:type="spellEnd"/>
      <w:r w:rsidR="006A5D17">
        <w:t>2023.</w:t>
      </w:r>
      <w:r w:rsidR="00AE69A3" w:rsidRPr="00AE69A3">
        <w:t xml:space="preserve"> </w:t>
      </w:r>
      <w:r w:rsidR="006A5D17">
        <w:t xml:space="preserve">Создание зашифрованного ключа </w:t>
      </w:r>
      <w:r w:rsidR="006A5D17">
        <w:rPr>
          <w:lang w:val="en-US"/>
        </w:rPr>
        <w:t>DMK</w:t>
      </w:r>
      <w:r w:rsidR="006A5D17" w:rsidRPr="006A5D17">
        <w:t xml:space="preserve"> </w:t>
      </w:r>
      <w:r w:rsidR="006A5D17">
        <w:t xml:space="preserve">в базе данных показано на рисунке </w:t>
      </w:r>
      <w:r w:rsidR="008F306E" w:rsidRPr="007A1819">
        <w:t>2.7</w:t>
      </w:r>
      <w:r w:rsidR="00907409" w:rsidRPr="00907409">
        <w:t>.</w:t>
      </w:r>
    </w:p>
    <w:p w:rsidR="003B5334" w:rsidRDefault="00B66A1C" w:rsidP="003B5334">
      <w:pPr>
        <w:keepNext/>
        <w:keepLines/>
        <w:spacing w:before="240"/>
        <w:ind w:right="112"/>
        <w:jc w:val="center"/>
      </w:pPr>
      <w:r w:rsidRPr="00B66A1C">
        <w:rPr>
          <w:noProof/>
          <w:lang w:eastAsia="ru-RU"/>
        </w:rPr>
        <w:drawing>
          <wp:inline distT="0" distB="0" distL="0" distR="0" wp14:anchorId="4866692B" wp14:editId="6272B9CB">
            <wp:extent cx="4514850" cy="193110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270" cy="1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34" w:rsidRPr="003B5334" w:rsidRDefault="003B5334" w:rsidP="003B533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B5334">
        <w:rPr>
          <w:i w:val="0"/>
          <w:color w:val="auto"/>
          <w:sz w:val="28"/>
          <w:szCs w:val="28"/>
        </w:rPr>
        <w:t>Рисунок 2.</w:t>
      </w:r>
      <w:r w:rsidRPr="000E07D1">
        <w:rPr>
          <w:i w:val="0"/>
          <w:color w:val="auto"/>
          <w:sz w:val="28"/>
          <w:szCs w:val="28"/>
        </w:rPr>
        <w:t>7</w:t>
      </w:r>
      <w:r w:rsidRPr="003B5334">
        <w:rPr>
          <w:i w:val="0"/>
          <w:color w:val="auto"/>
          <w:sz w:val="28"/>
          <w:szCs w:val="28"/>
        </w:rPr>
        <w:t xml:space="preserve"> - Создание зашифрованного ключа </w:t>
      </w:r>
      <w:r w:rsidRPr="003B5334">
        <w:rPr>
          <w:i w:val="0"/>
          <w:color w:val="auto"/>
          <w:sz w:val="28"/>
          <w:szCs w:val="28"/>
          <w:lang w:val="en-US"/>
        </w:rPr>
        <w:t>DMK</w:t>
      </w:r>
    </w:p>
    <w:p w:rsidR="00B66A1C" w:rsidRDefault="00B66A1C" w:rsidP="00B66A1C">
      <w:pPr>
        <w:keepLines/>
        <w:spacing w:after="0"/>
        <w:ind w:right="112" w:firstLine="709"/>
      </w:pPr>
      <w:r>
        <w:t>С помощью DMK шифруются симметричные и асимметричные ключи, а также и сертификаты. Каждая база данных может располагать лишь одним DMK.</w:t>
      </w:r>
    </w:p>
    <w:p w:rsidR="001E7B0F" w:rsidRDefault="006A5D17" w:rsidP="00B66A1C">
      <w:pPr>
        <w:keepLines/>
        <w:spacing w:after="0"/>
        <w:ind w:right="112" w:firstLine="709"/>
      </w:pPr>
      <w:r>
        <w:t xml:space="preserve">После создания </w:t>
      </w:r>
      <w:r>
        <w:rPr>
          <w:lang w:val="en-US"/>
        </w:rPr>
        <w:t>DMK</w:t>
      </w:r>
      <w:r w:rsidRPr="006A5D17">
        <w:t xml:space="preserve"> </w:t>
      </w:r>
      <w:r>
        <w:t>в базе данных</w:t>
      </w:r>
      <w:r w:rsidRPr="006A5D17">
        <w:t xml:space="preserve"> </w:t>
      </w:r>
      <w:proofErr w:type="spellStart"/>
      <w:r w:rsidRPr="00B66A1C">
        <w:rPr>
          <w:lang w:val="en-US"/>
        </w:rPr>
        <w:t>MedExamSys</w:t>
      </w:r>
      <w:proofErr w:type="spellEnd"/>
      <w:r>
        <w:t xml:space="preserve"> создается асимметричный ключ </w:t>
      </w:r>
      <w:r>
        <w:rPr>
          <w:lang w:val="en-US"/>
        </w:rPr>
        <w:t>ASMKEY</w:t>
      </w:r>
      <w:r w:rsidR="001E7B0F" w:rsidRPr="001E7B0F">
        <w:t xml:space="preserve"> </w:t>
      </w:r>
      <w:r w:rsidR="001E7B0F">
        <w:t xml:space="preserve">с алгоритмом шифрования </w:t>
      </w:r>
      <w:r w:rsidR="001E7B0F">
        <w:rPr>
          <w:lang w:val="en-US"/>
        </w:rPr>
        <w:t>RSA</w:t>
      </w:r>
      <w:r w:rsidR="001E7B0F">
        <w:t xml:space="preserve">_2048, зашифрованный паролем </w:t>
      </w:r>
      <w:r w:rsidR="001E7B0F" w:rsidRPr="001E7B0F">
        <w:t>ASYMKEYMedExamSys2023</w:t>
      </w:r>
      <w:r w:rsidR="001E7B0F">
        <w:t>.</w:t>
      </w:r>
    </w:p>
    <w:p w:rsidR="006A5D17" w:rsidRDefault="00AE69A3" w:rsidP="00AE69A3">
      <w:pPr>
        <w:keepLines/>
        <w:spacing w:after="0"/>
        <w:ind w:right="112" w:firstLine="709"/>
      </w:pPr>
      <w:r>
        <w:lastRenderedPageBreak/>
        <w:t xml:space="preserve">Асимметричный ключ является защищаемой сущностью на уровне базы данных. По умолчанию эта сущность содержит как открытый, так и закрытый ключ. Закрытый ключ защищается с помощью главного ключа базы данных. Для защиты закрытого ключа необходим пароль, если не был создан главный ключ базы данных. Если главный ключ базы данных существует, пароль необязателен. Создание асимметричного ключа </w:t>
      </w:r>
      <w:r>
        <w:rPr>
          <w:lang w:val="en-US"/>
        </w:rPr>
        <w:t>ASMKEY</w:t>
      </w:r>
      <w:r>
        <w:t xml:space="preserve"> показано на рисунке 2.8.</w:t>
      </w:r>
    </w:p>
    <w:p w:rsidR="000E07D1" w:rsidRDefault="00B76E17" w:rsidP="000E07D1">
      <w:pPr>
        <w:keepNext/>
        <w:keepLines/>
        <w:spacing w:before="240"/>
        <w:ind w:right="112"/>
        <w:jc w:val="center"/>
      </w:pPr>
      <w:r w:rsidRPr="00B76E17">
        <w:rPr>
          <w:noProof/>
          <w:lang w:eastAsia="ru-RU"/>
        </w:rPr>
        <w:drawing>
          <wp:inline distT="0" distB="0" distL="0" distR="0" wp14:anchorId="516EE271" wp14:editId="2AB5E7AB">
            <wp:extent cx="4722805" cy="2114550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708" cy="21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17" w:rsidRPr="008951BB" w:rsidRDefault="000E07D1" w:rsidP="000E07D1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0E07D1">
        <w:rPr>
          <w:i w:val="0"/>
          <w:color w:val="auto"/>
          <w:sz w:val="28"/>
          <w:szCs w:val="28"/>
        </w:rPr>
        <w:t>Рисунок 2.</w:t>
      </w:r>
      <w:r w:rsidRPr="008951BB">
        <w:rPr>
          <w:i w:val="0"/>
          <w:color w:val="auto"/>
          <w:sz w:val="28"/>
          <w:szCs w:val="28"/>
        </w:rPr>
        <w:t>8</w:t>
      </w:r>
      <w:r w:rsidRPr="000E07D1">
        <w:rPr>
          <w:i w:val="0"/>
          <w:color w:val="auto"/>
          <w:sz w:val="28"/>
          <w:szCs w:val="28"/>
        </w:rPr>
        <w:t xml:space="preserve"> - Создание ключа </w:t>
      </w:r>
      <w:r w:rsidRPr="000E07D1">
        <w:rPr>
          <w:i w:val="0"/>
          <w:color w:val="auto"/>
          <w:sz w:val="28"/>
          <w:szCs w:val="28"/>
          <w:lang w:val="en-US"/>
        </w:rPr>
        <w:t>ASMKEY</w:t>
      </w:r>
    </w:p>
    <w:p w:rsidR="00AE69A3" w:rsidRDefault="00AE69A3" w:rsidP="00AE69A3">
      <w:pPr>
        <w:keepLines/>
        <w:spacing w:after="0"/>
        <w:ind w:right="112" w:firstLine="709"/>
      </w:pPr>
      <w:r>
        <w:t>С помощью системного представления</w:t>
      </w:r>
      <w:r w:rsidRPr="006A5D17">
        <w:t xml:space="preserve"> </w:t>
      </w:r>
      <w:r>
        <w:rPr>
          <w:lang w:val="en-US"/>
        </w:rPr>
        <w:t>sys</w:t>
      </w:r>
      <w:r w:rsidRPr="006A5D17">
        <w:t>.</w:t>
      </w:r>
      <w:r>
        <w:rPr>
          <w:lang w:val="en-US"/>
        </w:rPr>
        <w:t>asymmetric</w:t>
      </w:r>
      <w:r w:rsidRPr="006A5D17">
        <w:t>_</w:t>
      </w:r>
      <w:r>
        <w:rPr>
          <w:lang w:val="en-US"/>
        </w:rPr>
        <w:t>keys</w:t>
      </w:r>
      <w:r>
        <w:t xml:space="preserve"> можно убедиться, что асимметричный ключ создан. Проверка того, что асимметричный ключ создан показана на рисунке 2.9.</w:t>
      </w:r>
    </w:p>
    <w:p w:rsidR="00AE69A3" w:rsidRPr="00AE69A3" w:rsidRDefault="00AE69A3" w:rsidP="00AE69A3">
      <w:pPr>
        <w:spacing w:after="0"/>
      </w:pPr>
    </w:p>
    <w:p w:rsidR="000E07D1" w:rsidRDefault="00B76E17" w:rsidP="000E07D1">
      <w:pPr>
        <w:keepNext/>
        <w:keepLines/>
        <w:spacing w:before="240"/>
        <w:ind w:right="112"/>
        <w:jc w:val="center"/>
      </w:pPr>
      <w:r w:rsidRPr="00B76E17">
        <w:rPr>
          <w:noProof/>
          <w:lang w:eastAsia="ru-RU"/>
        </w:rPr>
        <w:drawing>
          <wp:inline distT="0" distB="0" distL="0" distR="0" wp14:anchorId="29422913" wp14:editId="422F02A9">
            <wp:extent cx="5201268" cy="1503028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590" cy="151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17" w:rsidRPr="000E07D1" w:rsidRDefault="000E07D1" w:rsidP="000E07D1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0E07D1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2.9</w:t>
      </w:r>
      <w:r w:rsidRPr="000E07D1">
        <w:rPr>
          <w:i w:val="0"/>
          <w:color w:val="auto"/>
          <w:sz w:val="28"/>
          <w:szCs w:val="28"/>
        </w:rPr>
        <w:t xml:space="preserve"> - Проверка создания асимметричного ключа</w:t>
      </w:r>
    </w:p>
    <w:p w:rsidR="006A5D17" w:rsidRDefault="006A5D17" w:rsidP="00B66A1C">
      <w:pPr>
        <w:keepLines/>
        <w:spacing w:after="0"/>
        <w:ind w:right="112" w:firstLine="709"/>
      </w:pPr>
      <w:r>
        <w:lastRenderedPageBreak/>
        <w:t xml:space="preserve">Далее создается симметричный ключ </w:t>
      </w:r>
      <w:r>
        <w:rPr>
          <w:lang w:val="en-US"/>
        </w:rPr>
        <w:t>SYMKEY</w:t>
      </w:r>
      <w:r>
        <w:t xml:space="preserve">, который шифруется с помощью раннее созданного асимметричного ключа </w:t>
      </w:r>
      <w:r>
        <w:rPr>
          <w:lang w:val="en-US"/>
        </w:rPr>
        <w:t>ASMKEY</w:t>
      </w:r>
      <w:r>
        <w:t xml:space="preserve">, с алгоритмом шифрования </w:t>
      </w:r>
      <w:r>
        <w:rPr>
          <w:lang w:val="en-US"/>
        </w:rPr>
        <w:t>AES</w:t>
      </w:r>
      <w:r w:rsidRPr="006A5D17">
        <w:t>256.</w:t>
      </w:r>
    </w:p>
    <w:p w:rsidR="00956974" w:rsidRDefault="00956974" w:rsidP="00956974">
      <w:pPr>
        <w:keepLines/>
        <w:spacing w:after="0"/>
        <w:ind w:right="112" w:firstLine="709"/>
      </w:pPr>
      <w:r>
        <w:t xml:space="preserve">Создание симметричного ключа </w:t>
      </w:r>
      <w:r>
        <w:rPr>
          <w:lang w:val="en-US"/>
        </w:rPr>
        <w:t>SYMKEY</w:t>
      </w:r>
      <w:r w:rsidR="008951BB">
        <w:t xml:space="preserve"> показано на рисунке</w:t>
      </w:r>
      <w:r w:rsidR="008951BB" w:rsidRPr="008951BB">
        <w:t xml:space="preserve"> 2.10</w:t>
      </w:r>
      <w:r>
        <w:t xml:space="preserve">. </w:t>
      </w:r>
    </w:p>
    <w:p w:rsidR="008951BB" w:rsidRDefault="00956974" w:rsidP="008951BB">
      <w:pPr>
        <w:keepNext/>
        <w:keepLines/>
        <w:spacing w:before="240"/>
        <w:ind w:right="112"/>
        <w:jc w:val="center"/>
      </w:pPr>
      <w:r>
        <w:rPr>
          <w:noProof/>
          <w:lang w:eastAsia="ru-RU"/>
        </w:rPr>
        <w:drawing>
          <wp:inline distT="0" distB="0" distL="0" distR="0" wp14:anchorId="121BB6C0" wp14:editId="4EF34C43">
            <wp:extent cx="3752381" cy="2485714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74" w:rsidRPr="006A14E8" w:rsidRDefault="008951BB" w:rsidP="008951B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951BB">
        <w:rPr>
          <w:i w:val="0"/>
          <w:color w:val="auto"/>
          <w:sz w:val="28"/>
          <w:szCs w:val="28"/>
        </w:rPr>
        <w:t>Рисунок 2.</w:t>
      </w:r>
      <w:r w:rsidRPr="006A14E8">
        <w:rPr>
          <w:i w:val="0"/>
          <w:color w:val="auto"/>
          <w:sz w:val="28"/>
          <w:szCs w:val="28"/>
        </w:rPr>
        <w:t>10</w:t>
      </w:r>
      <w:r w:rsidRPr="008951BB">
        <w:rPr>
          <w:i w:val="0"/>
          <w:color w:val="auto"/>
          <w:sz w:val="28"/>
          <w:szCs w:val="28"/>
        </w:rPr>
        <w:t xml:space="preserve"> - Создание ключа </w:t>
      </w:r>
      <w:r w:rsidRPr="008951BB">
        <w:rPr>
          <w:i w:val="0"/>
          <w:color w:val="auto"/>
          <w:sz w:val="28"/>
          <w:szCs w:val="28"/>
          <w:lang w:val="en-US"/>
        </w:rPr>
        <w:t>SYMKEY</w:t>
      </w:r>
    </w:p>
    <w:p w:rsidR="006A14E8" w:rsidRPr="006A14E8" w:rsidRDefault="006A14E8" w:rsidP="006A14E8">
      <w:pPr>
        <w:keepLines/>
        <w:spacing w:after="0"/>
        <w:ind w:right="112" w:firstLine="709"/>
      </w:pPr>
      <w:r>
        <w:t>С помощью представления</w:t>
      </w:r>
      <w:r w:rsidRPr="006A5D17">
        <w:t xml:space="preserve"> </w:t>
      </w:r>
      <w:r>
        <w:rPr>
          <w:lang w:val="en-US"/>
        </w:rPr>
        <w:t>sys</w:t>
      </w:r>
      <w:r w:rsidRPr="006A5D17">
        <w:t>.</w:t>
      </w:r>
      <w:r>
        <w:rPr>
          <w:lang w:val="en-US"/>
        </w:rPr>
        <w:t>symmetric</w:t>
      </w:r>
      <w:r w:rsidRPr="006A5D17">
        <w:t>_</w:t>
      </w:r>
      <w:r>
        <w:rPr>
          <w:lang w:val="en-US"/>
        </w:rPr>
        <w:t>keys</w:t>
      </w:r>
      <w:r>
        <w:t xml:space="preserve"> можно убедиться, что симметричный ключ создан. Проверка того, что симметричный ключ создан показано на рисунке 2.11.</w:t>
      </w:r>
    </w:p>
    <w:p w:rsidR="008951BB" w:rsidRDefault="00956974" w:rsidP="008951BB">
      <w:pPr>
        <w:keepNext/>
        <w:keepLines/>
        <w:spacing w:before="240"/>
        <w:ind w:right="112"/>
        <w:jc w:val="center"/>
      </w:pPr>
      <w:r w:rsidRPr="00956974">
        <w:rPr>
          <w:noProof/>
          <w:lang w:eastAsia="ru-RU"/>
        </w:rPr>
        <w:drawing>
          <wp:inline distT="0" distB="0" distL="0" distR="0" wp14:anchorId="1E0CDC32" wp14:editId="343FC40B">
            <wp:extent cx="5646420" cy="1764655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9265" cy="176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74" w:rsidRPr="008951BB" w:rsidRDefault="008951BB" w:rsidP="008951B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951BB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2.11</w:t>
      </w:r>
      <w:r w:rsidRPr="008951BB">
        <w:rPr>
          <w:i w:val="0"/>
          <w:color w:val="auto"/>
          <w:sz w:val="28"/>
          <w:szCs w:val="28"/>
        </w:rPr>
        <w:t xml:space="preserve"> – Проверка создания симметричного ключа</w:t>
      </w:r>
    </w:p>
    <w:p w:rsidR="00584032" w:rsidRDefault="00584032" w:rsidP="00B66A1C">
      <w:pPr>
        <w:keepLines/>
        <w:spacing w:after="0"/>
        <w:ind w:right="112" w:firstLine="709"/>
      </w:pPr>
      <w:r>
        <w:lastRenderedPageBreak/>
        <w:t xml:space="preserve">После создания симметричный ключ должен быть зашифрован с помощью одного из следующих средств: сертификат, пароль, симметричный ключ, асимметричный ключ или PROVIDER. Один симметричный ключ может быть зашифрован с использованием нескольких сертификатов, симметричных ключей и асимметричных ключей одновременно. </w:t>
      </w:r>
    </w:p>
    <w:p w:rsidR="00A02AF5" w:rsidRDefault="00A02AF5" w:rsidP="00B66A1C">
      <w:pPr>
        <w:keepLines/>
        <w:spacing w:after="0"/>
        <w:ind w:right="112" w:firstLine="709"/>
      </w:pPr>
      <w:r>
        <w:t xml:space="preserve">Чтобы зашифровать данные таблицы </w:t>
      </w:r>
      <w:r w:rsidR="00D11C41">
        <w:rPr>
          <w:lang w:val="en-US"/>
        </w:rPr>
        <w:t>Employee</w:t>
      </w:r>
      <w:r w:rsidRPr="00A02AF5">
        <w:t xml:space="preserve"> </w:t>
      </w:r>
      <w:r>
        <w:t xml:space="preserve">необходимо выполнить ряд запросов. Для начала необходимо открыть симметричный ключ </w:t>
      </w:r>
      <w:r>
        <w:rPr>
          <w:lang w:val="en-US"/>
        </w:rPr>
        <w:t>SYMKEY</w:t>
      </w:r>
      <w:r w:rsidRPr="00A02AF5">
        <w:t xml:space="preserve"> </w:t>
      </w:r>
      <w:r>
        <w:t xml:space="preserve">для шифрования данных. </w:t>
      </w:r>
    </w:p>
    <w:p w:rsidR="006A5D17" w:rsidRPr="00A02AF5" w:rsidRDefault="00A02AF5" w:rsidP="00B66A1C">
      <w:pPr>
        <w:keepLines/>
        <w:spacing w:after="0"/>
        <w:ind w:right="112" w:firstLine="709"/>
      </w:pPr>
      <w:r>
        <w:t xml:space="preserve">Открытие ключа </w:t>
      </w:r>
      <w:r>
        <w:rPr>
          <w:lang w:val="en-US"/>
        </w:rPr>
        <w:t>SYMKEY</w:t>
      </w:r>
      <w:r w:rsidRPr="00A02AF5">
        <w:t xml:space="preserve"> </w:t>
      </w:r>
      <w:r w:rsidR="006A14E8">
        <w:t>показано на рисунке 2.12</w:t>
      </w:r>
      <w:r>
        <w:t>.</w:t>
      </w:r>
      <w:r w:rsidRPr="00A02AF5">
        <w:t xml:space="preserve"> </w:t>
      </w:r>
    </w:p>
    <w:p w:rsidR="006A14E8" w:rsidRDefault="00A02AF5" w:rsidP="006A14E8">
      <w:pPr>
        <w:keepNext/>
        <w:keepLines/>
        <w:spacing w:before="240"/>
        <w:ind w:right="112"/>
        <w:jc w:val="center"/>
      </w:pPr>
      <w:r w:rsidRPr="00A02AF5">
        <w:rPr>
          <w:noProof/>
          <w:lang w:eastAsia="ru-RU"/>
        </w:rPr>
        <w:drawing>
          <wp:inline distT="0" distB="0" distL="0" distR="0" wp14:anchorId="035A611D" wp14:editId="6C585BDF">
            <wp:extent cx="4010585" cy="2210108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F5" w:rsidRPr="006A14E8" w:rsidRDefault="006A14E8" w:rsidP="006A14E8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A14E8">
        <w:rPr>
          <w:i w:val="0"/>
          <w:color w:val="auto"/>
          <w:sz w:val="28"/>
          <w:szCs w:val="28"/>
        </w:rPr>
        <w:t xml:space="preserve">Рисунок 2.12 - Открытие ключа </w:t>
      </w:r>
      <w:r w:rsidRPr="006A14E8">
        <w:rPr>
          <w:i w:val="0"/>
          <w:color w:val="auto"/>
          <w:sz w:val="28"/>
          <w:szCs w:val="28"/>
          <w:lang w:val="en-US"/>
        </w:rPr>
        <w:t>SYMKEY</w:t>
      </w:r>
    </w:p>
    <w:p w:rsidR="006A14E8" w:rsidRPr="006A14E8" w:rsidRDefault="006A14E8" w:rsidP="006A14E8">
      <w:pPr>
        <w:keepLines/>
        <w:spacing w:after="0"/>
        <w:ind w:right="112" w:firstLine="709"/>
      </w:pPr>
      <w:r>
        <w:t>Проверка того, что ключ открыт</w:t>
      </w:r>
      <w:r w:rsidRPr="00A02AF5">
        <w:t xml:space="preserve"> </w:t>
      </w:r>
      <w:r>
        <w:t xml:space="preserve">с помощью системного представления </w:t>
      </w:r>
      <w:r>
        <w:rPr>
          <w:lang w:val="en-US"/>
        </w:rPr>
        <w:t>sys</w:t>
      </w:r>
      <w:r w:rsidRPr="00A02AF5">
        <w:t>.</w:t>
      </w:r>
      <w:proofErr w:type="spellStart"/>
      <w:r>
        <w:rPr>
          <w:lang w:val="en-US"/>
        </w:rPr>
        <w:t>openkeys</w:t>
      </w:r>
      <w:proofErr w:type="spellEnd"/>
      <w:r w:rsidR="0049357D">
        <w:t xml:space="preserve"> показана</w:t>
      </w:r>
      <w:r>
        <w:t xml:space="preserve"> на рисунке 2.13.</w:t>
      </w:r>
    </w:p>
    <w:p w:rsidR="006A14E8" w:rsidRDefault="00A02AF5" w:rsidP="006A14E8">
      <w:pPr>
        <w:keepNext/>
        <w:keepLines/>
        <w:spacing w:before="240"/>
        <w:ind w:right="112"/>
        <w:jc w:val="center"/>
      </w:pPr>
      <w:r w:rsidRPr="00A02AF5">
        <w:rPr>
          <w:noProof/>
          <w:lang w:eastAsia="ru-RU"/>
        </w:rPr>
        <w:drawing>
          <wp:inline distT="0" distB="0" distL="0" distR="0" wp14:anchorId="49656FBA" wp14:editId="5AA1368C">
            <wp:extent cx="3467584" cy="17528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F5" w:rsidRPr="006A14E8" w:rsidRDefault="006A14E8" w:rsidP="006A14E8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A14E8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2.13</w:t>
      </w:r>
      <w:r w:rsidRPr="006A14E8">
        <w:rPr>
          <w:i w:val="0"/>
          <w:color w:val="auto"/>
          <w:sz w:val="28"/>
          <w:szCs w:val="28"/>
        </w:rPr>
        <w:t xml:space="preserve"> - Проверка открытия ключа</w:t>
      </w:r>
    </w:p>
    <w:p w:rsidR="00A02AF5" w:rsidRPr="00A02AF5" w:rsidRDefault="00A02AF5" w:rsidP="00A02AF5">
      <w:pPr>
        <w:keepLines/>
        <w:spacing w:after="0"/>
        <w:ind w:right="112" w:firstLine="709"/>
      </w:pPr>
      <w:r>
        <w:lastRenderedPageBreak/>
        <w:t xml:space="preserve">Далее создается столбец </w:t>
      </w:r>
      <w:proofErr w:type="spellStart"/>
      <w:r w:rsidR="004F4153">
        <w:rPr>
          <w:lang w:val="en-US"/>
        </w:rPr>
        <w:t>emp</w:t>
      </w:r>
      <w:proofErr w:type="spellEnd"/>
      <w:r w:rsidR="004F4153" w:rsidRPr="004F4153">
        <w:t>_</w:t>
      </w:r>
      <w:proofErr w:type="spellStart"/>
      <w:r w:rsidR="004F4153">
        <w:rPr>
          <w:lang w:val="en-US"/>
        </w:rPr>
        <w:t>enc</w:t>
      </w:r>
      <w:proofErr w:type="spellEnd"/>
      <w:r w:rsidR="004F4153" w:rsidRPr="004F4153">
        <w:t>_</w:t>
      </w:r>
      <w:r w:rsidR="004F4153">
        <w:rPr>
          <w:lang w:val="en-US"/>
        </w:rPr>
        <w:t>phone</w:t>
      </w:r>
      <w:r w:rsidR="0049357D" w:rsidRPr="0049357D">
        <w:t xml:space="preserve"> </w:t>
      </w:r>
      <w:r w:rsidR="0049357D">
        <w:t xml:space="preserve">в таблице </w:t>
      </w:r>
      <w:r w:rsidR="0049357D">
        <w:rPr>
          <w:lang w:val="en-US"/>
        </w:rPr>
        <w:t>Employee</w:t>
      </w:r>
      <w:r>
        <w:t xml:space="preserve">, в котором будут храниться зашифрованные данные из столбца </w:t>
      </w:r>
      <w:proofErr w:type="spellStart"/>
      <w:r w:rsidR="004F4153">
        <w:rPr>
          <w:lang w:val="en-US"/>
        </w:rPr>
        <w:t>emp</w:t>
      </w:r>
      <w:proofErr w:type="spellEnd"/>
      <w:r w:rsidR="004F4153" w:rsidRPr="004F4153">
        <w:t>_</w:t>
      </w:r>
      <w:r w:rsidR="004F4153">
        <w:rPr>
          <w:lang w:val="en-US"/>
        </w:rPr>
        <w:t>phone</w:t>
      </w:r>
      <w:r>
        <w:t xml:space="preserve">. С помощью функции ENCRYPTBYKEY производится шифрование столбца </w:t>
      </w:r>
      <w:proofErr w:type="spellStart"/>
      <w:r w:rsidR="004F4153">
        <w:t>Номер_телефона_сотрудника</w:t>
      </w:r>
      <w:proofErr w:type="spellEnd"/>
      <w:r>
        <w:t xml:space="preserve"> при использовании симметричного ключа </w:t>
      </w:r>
      <w:r>
        <w:rPr>
          <w:lang w:val="en-US"/>
        </w:rPr>
        <w:t>SYMKEY</w:t>
      </w:r>
      <w:r w:rsidRPr="00A02AF5">
        <w:t>.</w:t>
      </w:r>
    </w:p>
    <w:p w:rsidR="00A02AF5" w:rsidRDefault="00A02AF5" w:rsidP="00C44D9A">
      <w:pPr>
        <w:keepLines/>
        <w:spacing w:after="0"/>
        <w:ind w:right="112" w:firstLine="709"/>
      </w:pPr>
      <w:r>
        <w:t xml:space="preserve">Создание столбца </w:t>
      </w:r>
      <w:proofErr w:type="spellStart"/>
      <w:r w:rsidR="00D11C41">
        <w:rPr>
          <w:lang w:val="en-US"/>
        </w:rPr>
        <w:t>emp</w:t>
      </w:r>
      <w:proofErr w:type="spellEnd"/>
      <w:r w:rsidR="00D11C41" w:rsidRPr="004F4153">
        <w:t>_</w:t>
      </w:r>
      <w:proofErr w:type="spellStart"/>
      <w:r w:rsidR="00D11C41">
        <w:rPr>
          <w:lang w:val="en-US"/>
        </w:rPr>
        <w:t>enc</w:t>
      </w:r>
      <w:proofErr w:type="spellEnd"/>
      <w:r w:rsidR="00D11C41" w:rsidRPr="004F4153">
        <w:t>_</w:t>
      </w:r>
      <w:r w:rsidR="00D11C41">
        <w:rPr>
          <w:lang w:val="en-US"/>
        </w:rPr>
        <w:t>phone</w:t>
      </w:r>
      <w:r w:rsidR="00D11C41">
        <w:t xml:space="preserve"> </w:t>
      </w:r>
      <w:r w:rsidR="00311EE9">
        <w:t xml:space="preserve">и шифрование столбца </w:t>
      </w:r>
      <w:proofErr w:type="spellStart"/>
      <w:r w:rsidR="00D11C41">
        <w:rPr>
          <w:lang w:val="en-US"/>
        </w:rPr>
        <w:t>emp</w:t>
      </w:r>
      <w:proofErr w:type="spellEnd"/>
      <w:r w:rsidR="00D11C41" w:rsidRPr="004F4153">
        <w:t>_</w:t>
      </w:r>
      <w:r w:rsidR="00D11C41">
        <w:rPr>
          <w:lang w:val="en-US"/>
        </w:rPr>
        <w:t>phone</w:t>
      </w:r>
      <w:r w:rsidR="00D11C41">
        <w:t xml:space="preserve"> </w:t>
      </w:r>
      <w:r w:rsidR="00C44D9A">
        <w:t>показаны</w:t>
      </w:r>
      <w:r w:rsidR="006A14E8">
        <w:t xml:space="preserve"> на рисунке 2.14</w:t>
      </w:r>
      <w:r w:rsidR="00311EE9">
        <w:t>.</w:t>
      </w:r>
      <w:r w:rsidR="00C44D9A">
        <w:t xml:space="preserve"> Проверка зашифрованных данных из таблицы </w:t>
      </w:r>
      <w:r w:rsidR="00C44D9A">
        <w:rPr>
          <w:lang w:val="en-US"/>
        </w:rPr>
        <w:t>Employee</w:t>
      </w:r>
      <w:r w:rsidR="00C44D9A">
        <w:t xml:space="preserve"> показана на рисунке 2.15.</w:t>
      </w:r>
    </w:p>
    <w:p w:rsidR="006A14E8" w:rsidRDefault="004F4153" w:rsidP="006A14E8">
      <w:pPr>
        <w:keepNext/>
        <w:keepLines/>
        <w:spacing w:before="240"/>
        <w:ind w:right="112"/>
        <w:jc w:val="center"/>
      </w:pPr>
      <w:r w:rsidRPr="004F4153">
        <w:rPr>
          <w:noProof/>
          <w:lang w:eastAsia="ru-RU"/>
        </w:rPr>
        <w:drawing>
          <wp:inline distT="0" distB="0" distL="0" distR="0" wp14:anchorId="7287237C" wp14:editId="29A58D8A">
            <wp:extent cx="4854083" cy="241935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4881" cy="24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E8" w:rsidRPr="00C44D9A" w:rsidRDefault="006A14E8" w:rsidP="00C44D9A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A14E8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2.14</w:t>
      </w:r>
      <w:r w:rsidRPr="006A14E8">
        <w:rPr>
          <w:i w:val="0"/>
          <w:color w:val="auto"/>
          <w:sz w:val="28"/>
          <w:szCs w:val="28"/>
        </w:rPr>
        <w:t xml:space="preserve"> - Создание столбца </w:t>
      </w:r>
      <w:proofErr w:type="spellStart"/>
      <w:r w:rsidRPr="006A14E8">
        <w:rPr>
          <w:i w:val="0"/>
          <w:color w:val="auto"/>
          <w:sz w:val="28"/>
          <w:szCs w:val="28"/>
        </w:rPr>
        <w:t>emp_enc_phone</w:t>
      </w:r>
      <w:proofErr w:type="spellEnd"/>
      <w:r w:rsidRPr="006A14E8">
        <w:rPr>
          <w:i w:val="0"/>
          <w:color w:val="auto"/>
          <w:sz w:val="28"/>
          <w:szCs w:val="28"/>
        </w:rPr>
        <w:t xml:space="preserve"> и шифрование столбца </w:t>
      </w:r>
      <w:proofErr w:type="spellStart"/>
      <w:r w:rsidRPr="006A14E8">
        <w:rPr>
          <w:i w:val="0"/>
          <w:color w:val="auto"/>
          <w:sz w:val="28"/>
          <w:szCs w:val="28"/>
        </w:rPr>
        <w:t>emp_phone</w:t>
      </w:r>
      <w:proofErr w:type="spellEnd"/>
    </w:p>
    <w:p w:rsidR="00C44D9A" w:rsidRDefault="00D232A2" w:rsidP="00C44D9A">
      <w:pPr>
        <w:keepNext/>
        <w:keepLines/>
        <w:spacing w:before="240"/>
        <w:ind w:right="112"/>
        <w:jc w:val="center"/>
      </w:pPr>
      <w:r w:rsidRPr="00D232A2">
        <w:rPr>
          <w:noProof/>
          <w:lang w:eastAsia="ru-RU"/>
        </w:rPr>
        <w:drawing>
          <wp:inline distT="0" distB="0" distL="0" distR="0" wp14:anchorId="6CFC5A9B" wp14:editId="2E7390D8">
            <wp:extent cx="4680795" cy="2696629"/>
            <wp:effectExtent l="0" t="0" r="571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7873" cy="27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A2" w:rsidRPr="00C44D9A" w:rsidRDefault="00C44D9A" w:rsidP="00C44D9A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44D9A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2.15</w:t>
      </w:r>
      <w:r w:rsidR="00047F7D">
        <w:rPr>
          <w:i w:val="0"/>
          <w:color w:val="auto"/>
          <w:sz w:val="28"/>
          <w:szCs w:val="28"/>
        </w:rPr>
        <w:t xml:space="preserve"> - Пров</w:t>
      </w:r>
      <w:r w:rsidRPr="00C44D9A">
        <w:rPr>
          <w:i w:val="0"/>
          <w:color w:val="auto"/>
          <w:sz w:val="28"/>
          <w:szCs w:val="28"/>
        </w:rPr>
        <w:t>е</w:t>
      </w:r>
      <w:r w:rsidR="00047F7D">
        <w:rPr>
          <w:i w:val="0"/>
          <w:color w:val="auto"/>
          <w:sz w:val="28"/>
          <w:szCs w:val="28"/>
        </w:rPr>
        <w:t>р</w:t>
      </w:r>
      <w:r w:rsidRPr="00C44D9A">
        <w:rPr>
          <w:i w:val="0"/>
          <w:color w:val="auto"/>
          <w:sz w:val="28"/>
          <w:szCs w:val="28"/>
        </w:rPr>
        <w:t>ка зашифрованных данных</w:t>
      </w:r>
    </w:p>
    <w:p w:rsidR="00BF5F61" w:rsidRPr="00D232A2" w:rsidRDefault="00D232A2" w:rsidP="00A02AF5">
      <w:pPr>
        <w:keepLines/>
        <w:spacing w:after="0"/>
        <w:ind w:right="112" w:firstLine="709"/>
      </w:pPr>
      <w:r>
        <w:lastRenderedPageBreak/>
        <w:t xml:space="preserve">Проверка с помощью функции </w:t>
      </w:r>
      <w:r>
        <w:rPr>
          <w:lang w:val="en-US"/>
        </w:rPr>
        <w:t>DECRYPTBYKEY</w:t>
      </w:r>
      <w:r w:rsidRPr="00D232A2">
        <w:t xml:space="preserve"> </w:t>
      </w:r>
      <w:r>
        <w:t xml:space="preserve">того, что данные в столбце </w:t>
      </w:r>
      <w:proofErr w:type="spellStart"/>
      <w:r>
        <w:rPr>
          <w:lang w:val="en-US"/>
        </w:rPr>
        <w:t>emp</w:t>
      </w:r>
      <w:proofErr w:type="spellEnd"/>
      <w:r w:rsidRPr="00D232A2">
        <w:t>_</w:t>
      </w:r>
      <w:proofErr w:type="spellStart"/>
      <w:r>
        <w:rPr>
          <w:lang w:val="en-US"/>
        </w:rPr>
        <w:t>enc</w:t>
      </w:r>
      <w:proofErr w:type="spellEnd"/>
      <w:r w:rsidRPr="00D232A2">
        <w:t>_</w:t>
      </w:r>
      <w:r>
        <w:rPr>
          <w:lang w:val="en-US"/>
        </w:rPr>
        <w:t>phone</w:t>
      </w:r>
      <w:r>
        <w:t xml:space="preserve"> действительно являются зашифрованными данными столбца </w:t>
      </w:r>
      <w:proofErr w:type="spellStart"/>
      <w:r>
        <w:rPr>
          <w:lang w:val="en-US"/>
        </w:rPr>
        <w:t>emp</w:t>
      </w:r>
      <w:proofErr w:type="spellEnd"/>
      <w:r w:rsidRPr="00D232A2">
        <w:t>_</w:t>
      </w:r>
      <w:r>
        <w:rPr>
          <w:lang w:val="en-US"/>
        </w:rPr>
        <w:t>phone</w:t>
      </w:r>
      <w:r w:rsidRPr="00D232A2">
        <w:t xml:space="preserve"> </w:t>
      </w:r>
      <w:r w:rsidR="00615884">
        <w:t>изображена на рисунке 2</w:t>
      </w:r>
      <w:r w:rsidR="00615884" w:rsidRPr="00615884">
        <w:t>.16</w:t>
      </w:r>
      <w:r>
        <w:t>.</w:t>
      </w:r>
    </w:p>
    <w:p w:rsidR="00615884" w:rsidRDefault="00D232A2" w:rsidP="00615884">
      <w:pPr>
        <w:keepNext/>
        <w:keepLines/>
        <w:spacing w:before="240"/>
        <w:ind w:right="112"/>
        <w:jc w:val="center"/>
      </w:pPr>
      <w:r w:rsidRPr="00D232A2">
        <w:rPr>
          <w:noProof/>
          <w:lang w:eastAsia="ru-RU"/>
        </w:rPr>
        <w:drawing>
          <wp:inline distT="0" distB="0" distL="0" distR="0" wp14:anchorId="3FEEC132" wp14:editId="0AB82273">
            <wp:extent cx="5135869" cy="248602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9941" cy="24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E9" w:rsidRPr="00615884" w:rsidRDefault="00615884" w:rsidP="0061588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15884">
        <w:rPr>
          <w:i w:val="0"/>
          <w:color w:val="auto"/>
          <w:sz w:val="28"/>
          <w:szCs w:val="28"/>
        </w:rPr>
        <w:t xml:space="preserve">Рисунок 2.16 - Дешифрование столбца </w:t>
      </w:r>
      <w:proofErr w:type="spellStart"/>
      <w:r w:rsidRPr="0061588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615884">
        <w:rPr>
          <w:i w:val="0"/>
          <w:color w:val="auto"/>
          <w:sz w:val="28"/>
          <w:szCs w:val="28"/>
        </w:rPr>
        <w:t>_</w:t>
      </w:r>
      <w:proofErr w:type="spellStart"/>
      <w:r w:rsidRPr="00615884">
        <w:rPr>
          <w:i w:val="0"/>
          <w:color w:val="auto"/>
          <w:sz w:val="28"/>
          <w:szCs w:val="28"/>
          <w:lang w:val="en-US"/>
        </w:rPr>
        <w:t>enc</w:t>
      </w:r>
      <w:proofErr w:type="spellEnd"/>
      <w:r w:rsidRPr="00615884">
        <w:rPr>
          <w:i w:val="0"/>
          <w:color w:val="auto"/>
          <w:sz w:val="28"/>
          <w:szCs w:val="28"/>
        </w:rPr>
        <w:t>_</w:t>
      </w:r>
      <w:r w:rsidRPr="00615884">
        <w:rPr>
          <w:i w:val="0"/>
          <w:color w:val="auto"/>
          <w:sz w:val="28"/>
          <w:szCs w:val="28"/>
          <w:lang w:val="en-US"/>
        </w:rPr>
        <w:t>phone</w:t>
      </w:r>
    </w:p>
    <w:p w:rsidR="002839A4" w:rsidRDefault="002839A4" w:rsidP="002839A4">
      <w:pPr>
        <w:keepLines/>
        <w:spacing w:after="0"/>
        <w:ind w:right="112" w:firstLine="709"/>
      </w:pPr>
      <w:r>
        <w:t xml:space="preserve">После шифрования столбца таблицы с помощью </w:t>
      </w:r>
      <w:r w:rsidR="007E166A">
        <w:t>процедур</w:t>
      </w:r>
      <w:r>
        <w:t xml:space="preserve"> зашифруем всю базу данных с использованием прозрачного шифрования</w:t>
      </w:r>
      <w:r w:rsidR="007E166A">
        <w:t>.</w:t>
      </w:r>
    </w:p>
    <w:p w:rsidR="007E166A" w:rsidRDefault="007E166A" w:rsidP="007E166A">
      <w:pPr>
        <w:spacing w:after="0"/>
        <w:ind w:firstLine="851"/>
        <w:rPr>
          <w:rFonts w:cs="Times New Roman"/>
          <w:szCs w:val="28"/>
        </w:rPr>
      </w:pPr>
      <w:r w:rsidRPr="0052057A">
        <w:rPr>
          <w:rFonts w:cs="Times New Roman"/>
          <w:szCs w:val="28"/>
        </w:rPr>
        <w:t xml:space="preserve">Функция прозрачного шифрования данных выполняет шифрование и дешифрование ввода-вывода в реальном времени для файлов данных и журналов. Шифрование использует ключ шифрования базы данных </w:t>
      </w:r>
      <w:r w:rsidR="004575A9">
        <w:rPr>
          <w:rFonts w:cs="Times New Roman"/>
          <w:szCs w:val="28"/>
          <w:lang w:val="en-US"/>
        </w:rPr>
        <w:t>date</w:t>
      </w:r>
      <w:r w:rsidR="004575A9" w:rsidRPr="004575A9">
        <w:rPr>
          <w:rFonts w:cs="Times New Roman"/>
          <w:szCs w:val="28"/>
        </w:rPr>
        <w:t xml:space="preserve"> </w:t>
      </w:r>
      <w:r w:rsidR="004575A9">
        <w:rPr>
          <w:rFonts w:cs="Times New Roman"/>
          <w:szCs w:val="28"/>
          <w:lang w:val="en-US"/>
        </w:rPr>
        <w:t>encryption</w:t>
      </w:r>
      <w:r w:rsidR="004575A9" w:rsidRPr="004575A9">
        <w:rPr>
          <w:rFonts w:cs="Times New Roman"/>
          <w:szCs w:val="28"/>
        </w:rPr>
        <w:t xml:space="preserve"> </w:t>
      </w:r>
      <w:r w:rsidR="004575A9">
        <w:rPr>
          <w:rFonts w:cs="Times New Roman"/>
          <w:szCs w:val="28"/>
          <w:lang w:val="en-US"/>
        </w:rPr>
        <w:t>key</w:t>
      </w:r>
      <w:r w:rsidR="004575A9" w:rsidRPr="004575A9">
        <w:rPr>
          <w:rFonts w:cs="Times New Roman"/>
          <w:szCs w:val="28"/>
        </w:rPr>
        <w:t xml:space="preserve"> </w:t>
      </w:r>
      <w:r w:rsidRPr="0052057A">
        <w:rPr>
          <w:rFonts w:cs="Times New Roman"/>
          <w:szCs w:val="28"/>
        </w:rPr>
        <w:t>(DEK). DEK является симметричным ключом. Он защищен сертификатом, который хранится в базе данных сервера</w:t>
      </w:r>
      <w:r w:rsidRPr="000359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master</w:t>
      </w:r>
      <w:r w:rsidRPr="0052057A">
        <w:rPr>
          <w:rFonts w:cs="Times New Roman"/>
          <w:szCs w:val="28"/>
        </w:rPr>
        <w:t>, или асимметричным ключом, который защищает модуль расширенного управления ключами.</w:t>
      </w:r>
    </w:p>
    <w:p w:rsidR="007E166A" w:rsidRDefault="007E166A" w:rsidP="002839A4">
      <w:pPr>
        <w:keepLines/>
        <w:spacing w:after="0"/>
        <w:ind w:right="112" w:firstLine="709"/>
      </w:pPr>
      <w:r>
        <w:t>При включении функции прозрачного шифрования данных необходимо немедленно создать резервную копию сертификата и закрытого ключа, связанного с этим сертификатом. В случае если сертификат окажется недоступен или понадобится восстановить базу данных на другом сервере либо присоединить ее к другому серверу, необходимо иметь копии сертификата и закрытого ключа. В противном случае будет невозможно открыть базу данных.</w:t>
      </w:r>
    </w:p>
    <w:p w:rsidR="007E166A" w:rsidRDefault="007E166A" w:rsidP="002839A4">
      <w:pPr>
        <w:keepLines/>
        <w:spacing w:after="0"/>
        <w:ind w:right="112" w:firstLine="709"/>
      </w:pPr>
      <w:r>
        <w:lastRenderedPageBreak/>
        <w:t>Создание главного ключа шифрования, его резервной копии и размещение ее в надежном месте, а также просмотр</w:t>
      </w:r>
      <w:r w:rsidR="00340E43">
        <w:t xml:space="preserve"> ключа с помощью системного представления </w:t>
      </w:r>
      <w:proofErr w:type="spellStart"/>
      <w:r w:rsidR="00340E43" w:rsidRPr="00340E43">
        <w:t>sys.key_encryptions</w:t>
      </w:r>
      <w:proofErr w:type="spellEnd"/>
      <w:r w:rsidR="00615884">
        <w:t xml:space="preserve"> показано на рисунке 2.17</w:t>
      </w:r>
      <w:r>
        <w:t>.</w:t>
      </w:r>
    </w:p>
    <w:p w:rsidR="00615884" w:rsidRDefault="00340E43" w:rsidP="00615884">
      <w:pPr>
        <w:keepNext/>
        <w:keepLines/>
        <w:spacing w:before="240"/>
        <w:ind w:right="112"/>
        <w:jc w:val="center"/>
      </w:pPr>
      <w:r w:rsidRPr="00340E43">
        <w:rPr>
          <w:noProof/>
          <w:lang w:eastAsia="ru-RU"/>
        </w:rPr>
        <w:drawing>
          <wp:inline distT="0" distB="0" distL="0" distR="0" wp14:anchorId="6FBA17F0" wp14:editId="52E9205E">
            <wp:extent cx="5132039" cy="25622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0274" cy="25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43" w:rsidRPr="00615884" w:rsidRDefault="00615884" w:rsidP="0061588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15884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2.17</w:t>
      </w:r>
      <w:r w:rsidRPr="00615884">
        <w:rPr>
          <w:i w:val="0"/>
          <w:color w:val="auto"/>
          <w:sz w:val="28"/>
          <w:szCs w:val="28"/>
        </w:rPr>
        <w:t xml:space="preserve"> - Создание главного ключа шифрования</w:t>
      </w:r>
    </w:p>
    <w:p w:rsidR="00340E43" w:rsidRDefault="00340E43" w:rsidP="00340E43">
      <w:pPr>
        <w:keepLines/>
        <w:spacing w:after="0"/>
        <w:ind w:right="112" w:firstLine="709"/>
      </w:pPr>
      <w:r>
        <w:t xml:space="preserve">Далее необходимо создать сертификат </w:t>
      </w:r>
      <w:proofErr w:type="spellStart"/>
      <w:r w:rsidRPr="00340E43">
        <w:t>MedExamSys</w:t>
      </w:r>
      <w:proofErr w:type="spellEnd"/>
      <w:r>
        <w:rPr>
          <w:lang w:val="en-US"/>
        </w:rPr>
        <w:t>CERT</w:t>
      </w:r>
      <w:r>
        <w:t xml:space="preserve">, при этом также создается его резервная копия и помещается в надежное место. Создание сертификата, его резервной копии, помещение ее в надежное место, а также просмотр сертификата с помощью системного представления </w:t>
      </w:r>
      <w:proofErr w:type="spellStart"/>
      <w:r>
        <w:t>sys.c</w:t>
      </w:r>
      <w:r w:rsidR="005B2424">
        <w:t>ertificates</w:t>
      </w:r>
      <w:proofErr w:type="spellEnd"/>
      <w:r w:rsidR="005B2424">
        <w:t xml:space="preserve"> показано на рисунке 2.18</w:t>
      </w:r>
      <w:r>
        <w:t>.</w:t>
      </w:r>
    </w:p>
    <w:p w:rsidR="005B2424" w:rsidRDefault="00340E43" w:rsidP="005B2424">
      <w:pPr>
        <w:keepNext/>
        <w:keepLines/>
        <w:spacing w:before="240"/>
        <w:ind w:right="112"/>
        <w:jc w:val="center"/>
      </w:pPr>
      <w:r w:rsidRPr="00340E43">
        <w:rPr>
          <w:noProof/>
          <w:lang w:eastAsia="ru-RU"/>
        </w:rPr>
        <w:drawing>
          <wp:inline distT="0" distB="0" distL="0" distR="0" wp14:anchorId="77509B7D" wp14:editId="5AD46BFF">
            <wp:extent cx="5215258" cy="2368018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3806" cy="23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43" w:rsidRPr="005B2424" w:rsidRDefault="005B2424" w:rsidP="005B242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5B2424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2.18</w:t>
      </w:r>
      <w:r w:rsidRPr="005B2424">
        <w:rPr>
          <w:i w:val="0"/>
          <w:color w:val="auto"/>
          <w:sz w:val="28"/>
          <w:szCs w:val="28"/>
        </w:rPr>
        <w:t xml:space="preserve"> - </w:t>
      </w:r>
      <w:r>
        <w:rPr>
          <w:i w:val="0"/>
          <w:color w:val="auto"/>
          <w:sz w:val="28"/>
          <w:szCs w:val="28"/>
        </w:rPr>
        <w:t xml:space="preserve"> Создание сертификата </w:t>
      </w:r>
      <w:proofErr w:type="spellStart"/>
      <w:r w:rsidRPr="005B2424">
        <w:rPr>
          <w:i w:val="0"/>
          <w:color w:val="auto"/>
          <w:sz w:val="28"/>
          <w:szCs w:val="28"/>
        </w:rPr>
        <w:t>MedExamSysCERT</w:t>
      </w:r>
      <w:proofErr w:type="spellEnd"/>
      <w:r>
        <w:rPr>
          <w:i w:val="0"/>
          <w:color w:val="auto"/>
          <w:sz w:val="28"/>
          <w:szCs w:val="28"/>
        </w:rPr>
        <w:t xml:space="preserve"> с резервной копией</w:t>
      </w:r>
    </w:p>
    <w:p w:rsidR="00340E43" w:rsidRDefault="00332904" w:rsidP="00332904">
      <w:pPr>
        <w:keepLines/>
        <w:spacing w:after="0"/>
        <w:ind w:right="112" w:firstLine="709"/>
      </w:pPr>
      <w:r>
        <w:lastRenderedPageBreak/>
        <w:t>Проверка наличия файлов резервной копии главного ключа шифрования и сертификата с закрытым ключом в папке диска, которая была выбрана как надежное место в момент создания резерв</w:t>
      </w:r>
      <w:r w:rsidR="00C70AEE">
        <w:t>ной копии изображена на рисунке 2.19</w:t>
      </w:r>
      <w:r>
        <w:t>.</w:t>
      </w:r>
    </w:p>
    <w:p w:rsidR="00C70AEE" w:rsidRDefault="00332904" w:rsidP="00C70AEE">
      <w:pPr>
        <w:keepNext/>
        <w:keepLines/>
        <w:spacing w:before="240"/>
        <w:ind w:right="112"/>
        <w:jc w:val="center"/>
      </w:pPr>
      <w:r w:rsidRPr="00332904">
        <w:rPr>
          <w:noProof/>
          <w:lang w:eastAsia="ru-RU"/>
        </w:rPr>
        <w:drawing>
          <wp:inline distT="0" distB="0" distL="0" distR="0" wp14:anchorId="3F797F63" wp14:editId="0C40C945">
            <wp:extent cx="6012180" cy="1003300"/>
            <wp:effectExtent l="0" t="0" r="762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04" w:rsidRPr="00C70AEE" w:rsidRDefault="00C70AEE" w:rsidP="00C70AE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2.19 - Пр</w:t>
      </w:r>
      <w:r w:rsidRPr="00C70AEE">
        <w:rPr>
          <w:i w:val="0"/>
          <w:color w:val="auto"/>
          <w:sz w:val="28"/>
          <w:szCs w:val="28"/>
        </w:rPr>
        <w:t>о</w:t>
      </w:r>
      <w:r>
        <w:rPr>
          <w:i w:val="0"/>
          <w:color w:val="auto"/>
          <w:sz w:val="28"/>
          <w:szCs w:val="28"/>
        </w:rPr>
        <w:t>в</w:t>
      </w:r>
      <w:r w:rsidRPr="00C70AEE">
        <w:rPr>
          <w:i w:val="0"/>
          <w:color w:val="auto"/>
          <w:sz w:val="28"/>
          <w:szCs w:val="28"/>
        </w:rPr>
        <w:t>ерка наличия резервных копий</w:t>
      </w:r>
    </w:p>
    <w:p w:rsidR="00332904" w:rsidRDefault="00332904" w:rsidP="001F2FC8">
      <w:pPr>
        <w:keepLines/>
        <w:tabs>
          <w:tab w:val="left" w:pos="4395"/>
        </w:tabs>
        <w:spacing w:after="0"/>
        <w:ind w:right="112" w:firstLine="709"/>
      </w:pPr>
      <w:r w:rsidRPr="00332904">
        <w:t>Сертификат - это цифровое предложение с подписью, которое связывает открытый ключ с определенным лицом, устройством или службой</w:t>
      </w:r>
      <w:r>
        <w:t>, которая владеет соответствующим открытым ключом</w:t>
      </w:r>
      <w:r w:rsidRPr="00332904">
        <w:t xml:space="preserve">. </w:t>
      </w:r>
    </w:p>
    <w:p w:rsidR="00332904" w:rsidRDefault="00332904" w:rsidP="001F2FC8">
      <w:pPr>
        <w:keepLines/>
        <w:tabs>
          <w:tab w:val="left" w:pos="4395"/>
        </w:tabs>
        <w:spacing w:after="0"/>
        <w:ind w:right="112" w:firstLine="709"/>
      </w:pPr>
      <w:r>
        <w:t>Сертификаты практически не отличаю</w:t>
      </w:r>
      <w:r w:rsidRPr="00332904">
        <w:t>тся от а</w:t>
      </w:r>
      <w:r>
        <w:t xml:space="preserve">симметричных ключей, так как и те, и другие используют алгоритм RSA. Единственное различие заключается в том, что </w:t>
      </w:r>
      <w:r w:rsidRPr="00332904">
        <w:t>асимметричные ключи создаются вне сервер</w:t>
      </w:r>
      <w:r>
        <w:t>а.</w:t>
      </w:r>
    </w:p>
    <w:p w:rsidR="00340E43" w:rsidRDefault="00332904" w:rsidP="001F2FC8">
      <w:pPr>
        <w:keepLines/>
        <w:tabs>
          <w:tab w:val="left" w:pos="4395"/>
        </w:tabs>
        <w:spacing w:after="0"/>
        <w:ind w:right="112" w:firstLine="709"/>
      </w:pPr>
      <w:r>
        <w:t>Шифрование базы данных будет осуществляется с помощью алгоритма AES с длиной ключа 128 бит. Данный алгоритм шифрования является симметричным алгоритмом блочного шифрования и в настоящее время признан надежным и все современные системы безопасности должны использовать этот алгоритм.</w:t>
      </w:r>
    </w:p>
    <w:p w:rsidR="00340F0B" w:rsidRDefault="00340F0B" w:rsidP="001F2FC8">
      <w:pPr>
        <w:keepLines/>
        <w:tabs>
          <w:tab w:val="left" w:pos="4395"/>
        </w:tabs>
        <w:spacing w:after="0"/>
        <w:ind w:right="112" w:firstLine="709"/>
      </w:pPr>
      <w:r>
        <w:t xml:space="preserve">Следующим этапом в шифровании базы данных является создание ключа шифрования в базе данных </w:t>
      </w:r>
      <w:proofErr w:type="spellStart"/>
      <w:r>
        <w:t>MedExamSys</w:t>
      </w:r>
      <w:proofErr w:type="spellEnd"/>
      <w:r>
        <w:t xml:space="preserve"> с использованием се</w:t>
      </w:r>
      <w:bookmarkStart w:id="25" w:name="_GoBack"/>
      <w:bookmarkEnd w:id="25"/>
      <w:r>
        <w:t xml:space="preserve">ртификата </w:t>
      </w:r>
      <w:proofErr w:type="spellStart"/>
      <w:r w:rsidRPr="00340E43">
        <w:t>MedExamSys</w:t>
      </w:r>
      <w:r w:rsidRPr="001F2FC8">
        <w:t>CERT</w:t>
      </w:r>
      <w:proofErr w:type="spellEnd"/>
      <w:r>
        <w:t xml:space="preserve">. После </w:t>
      </w:r>
      <w:r w:rsidR="00D33676">
        <w:t>создания ключа</w:t>
      </w:r>
      <w:r>
        <w:t xml:space="preserve"> необходимо включить шифрование с помощью команды </w:t>
      </w:r>
      <w:r w:rsidRPr="001F2FC8">
        <w:t>SET</w:t>
      </w:r>
      <w:r w:rsidRPr="00340F0B">
        <w:t xml:space="preserve"> </w:t>
      </w:r>
      <w:r w:rsidRPr="001F2FC8">
        <w:t>ENCRYPTION</w:t>
      </w:r>
      <w:r w:rsidRPr="00340F0B">
        <w:t xml:space="preserve"> </w:t>
      </w:r>
      <w:r w:rsidRPr="001F2FC8">
        <w:t>ON</w:t>
      </w:r>
      <w:r w:rsidRPr="00340F0B">
        <w:t>.</w:t>
      </w:r>
    </w:p>
    <w:p w:rsidR="00D33676" w:rsidRDefault="00D33676" w:rsidP="00D33676">
      <w:pPr>
        <w:keepLines/>
        <w:tabs>
          <w:tab w:val="left" w:pos="4395"/>
        </w:tabs>
        <w:spacing w:after="0"/>
        <w:ind w:right="112" w:firstLine="709"/>
      </w:pPr>
      <w:r>
        <w:t xml:space="preserve">С помощью системного представления </w:t>
      </w:r>
      <w:proofErr w:type="spellStart"/>
      <w:r w:rsidRPr="001F2FC8">
        <w:t>sys</w:t>
      </w:r>
      <w:r w:rsidRPr="00DA2700">
        <w:t>.</w:t>
      </w:r>
      <w:r w:rsidRPr="001F2FC8">
        <w:t>dm</w:t>
      </w:r>
      <w:r w:rsidRPr="00DA2700">
        <w:t>_</w:t>
      </w:r>
      <w:r w:rsidRPr="001F2FC8">
        <w:t>database</w:t>
      </w:r>
      <w:r w:rsidRPr="00DA2700">
        <w:t>_</w:t>
      </w:r>
      <w:r w:rsidRPr="001F2FC8">
        <w:t>encryption</w:t>
      </w:r>
      <w:r w:rsidRPr="00DA2700">
        <w:t>_</w:t>
      </w:r>
      <w:r w:rsidRPr="001F2FC8">
        <w:t>keys</w:t>
      </w:r>
      <w:proofErr w:type="spellEnd"/>
      <w:r>
        <w:t xml:space="preserve"> можно проверить, что ключ шифрования в базе данных автоматизированной информационной системы «Медицинское обследование в удаленном режиме» действительно создан.</w:t>
      </w:r>
    </w:p>
    <w:p w:rsidR="00340F0B" w:rsidRDefault="00340F0B" w:rsidP="001F2FC8">
      <w:pPr>
        <w:keepLines/>
        <w:tabs>
          <w:tab w:val="left" w:pos="4395"/>
        </w:tabs>
        <w:spacing w:after="0"/>
        <w:ind w:right="112" w:firstLine="709"/>
      </w:pPr>
      <w:r>
        <w:lastRenderedPageBreak/>
        <w:t>Создание ключа шифрования базы данных</w:t>
      </w:r>
      <w:r w:rsidR="00D33676">
        <w:t xml:space="preserve"> </w:t>
      </w:r>
      <w:proofErr w:type="spellStart"/>
      <w:r w:rsidR="00D33676">
        <w:t>MedExamSys</w:t>
      </w:r>
      <w:proofErr w:type="spellEnd"/>
      <w:r w:rsidR="00D33676">
        <w:t xml:space="preserve"> </w:t>
      </w:r>
      <w:r>
        <w:t xml:space="preserve">, а также включение шифрования показаны на рисунке </w:t>
      </w:r>
      <w:r w:rsidR="00C67D5B">
        <w:t>2.20</w:t>
      </w:r>
      <w:r>
        <w:t>.</w:t>
      </w:r>
    </w:p>
    <w:p w:rsidR="00D33676" w:rsidRDefault="00340F0B" w:rsidP="00D33676">
      <w:pPr>
        <w:keepNext/>
        <w:keepLines/>
        <w:spacing w:before="240"/>
        <w:ind w:right="112"/>
        <w:jc w:val="center"/>
      </w:pPr>
      <w:r w:rsidRPr="00340F0B">
        <w:rPr>
          <w:noProof/>
          <w:lang w:eastAsia="ru-RU"/>
        </w:rPr>
        <w:drawing>
          <wp:inline distT="0" distB="0" distL="0" distR="0" wp14:anchorId="7A540607" wp14:editId="52BEBB3F">
            <wp:extent cx="4877481" cy="2486372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0B" w:rsidRPr="00D33676" w:rsidRDefault="00D33676" w:rsidP="00D33676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33676">
        <w:rPr>
          <w:i w:val="0"/>
          <w:color w:val="auto"/>
          <w:sz w:val="28"/>
          <w:szCs w:val="28"/>
        </w:rPr>
        <w:t>Рисунок</w:t>
      </w:r>
      <w:r>
        <w:rPr>
          <w:i w:val="0"/>
          <w:color w:val="auto"/>
          <w:sz w:val="28"/>
          <w:szCs w:val="28"/>
        </w:rPr>
        <w:t xml:space="preserve"> 2.20 </w:t>
      </w:r>
      <w:r w:rsidRPr="00D33676">
        <w:rPr>
          <w:i w:val="0"/>
          <w:color w:val="auto"/>
          <w:sz w:val="28"/>
          <w:szCs w:val="28"/>
        </w:rPr>
        <w:t xml:space="preserve">- Создание ключа шифрования базы данных </w:t>
      </w:r>
      <w:proofErr w:type="spellStart"/>
      <w:r w:rsidRPr="00D33676">
        <w:rPr>
          <w:i w:val="0"/>
          <w:color w:val="auto"/>
          <w:sz w:val="28"/>
          <w:szCs w:val="28"/>
        </w:rPr>
        <w:t>MedExamSys</w:t>
      </w:r>
      <w:proofErr w:type="spellEnd"/>
    </w:p>
    <w:p w:rsidR="00DA2700" w:rsidRDefault="00DA2700" w:rsidP="001F2FC8">
      <w:pPr>
        <w:keepLines/>
        <w:tabs>
          <w:tab w:val="left" w:pos="4395"/>
        </w:tabs>
        <w:spacing w:after="0"/>
        <w:ind w:right="112" w:firstLine="709"/>
      </w:pPr>
      <w:r>
        <w:t>Проверка созда</w:t>
      </w:r>
      <w:r w:rsidR="00D33676">
        <w:t>ния ключа изображена на рисунке 2.21.</w:t>
      </w:r>
    </w:p>
    <w:p w:rsidR="00D33676" w:rsidRDefault="00DA2700" w:rsidP="00D33676">
      <w:pPr>
        <w:keepNext/>
        <w:keepLines/>
        <w:spacing w:before="240"/>
        <w:ind w:right="112"/>
        <w:jc w:val="center"/>
      </w:pPr>
      <w:r w:rsidRPr="00DA2700">
        <w:rPr>
          <w:noProof/>
          <w:lang w:eastAsia="ru-RU"/>
        </w:rPr>
        <w:drawing>
          <wp:inline distT="0" distB="0" distL="0" distR="0" wp14:anchorId="248E2069" wp14:editId="02B940A4">
            <wp:extent cx="5494020" cy="1712964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6012" cy="171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00" w:rsidRPr="00D33676" w:rsidRDefault="00D33676" w:rsidP="00D33676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33676">
        <w:rPr>
          <w:i w:val="0"/>
          <w:color w:val="auto"/>
          <w:sz w:val="28"/>
          <w:szCs w:val="28"/>
        </w:rPr>
        <w:t>Рисунок</w:t>
      </w:r>
      <w:r>
        <w:rPr>
          <w:i w:val="0"/>
          <w:color w:val="auto"/>
          <w:sz w:val="28"/>
          <w:szCs w:val="28"/>
        </w:rPr>
        <w:t xml:space="preserve"> 2.21</w:t>
      </w:r>
      <w:r w:rsidRPr="00D33676">
        <w:rPr>
          <w:i w:val="0"/>
          <w:color w:val="auto"/>
          <w:sz w:val="28"/>
          <w:szCs w:val="28"/>
        </w:rPr>
        <w:t xml:space="preserve">  - Проверка создания ключа базы данных </w:t>
      </w:r>
      <w:proofErr w:type="spellStart"/>
      <w:r w:rsidRPr="00D33676">
        <w:rPr>
          <w:i w:val="0"/>
          <w:color w:val="auto"/>
          <w:sz w:val="28"/>
          <w:szCs w:val="28"/>
        </w:rPr>
        <w:t>MedExamSys</w:t>
      </w:r>
      <w:proofErr w:type="spellEnd"/>
    </w:p>
    <w:p w:rsidR="00DA2700" w:rsidRPr="00DA2700" w:rsidRDefault="00DA2700" w:rsidP="001F2FC8">
      <w:pPr>
        <w:keepLines/>
        <w:tabs>
          <w:tab w:val="left" w:pos="4395"/>
        </w:tabs>
        <w:spacing w:after="0"/>
        <w:ind w:right="112" w:firstLine="709"/>
      </w:pPr>
      <w:r>
        <w:t>Далее нач</w:t>
      </w:r>
      <w:r w:rsidR="00D33676">
        <w:t>и</w:t>
      </w:r>
      <w:r>
        <w:t xml:space="preserve">нается процесс первоначального шифрования базы данных </w:t>
      </w:r>
      <w:proofErr w:type="spellStart"/>
      <w:r w:rsidRPr="00DA2700">
        <w:t>MedExamSys</w:t>
      </w:r>
      <w:proofErr w:type="spellEnd"/>
      <w:r>
        <w:t xml:space="preserve">. Этот процесс выполняется «в фоне» в отдельном потоке. Отследить процесс выполнения этой операции можно по столбцу </w:t>
      </w:r>
      <w:proofErr w:type="spellStart"/>
      <w:r>
        <w:t>percent_complete</w:t>
      </w:r>
      <w:proofErr w:type="spellEnd"/>
      <w:r>
        <w:t xml:space="preserve"> системного представления </w:t>
      </w:r>
      <w:proofErr w:type="spellStart"/>
      <w:r>
        <w:t>sys.dm_database_encryption_key</w:t>
      </w:r>
      <w:r w:rsidRPr="001F2FC8">
        <w:t>s</w:t>
      </w:r>
      <w:proofErr w:type="spellEnd"/>
      <w:r w:rsidRPr="00DA2700">
        <w:t>.</w:t>
      </w:r>
    </w:p>
    <w:p w:rsidR="00DA2700" w:rsidRDefault="00DA2700" w:rsidP="001F2FC8">
      <w:pPr>
        <w:keepLines/>
        <w:tabs>
          <w:tab w:val="left" w:pos="4395"/>
        </w:tabs>
        <w:spacing w:after="0"/>
        <w:ind w:right="112" w:firstLine="709"/>
      </w:pPr>
      <w:r>
        <w:t>Отслеживание процесса шифрования показано на рис</w:t>
      </w:r>
      <w:r w:rsidR="00D33676">
        <w:t>ун</w:t>
      </w:r>
      <w:r>
        <w:t>ке</w:t>
      </w:r>
      <w:r w:rsidR="00D33676">
        <w:t xml:space="preserve"> 2.22</w:t>
      </w:r>
      <w:r>
        <w:t>.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lastRenderedPageBreak/>
        <w:t xml:space="preserve">В столбце </w:t>
      </w:r>
      <w:proofErr w:type="spellStart"/>
      <w:r w:rsidRPr="001F2FC8">
        <w:t>encryption_state</w:t>
      </w:r>
      <w:proofErr w:type="spellEnd"/>
      <w:r w:rsidRPr="001F2FC8">
        <w:t xml:space="preserve"> содержится информация о текущем состоянии базы данных. В контексте </w:t>
      </w:r>
      <w:proofErr w:type="spellStart"/>
      <w:r w:rsidRPr="001F2FC8">
        <w:t>Transparent</w:t>
      </w:r>
      <w:proofErr w:type="spellEnd"/>
      <w:r w:rsidRPr="001F2FC8">
        <w:t xml:space="preserve"> </w:t>
      </w:r>
      <w:proofErr w:type="spellStart"/>
      <w:r w:rsidRPr="001F2FC8">
        <w:t>Data</w:t>
      </w:r>
      <w:proofErr w:type="spellEnd"/>
      <w:r w:rsidRPr="001F2FC8">
        <w:t xml:space="preserve"> </w:t>
      </w:r>
      <w:proofErr w:type="spellStart"/>
      <w:r w:rsidRPr="001F2FC8">
        <w:t>Encryption</w:t>
      </w:r>
      <w:proofErr w:type="spellEnd"/>
      <w:r w:rsidRPr="001F2FC8">
        <w:t xml:space="preserve"> (TDE) БД может находиться в одном из следующих состояний: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0 - DEK не создан;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1 - DEK создан, но база данных не зашифрована;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2 - Выполняется первоначальное шифрование;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3 - База данных зашифрована;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4 - Идет смена ключа;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5 - Идет расшифровка.</w:t>
      </w:r>
    </w:p>
    <w:p w:rsidR="00D33676" w:rsidRDefault="00DA2700" w:rsidP="00D33676">
      <w:pPr>
        <w:keepNext/>
        <w:keepLines/>
        <w:spacing w:before="240"/>
        <w:ind w:right="112"/>
        <w:jc w:val="center"/>
      </w:pPr>
      <w:r w:rsidRPr="00DA2700">
        <w:rPr>
          <w:noProof/>
          <w:lang w:eastAsia="ru-RU"/>
        </w:rPr>
        <w:drawing>
          <wp:inline distT="0" distB="0" distL="0" distR="0" wp14:anchorId="466E7659" wp14:editId="37CC5F79">
            <wp:extent cx="3753374" cy="229584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00" w:rsidRPr="00D33676" w:rsidRDefault="00D33676" w:rsidP="00D33676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33676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2.22</w:t>
      </w:r>
      <w:r w:rsidRPr="00D33676">
        <w:rPr>
          <w:i w:val="0"/>
          <w:color w:val="auto"/>
          <w:sz w:val="28"/>
          <w:szCs w:val="28"/>
        </w:rPr>
        <w:t xml:space="preserve"> - Отслеживание процесса шифрования</w:t>
      </w:r>
    </w:p>
    <w:p w:rsidR="005B5E82" w:rsidRDefault="005B5E82" w:rsidP="005B5E8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согласно столбцу </w:t>
      </w:r>
      <w:proofErr w:type="spellStart"/>
      <w:r w:rsidRPr="00B4435C">
        <w:rPr>
          <w:rFonts w:cs="Times New Roman"/>
          <w:szCs w:val="28"/>
        </w:rPr>
        <w:t>encryption_state</w:t>
      </w:r>
      <w:proofErr w:type="spellEnd"/>
      <w:r>
        <w:rPr>
          <w:rFonts w:cs="Times New Roman"/>
          <w:szCs w:val="28"/>
        </w:rPr>
        <w:t xml:space="preserve"> шифрование базы данных завершено.</w:t>
      </w:r>
    </w:p>
    <w:p w:rsidR="005B5E82" w:rsidRDefault="005B5E82" w:rsidP="005B5E82">
      <w:pPr>
        <w:spacing w:after="0"/>
        <w:ind w:firstLine="709"/>
        <w:rPr>
          <w:rFonts w:cs="Times New Roman"/>
          <w:szCs w:val="28"/>
        </w:rPr>
      </w:pPr>
    </w:p>
    <w:p w:rsidR="005B5E82" w:rsidRDefault="005B5E82" w:rsidP="005B5E82">
      <w:pPr>
        <w:pStyle w:val="8"/>
        <w:tabs>
          <w:tab w:val="left" w:pos="993"/>
        </w:tabs>
        <w:spacing w:before="0"/>
        <w:ind w:left="0" w:firstLine="709"/>
      </w:pPr>
      <w:bookmarkStart w:id="26" w:name="_Toc136382994"/>
      <w:r>
        <w:t>Выводы по второй главе</w:t>
      </w:r>
      <w:bookmarkEnd w:id="26"/>
    </w:p>
    <w:p w:rsidR="005B5E82" w:rsidRDefault="005B5E82" w:rsidP="005B5E82">
      <w:pPr>
        <w:spacing w:after="0"/>
      </w:pPr>
    </w:p>
    <w:p w:rsidR="005B5E82" w:rsidRDefault="005B5E82" w:rsidP="005B5E82">
      <w:pPr>
        <w:keepLines/>
        <w:tabs>
          <w:tab w:val="left" w:pos="4395"/>
        </w:tabs>
        <w:spacing w:after="0"/>
        <w:ind w:right="112" w:firstLine="709"/>
      </w:pPr>
      <w:r>
        <w:t xml:space="preserve">Во второй главе курсовой работы была рассмотрена разработка системы защиты базы </w:t>
      </w:r>
      <w:r w:rsidRPr="001F2FC8">
        <w:t>для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>
        <w:t xml:space="preserve">. </w:t>
      </w:r>
    </w:p>
    <w:p w:rsidR="001F2FC8" w:rsidRDefault="005B5E82" w:rsidP="005B5E82">
      <w:pPr>
        <w:keepLines/>
        <w:tabs>
          <w:tab w:val="left" w:pos="4395"/>
        </w:tabs>
        <w:spacing w:after="0"/>
        <w:ind w:right="112" w:firstLine="709"/>
      </w:pPr>
      <w:r>
        <w:lastRenderedPageBreak/>
        <w:t xml:space="preserve">Для обеспечения безопасности базы данных были использованы регистрационные имена, пользователи и роли. Пользователи были разделены на группы в зависимости от выполняемых задач. Роли были назначены каждой группе, чтобы пользователи могли иметь привилегии в базе данных. Важным аспектом обеспечения безопасности базы данных является назначение привилегий для пользователей в зависимости от их роли. </w:t>
      </w:r>
    </w:p>
    <w:p w:rsidR="001F2FC8" w:rsidRDefault="001F2FC8" w:rsidP="005B5E82">
      <w:pPr>
        <w:keepLines/>
        <w:tabs>
          <w:tab w:val="left" w:pos="4395"/>
        </w:tabs>
        <w:spacing w:after="0"/>
        <w:ind w:right="112" w:firstLine="709"/>
      </w:pPr>
      <w:r>
        <w:t>Также для обеспечения безопасности базы данных было применено п</w:t>
      </w:r>
      <w:r w:rsidR="005B5E82">
        <w:t>розрачное шифрование</w:t>
      </w:r>
      <w:r>
        <w:t xml:space="preserve"> и шифрование столбцов таблиц.</w:t>
      </w:r>
      <w:r w:rsidR="005B5E82">
        <w:t xml:space="preserve"> </w:t>
      </w:r>
      <w:r>
        <w:t xml:space="preserve"> Прозрачное шифрование данных </w:t>
      </w:r>
      <w:r w:rsidR="005B5E82">
        <w:t>позволяет защитить данные в базе данных, не нарушая ее работоспособность. Шифрование столбцов позволяет защитить конфиденциальные данные от несанкционированного доступа.</w:t>
      </w:r>
    </w:p>
    <w:p w:rsidR="005B5E82" w:rsidRDefault="005B5E82" w:rsidP="001F2FC8">
      <w:pPr>
        <w:keepLines/>
        <w:tabs>
          <w:tab w:val="left" w:pos="4395"/>
        </w:tabs>
        <w:spacing w:after="0"/>
        <w:ind w:right="112" w:firstLine="709"/>
      </w:pPr>
      <w:r>
        <w:t xml:space="preserve">Таким образом, в данной части работы были рассмотрены различные аспекты обеспечения безопасности базы данных </w:t>
      </w:r>
      <w:r w:rsidR="001F2FC8" w:rsidRPr="008B6EF8">
        <w:rPr>
          <w:rFonts w:cs="Times New Roman"/>
          <w:szCs w:val="28"/>
          <w:lang w:eastAsia="ru-RU"/>
        </w:rPr>
        <w:t>для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 w:rsidR="001F2FC8">
        <w:t xml:space="preserve">. </w:t>
      </w:r>
      <w:r>
        <w:t>Результатом является разработка базы данных с высоким уровнем безопасности и защиты данных.</w:t>
      </w:r>
    </w:p>
    <w:p w:rsidR="001F2FC8" w:rsidRDefault="001F2FC8" w:rsidP="00D86175">
      <w:pPr>
        <w:spacing w:after="160" w:line="259" w:lineRule="auto"/>
      </w:pPr>
      <w:r>
        <w:br w:type="page"/>
      </w:r>
    </w:p>
    <w:p w:rsidR="001F2FC8" w:rsidRDefault="001F2FC8" w:rsidP="001F2FC8">
      <w:pPr>
        <w:pStyle w:val="6"/>
      </w:pPr>
      <w:bookmarkStart w:id="27" w:name="_Toc136382995"/>
      <w:r>
        <w:lastRenderedPageBreak/>
        <w:t>Заключение</w:t>
      </w:r>
      <w:bookmarkEnd w:id="27"/>
    </w:p>
    <w:p w:rsidR="00525B3E" w:rsidRDefault="00525B3E" w:rsidP="001F2FC8">
      <w:pPr>
        <w:keepLines/>
        <w:tabs>
          <w:tab w:val="left" w:pos="4395"/>
        </w:tabs>
        <w:spacing w:after="0"/>
        <w:ind w:right="112" w:firstLine="709"/>
      </w:pPr>
    </w:p>
    <w:p w:rsidR="00525B3E" w:rsidRPr="00525B3E" w:rsidRDefault="00525B3E" w:rsidP="00525B3E">
      <w:pPr>
        <w:keepLines/>
        <w:tabs>
          <w:tab w:val="left" w:pos="4395"/>
        </w:tabs>
        <w:spacing w:after="0"/>
        <w:ind w:right="112" w:firstLine="709"/>
      </w:pPr>
      <w:r w:rsidRPr="00525B3E">
        <w:t>Исходя из предоставленной выше информации, можно сделать вывод, что разрабатываемая база данных является полезной и необходимой платформой. А полностью описанный способ ее реализации позволит с легкостью воспроизвести ее для общего пользования на рынок. Данная база данных использует оптимально ресурсы и имеет возможно</w:t>
      </w:r>
      <w:r w:rsidR="002E64CF">
        <w:t>сть для дальнейшей модернизации.</w:t>
      </w:r>
    </w:p>
    <w:p w:rsidR="00525B3E" w:rsidRPr="00525B3E" w:rsidRDefault="00525B3E" w:rsidP="00525B3E">
      <w:pPr>
        <w:keepLines/>
        <w:tabs>
          <w:tab w:val="left" w:pos="4395"/>
        </w:tabs>
        <w:spacing w:after="0"/>
        <w:ind w:right="112" w:firstLine="709"/>
      </w:pPr>
      <w:r w:rsidRPr="00525B3E">
        <w:t xml:space="preserve">В данной курсовой работе проведена </w:t>
      </w:r>
      <w:r w:rsidR="002E64CF">
        <w:t xml:space="preserve">разработка и защита базы данных </w:t>
      </w:r>
      <w:r w:rsidR="002E64CF" w:rsidRPr="008B6EF8">
        <w:rPr>
          <w:rFonts w:cs="Times New Roman"/>
          <w:szCs w:val="28"/>
          <w:lang w:eastAsia="ru-RU"/>
        </w:rPr>
        <w:t>для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 w:rsidR="002E64CF">
        <w:t>.</w:t>
      </w:r>
      <w:r w:rsidRPr="00525B3E">
        <w:t xml:space="preserve"> В ней есть все необходимые инструменты для быстрого поиска и </w:t>
      </w:r>
      <w:r w:rsidR="002E64CF">
        <w:t xml:space="preserve">изменение </w:t>
      </w:r>
      <w:r w:rsidRPr="00525B3E">
        <w:t>данных. Для достижения поставленной цели были рассмотрены и решены следующие основные задачи по: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 xml:space="preserve">анализу предметной области и разработке требований к базе данных  </w:t>
      </w:r>
      <w:r w:rsidR="002E64CF">
        <w:t>информацион</w:t>
      </w:r>
      <w:r w:rsidR="002E64CF" w:rsidRPr="002E64CF">
        <w:t>ной системы «Медицинское обследование в удаленном режиме</w:t>
      </w:r>
      <w:r w:rsidR="002E64CF">
        <w:t>»</w:t>
      </w:r>
      <w:r w:rsidRPr="00525B3E">
        <w:t>;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>проектированию подмоделей логического и физического уровней представления данных;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 xml:space="preserve">реализации полученной модели данных в СУБД SQL </w:t>
      </w:r>
      <w:proofErr w:type="spellStart"/>
      <w:r w:rsidRPr="00525B3E">
        <w:t>Server</w:t>
      </w:r>
      <w:proofErr w:type="spellEnd"/>
      <w:r w:rsidRPr="00525B3E">
        <w:t xml:space="preserve"> 2019 </w:t>
      </w:r>
      <w:proofErr w:type="spellStart"/>
      <w:r w:rsidRPr="00525B3E">
        <w:t>Developer</w:t>
      </w:r>
      <w:proofErr w:type="spellEnd"/>
      <w:r w:rsidRPr="00525B3E">
        <w:t>;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>построению системы защиты базы данных.</w:t>
      </w:r>
    </w:p>
    <w:p w:rsidR="00D86175" w:rsidRDefault="00B005B9" w:rsidP="00D86175">
      <w:pPr>
        <w:pStyle w:val="7"/>
        <w:numPr>
          <w:ilvl w:val="0"/>
          <w:numId w:val="0"/>
        </w:numPr>
      </w:pPr>
      <w:r w:rsidRPr="00E924E1">
        <w:br w:type="page"/>
      </w:r>
      <w:bookmarkStart w:id="28" w:name="_Toc136382996"/>
      <w:r w:rsidR="00D86175">
        <w:lastRenderedPageBreak/>
        <w:t>Список литературы</w:t>
      </w:r>
      <w:bookmarkEnd w:id="28"/>
    </w:p>
    <w:p w:rsidR="00D86175" w:rsidRDefault="00D86175" w:rsidP="00D86175">
      <w:pPr>
        <w:spacing w:after="160" w:line="259" w:lineRule="auto"/>
        <w:ind w:firstLine="709"/>
      </w:pPr>
      <w:r>
        <w:t xml:space="preserve">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>Федеральный закон "О внесении изменений в статью 46 Федерального закона "Об основах охраны здоровья граждан в Российской Федерации"</w:t>
      </w:r>
      <w:r w:rsidR="00705EF9">
        <w:t xml:space="preserve"> и статью 23 Федерального закона "О безопасности дорожного движения" от 29.12.2022 N 629</w:t>
      </w:r>
      <w:r>
        <w:t>-ФЗ</w:t>
      </w:r>
      <w:r w:rsidR="00705EF9">
        <w:t>.</w:t>
      </w:r>
      <w:r>
        <w:t xml:space="preserve">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 xml:space="preserve">Голицына, О. Л. Базы данных. Учебное пособие / О.Л. Голицына, Н.В. Максимов, И.И. Попов. - М.: Дрофа, 2019. - 400 c.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>Бен</w:t>
      </w:r>
      <w:r w:rsidRPr="009F5E04">
        <w:rPr>
          <w:lang w:val="en-US"/>
        </w:rPr>
        <w:t>-</w:t>
      </w:r>
      <w:proofErr w:type="spellStart"/>
      <w:r>
        <w:t>Ган</w:t>
      </w:r>
      <w:proofErr w:type="spellEnd"/>
      <w:r w:rsidRPr="009F5E04">
        <w:rPr>
          <w:lang w:val="en-US"/>
        </w:rPr>
        <w:t xml:space="preserve">, </w:t>
      </w:r>
      <w:proofErr w:type="spellStart"/>
      <w:r>
        <w:t>Ицик</w:t>
      </w:r>
      <w:proofErr w:type="spellEnd"/>
      <w:r w:rsidRPr="00D86175">
        <w:rPr>
          <w:lang w:val="en-US"/>
        </w:rPr>
        <w:t xml:space="preserve"> Microsoft SQL Server 2012. </w:t>
      </w:r>
      <w:r>
        <w:t xml:space="preserve">Основы T-SQL / </w:t>
      </w:r>
      <w:proofErr w:type="spellStart"/>
      <w:r>
        <w:t>Ицик</w:t>
      </w:r>
      <w:proofErr w:type="spellEnd"/>
      <w:r>
        <w:t xml:space="preserve"> Бен-</w:t>
      </w:r>
      <w:proofErr w:type="spellStart"/>
      <w:r>
        <w:t>Ган</w:t>
      </w:r>
      <w:proofErr w:type="spellEnd"/>
      <w:r>
        <w:t xml:space="preserve">. — М.: </w:t>
      </w:r>
      <w:proofErr w:type="spellStart"/>
      <w:r>
        <w:t>Эксмо</w:t>
      </w:r>
      <w:proofErr w:type="spellEnd"/>
      <w:r>
        <w:t xml:space="preserve">, 2021. — 759 c.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proofErr w:type="spellStart"/>
      <w:r>
        <w:t>Фуфаев</w:t>
      </w:r>
      <w:proofErr w:type="spellEnd"/>
      <w:r>
        <w:t xml:space="preserve">, Э.В. Базы данных / Э.В. </w:t>
      </w:r>
      <w:proofErr w:type="spellStart"/>
      <w:r>
        <w:t>Фуфаев</w:t>
      </w:r>
      <w:proofErr w:type="spellEnd"/>
      <w:r>
        <w:t xml:space="preserve">, Д.Э. </w:t>
      </w:r>
      <w:proofErr w:type="spellStart"/>
      <w:r>
        <w:t>Фуфаев</w:t>
      </w:r>
      <w:proofErr w:type="spellEnd"/>
      <w:r>
        <w:t xml:space="preserve">. - М.: Академия, 2019. – 320 c.;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 xml:space="preserve">Советов Б.Я. Базы данных: учебник для прикладного </w:t>
      </w:r>
      <w:proofErr w:type="spellStart"/>
      <w:r>
        <w:t>бакалавриата</w:t>
      </w:r>
      <w:proofErr w:type="spellEnd"/>
      <w:r>
        <w:t xml:space="preserve"> / Б.Я. Советов, В.В. </w:t>
      </w:r>
      <w:proofErr w:type="spellStart"/>
      <w:r>
        <w:t>Цехановский</w:t>
      </w:r>
      <w:proofErr w:type="spellEnd"/>
      <w:r>
        <w:t>, В.Д. Чертовской. – М.: Издательство «</w:t>
      </w:r>
      <w:proofErr w:type="spellStart"/>
      <w:r>
        <w:t>Юрайт</w:t>
      </w:r>
      <w:proofErr w:type="spellEnd"/>
      <w:r>
        <w:t xml:space="preserve">», 2020. – 463 с.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>
        <w:t xml:space="preserve"> 2019. Руководство для начинающих / Петкович Д. — NY.: </w:t>
      </w:r>
      <w:proofErr w:type="spellStart"/>
      <w:r>
        <w:t>McGraw</w:t>
      </w:r>
      <w:proofErr w:type="spellEnd"/>
      <w:r>
        <w:t xml:space="preserve"> </w:t>
      </w:r>
      <w:proofErr w:type="spellStart"/>
      <w:r>
        <w:t>Hill</w:t>
      </w:r>
      <w:proofErr w:type="spellEnd"/>
      <w:r>
        <w:t xml:space="preserve">, 2020. — 864 с.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 w:rsidRPr="00D86175">
        <w:rPr>
          <w:lang w:val="en-US"/>
        </w:rPr>
        <w:t>SQL</w:t>
      </w:r>
      <w:r w:rsidRPr="00D86175">
        <w:t xml:space="preserve">: </w:t>
      </w:r>
      <w:r>
        <w:t>быстрое</w:t>
      </w:r>
      <w:r w:rsidRPr="00D86175">
        <w:t xml:space="preserve"> </w:t>
      </w:r>
      <w:r>
        <w:t>погружение</w:t>
      </w:r>
      <w:r w:rsidRPr="00D86175">
        <w:t xml:space="preserve"> / </w:t>
      </w:r>
      <w:proofErr w:type="spellStart"/>
      <w:r>
        <w:t>Шилдс</w:t>
      </w:r>
      <w:proofErr w:type="spellEnd"/>
      <w:r w:rsidRPr="00D86175">
        <w:t xml:space="preserve"> </w:t>
      </w:r>
      <w:proofErr w:type="spellStart"/>
      <w:r>
        <w:t>Уолтер</w:t>
      </w:r>
      <w:proofErr w:type="spellEnd"/>
      <w:r w:rsidRPr="00D86175">
        <w:t xml:space="preserve"> — </w:t>
      </w:r>
      <w:r>
        <w:t>СПб</w:t>
      </w:r>
      <w:r w:rsidRPr="00D86175">
        <w:t xml:space="preserve">.: </w:t>
      </w:r>
      <w:r>
        <w:t>Питер</w:t>
      </w:r>
      <w:r w:rsidRPr="00D86175">
        <w:t xml:space="preserve">, 2022. — 224 </w:t>
      </w:r>
      <w:r>
        <w:t>с</w:t>
      </w:r>
      <w:r w:rsidRPr="00D86175">
        <w:t xml:space="preserve">. </w:t>
      </w:r>
    </w:p>
    <w:p w:rsidR="00D86175" w:rsidRPr="00D86175" w:rsidRDefault="00D86175" w:rsidP="00D079FB">
      <w:pPr>
        <w:pStyle w:val="a5"/>
        <w:numPr>
          <w:ilvl w:val="0"/>
          <w:numId w:val="29"/>
        </w:numPr>
        <w:spacing w:after="160"/>
        <w:ind w:left="426"/>
        <w:rPr>
          <w:lang w:val="en-US"/>
        </w:rPr>
      </w:pPr>
      <w:r w:rsidRPr="00D86175">
        <w:rPr>
          <w:lang w:val="en-US"/>
        </w:rPr>
        <w:t xml:space="preserve">Programming For Data Science: 2 Books in 1: Cyber Security, SQL Programming / Ben Chan — Washington.: Ben Chan, 2021. — 607 </w:t>
      </w:r>
      <w:r>
        <w:t>с</w:t>
      </w:r>
      <w:r w:rsidRPr="00D86175">
        <w:rPr>
          <w:lang w:val="en-US"/>
        </w:rPr>
        <w:t xml:space="preserve">. </w:t>
      </w:r>
    </w:p>
    <w:p w:rsidR="00D86175" w:rsidRP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>Сарка</w:t>
      </w:r>
      <w:r w:rsidRPr="00D86175">
        <w:rPr>
          <w:lang w:val="en-US"/>
        </w:rPr>
        <w:t xml:space="preserve">, </w:t>
      </w:r>
      <w:proofErr w:type="spellStart"/>
      <w:r>
        <w:t>Деян</w:t>
      </w:r>
      <w:proofErr w:type="spellEnd"/>
      <w:r w:rsidRPr="00D86175">
        <w:rPr>
          <w:lang w:val="en-US"/>
        </w:rPr>
        <w:t xml:space="preserve"> Microsoft SQL Server 2012. </w:t>
      </w:r>
      <w:r>
        <w:t>Реализация</w:t>
      </w:r>
      <w:r w:rsidRPr="009F5E04">
        <w:t xml:space="preserve"> </w:t>
      </w:r>
      <w:r>
        <w:t>хранилищ</w:t>
      </w:r>
      <w:r w:rsidRPr="009F5E04">
        <w:t xml:space="preserve"> </w:t>
      </w:r>
      <w:r>
        <w:t>данных</w:t>
      </w:r>
      <w:r w:rsidRPr="009F5E04">
        <w:t xml:space="preserve">. </w:t>
      </w:r>
      <w:r>
        <w:t>Учебный</w:t>
      </w:r>
      <w:r w:rsidRPr="00D86175">
        <w:t xml:space="preserve"> </w:t>
      </w:r>
      <w:r>
        <w:t>курс</w:t>
      </w:r>
      <w:r w:rsidRPr="00D86175">
        <w:t xml:space="preserve"> </w:t>
      </w:r>
      <w:r w:rsidRPr="00D86175">
        <w:rPr>
          <w:lang w:val="en-US"/>
        </w:rPr>
        <w:t>Microsoft</w:t>
      </w:r>
      <w:r w:rsidRPr="00D86175">
        <w:t xml:space="preserve"> (+ </w:t>
      </w:r>
      <w:r w:rsidRPr="00D86175">
        <w:rPr>
          <w:lang w:val="en-US"/>
        </w:rPr>
        <w:t>CD</w:t>
      </w:r>
      <w:r w:rsidRPr="00D86175">
        <w:t>-</w:t>
      </w:r>
      <w:r w:rsidRPr="00D86175">
        <w:rPr>
          <w:lang w:val="en-US"/>
        </w:rPr>
        <w:t>ROM</w:t>
      </w:r>
      <w:r w:rsidRPr="00D86175">
        <w:t xml:space="preserve">) / </w:t>
      </w:r>
      <w:proofErr w:type="spellStart"/>
      <w:r>
        <w:t>Деян</w:t>
      </w:r>
      <w:proofErr w:type="spellEnd"/>
      <w:r w:rsidRPr="00D86175">
        <w:t xml:space="preserve"> </w:t>
      </w:r>
      <w:r>
        <w:t>Сарка</w:t>
      </w:r>
      <w:r w:rsidRPr="00D86175">
        <w:t xml:space="preserve"> , </w:t>
      </w:r>
      <w:proofErr w:type="spellStart"/>
      <w:r>
        <w:t>Матия</w:t>
      </w:r>
      <w:proofErr w:type="spellEnd"/>
      <w:r w:rsidRPr="00D86175">
        <w:t xml:space="preserve"> </w:t>
      </w:r>
      <w:proofErr w:type="spellStart"/>
      <w:r>
        <w:t>Лах</w:t>
      </w:r>
      <w:proofErr w:type="spellEnd"/>
      <w:r w:rsidRPr="00D86175">
        <w:t xml:space="preserve"> , </w:t>
      </w:r>
      <w:proofErr w:type="spellStart"/>
      <w:r>
        <w:t>Грега</w:t>
      </w:r>
      <w:proofErr w:type="spellEnd"/>
      <w:r w:rsidRPr="00D86175">
        <w:t xml:space="preserve"> </w:t>
      </w:r>
      <w:proofErr w:type="spellStart"/>
      <w:r>
        <w:t>Йеркич</w:t>
      </w:r>
      <w:proofErr w:type="spellEnd"/>
      <w:r w:rsidRPr="00D86175">
        <w:t xml:space="preserve">. — </w:t>
      </w:r>
      <w:r>
        <w:t>Москва</w:t>
      </w:r>
      <w:r w:rsidRPr="00D86175">
        <w:t xml:space="preserve">: </w:t>
      </w:r>
      <w:r>
        <w:t>Высшая</w:t>
      </w:r>
      <w:r w:rsidRPr="00D86175">
        <w:t xml:space="preserve"> </w:t>
      </w:r>
      <w:r>
        <w:t>школа</w:t>
      </w:r>
      <w:r w:rsidRPr="00D86175">
        <w:t xml:space="preserve">, 2020. — 816 </w:t>
      </w:r>
      <w:r w:rsidRPr="00D86175">
        <w:rPr>
          <w:lang w:val="en-US"/>
        </w:rPr>
        <w:t>c</w:t>
      </w:r>
      <w:r>
        <w:t>.</w:t>
      </w:r>
    </w:p>
    <w:p w:rsidR="00D86175" w:rsidRPr="00D86175" w:rsidRDefault="00D86175" w:rsidP="002F0BB3">
      <w:pPr>
        <w:spacing w:after="160" w:line="259" w:lineRule="auto"/>
        <w:jc w:val="left"/>
      </w:pPr>
      <w:r w:rsidRPr="00D86175">
        <w:br w:type="page"/>
      </w:r>
    </w:p>
    <w:p w:rsidR="00D86175" w:rsidRPr="00D86175" w:rsidRDefault="00D86175" w:rsidP="00D86175">
      <w:pPr>
        <w:spacing w:after="160" w:line="259" w:lineRule="auto"/>
        <w:ind w:firstLine="709"/>
      </w:pPr>
    </w:p>
    <w:p w:rsidR="00D65038" w:rsidRPr="00956974" w:rsidRDefault="00B005B9" w:rsidP="00D86175">
      <w:pPr>
        <w:spacing w:after="160" w:line="259" w:lineRule="auto"/>
        <w:jc w:val="center"/>
        <w:rPr>
          <w:b/>
        </w:rPr>
      </w:pPr>
      <w:r w:rsidRPr="00956974">
        <w:rPr>
          <w:b/>
        </w:rPr>
        <w:t xml:space="preserve">Приложение </w:t>
      </w:r>
      <w:r w:rsidR="006B2EBC" w:rsidRPr="00956974">
        <w:rPr>
          <w:b/>
        </w:rPr>
        <w:t>А</w:t>
      </w:r>
    </w:p>
    <w:p w:rsidR="00E24512" w:rsidRPr="00E24512" w:rsidRDefault="00E24512" w:rsidP="00E24512">
      <w:pPr>
        <w:spacing w:after="0"/>
        <w:ind w:firstLine="709"/>
        <w:rPr>
          <w:sz w:val="24"/>
          <w:szCs w:val="24"/>
        </w:rPr>
      </w:pPr>
      <w:r w:rsidRPr="00E24512">
        <w:rPr>
          <w:sz w:val="24"/>
          <w:szCs w:val="24"/>
        </w:rPr>
        <w:t>Рисунки к главе 1:</w:t>
      </w:r>
    </w:p>
    <w:p w:rsidR="00E24512" w:rsidRDefault="00B005B9" w:rsidP="00E24512">
      <w:pPr>
        <w:keepNext/>
        <w:keepLines/>
        <w:spacing w:before="240"/>
        <w:ind w:right="112"/>
        <w:jc w:val="center"/>
      </w:pPr>
      <w:r w:rsidRPr="00E924E1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1D4DA899" wp14:editId="58A6E15F">
            <wp:extent cx="5940425" cy="41236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B9" w:rsidRPr="00E24512" w:rsidRDefault="00E24512" w:rsidP="00E24512">
      <w:pPr>
        <w:pStyle w:val="a6"/>
        <w:jc w:val="center"/>
        <w:rPr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</w:t>
      </w:r>
      <w:r w:rsidRPr="00E24512">
        <w:rPr>
          <w:rFonts w:cs="Times New Roman"/>
          <w:i w:val="0"/>
          <w:color w:val="auto"/>
          <w:sz w:val="28"/>
          <w:szCs w:val="28"/>
        </w:rPr>
        <w:t>Контекстная диаграмма</w:t>
      </w:r>
    </w:p>
    <w:p w:rsidR="00E24512" w:rsidRDefault="00B005B9" w:rsidP="00E24512">
      <w:pPr>
        <w:keepNext/>
        <w:keepLines/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2B5EFDBC" wp14:editId="54DCBF52">
            <wp:extent cx="5940425" cy="41097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12" w:rsidRPr="00E24512" w:rsidRDefault="00E24512" w:rsidP="00E24512">
      <w:pPr>
        <w:pStyle w:val="a6"/>
        <w:jc w:val="center"/>
        <w:rPr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Диаграмма декомпозиции первого уровня</w:t>
      </w:r>
    </w:p>
    <w:p w:rsidR="00E24512" w:rsidRDefault="00B005B9" w:rsidP="00E24512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03D65201" wp14:editId="59B9A2B5">
            <wp:extent cx="5940425" cy="411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B9" w:rsidRPr="00E24512" w:rsidRDefault="00E24512" w:rsidP="00E24512">
      <w:pPr>
        <w:pStyle w:val="a6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Диаграмма декомпозиции второго уровня</w:t>
      </w:r>
    </w:p>
    <w:p w:rsidR="00CB43A8" w:rsidRPr="00CB43A8" w:rsidRDefault="00CB43A8" w:rsidP="00CB43A8">
      <w:pPr>
        <w:spacing w:after="0"/>
      </w:pPr>
    </w:p>
    <w:p w:rsidR="000C5EAD" w:rsidRPr="00E924E1" w:rsidRDefault="000C5EAD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 w:val="24"/>
          <w:szCs w:val="24"/>
        </w:rPr>
      </w:pPr>
      <w:r w:rsidRPr="00E924E1">
        <w:rPr>
          <w:rFonts w:cs="Times New Roman"/>
          <w:sz w:val="24"/>
          <w:szCs w:val="24"/>
        </w:rPr>
        <w:t xml:space="preserve">Т а б л и ц а 1 – </w:t>
      </w:r>
      <w:r w:rsidR="00703CEA" w:rsidRPr="00E924E1">
        <w:rPr>
          <w:rFonts w:cs="Times New Roman"/>
          <w:sz w:val="24"/>
          <w:szCs w:val="24"/>
        </w:rPr>
        <w:t>Свойства атрибутов отношений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"/>
        <w:gridCol w:w="1505"/>
        <w:gridCol w:w="5"/>
        <w:gridCol w:w="1558"/>
        <w:gridCol w:w="5"/>
        <w:gridCol w:w="1595"/>
        <w:gridCol w:w="5"/>
        <w:gridCol w:w="1838"/>
        <w:gridCol w:w="5"/>
        <w:gridCol w:w="2824"/>
        <w:gridCol w:w="5"/>
      </w:tblGrid>
      <w:tr w:rsidR="00E90E83" w:rsidRPr="003B6C79" w:rsidTr="00E90E83">
        <w:trPr>
          <w:gridBefore w:val="1"/>
        </w:trPr>
        <w:tc>
          <w:tcPr>
            <w:tcW w:w="151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Отношение</w:t>
            </w: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Атрибуты отношения</w:t>
            </w:r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Тип атрибута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Свойства атрибута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Комментарий</w:t>
            </w:r>
          </w:p>
        </w:tc>
      </w:tr>
      <w:tr w:rsidR="00E90E83" w:rsidRPr="009B3BF2" w:rsidTr="00E90E83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emp_id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E90E83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ключ; серия и номер паспорта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E90E83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emp_fname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emp_name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emp_surname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emp_age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 xml:space="preserve">Поле типа CHAR, но содержит цифры, из-за </w:t>
            </w:r>
            <w:r w:rsidRPr="009B3BF2">
              <w:rPr>
                <w:rFonts w:cs="Times New Roman"/>
                <w:sz w:val="24"/>
                <w:szCs w:val="24"/>
              </w:rPr>
              <w:lastRenderedPageBreak/>
              <w:t>того, что с ним не нужно выполнять вычислений.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emp_gender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CHAR(1)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Поле со списком, который состоит: «М», «Ж».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emp_phone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NCHAR(11)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 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 xml:space="preserve">Поле типа </w:t>
            </w:r>
            <w:r>
              <w:rPr>
                <w:rFonts w:cs="Times New Roman"/>
                <w:sz w:val="24"/>
                <w:szCs w:val="24"/>
                <w:lang w:val="en-US"/>
              </w:rPr>
              <w:t>N</w:t>
            </w:r>
            <w:r w:rsidRPr="009B3BF2">
              <w:rPr>
                <w:rFonts w:cs="Times New Roman"/>
                <w:sz w:val="24"/>
                <w:szCs w:val="24"/>
              </w:rPr>
              <w:t>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emp_email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NCHAR(20)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563" w:type="dxa"/>
            <w:gridSpan w:val="2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pass_id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NCHAR(11)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ключ, серия и номер паспорта.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pass_date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pass_issued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pass_code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NCHAR(7)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MedCheckup</w:t>
            </w:r>
            <w:proofErr w:type="spellEnd"/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check_id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ключ; счетчик.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check_date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DATATIME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Значение по умолчанию – сего</w:t>
            </w:r>
            <w:r w:rsidRPr="009B3BF2">
              <w:rPr>
                <w:rFonts w:cs="Times New Roman"/>
                <w:sz w:val="24"/>
                <w:szCs w:val="24"/>
              </w:rPr>
              <w:t>дняшняя дата.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Doctor</w:t>
            </w: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doc_id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ключ; счетчик.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doc_fname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doc_name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doc_surname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doc_spec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CHAR(2</w:t>
            </w:r>
            <w:r w:rsidRPr="003B6C79">
              <w:rPr>
                <w:rFonts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doc_email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NCHAR(20)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lastRenderedPageBreak/>
              <w:t>Results</w:t>
            </w:r>
          </w:p>
        </w:tc>
        <w:tc>
          <w:tcPr>
            <w:tcW w:w="1563" w:type="dxa"/>
            <w:gridSpan w:val="2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res_</w:t>
            </w:r>
            <w:r>
              <w:rPr>
                <w:rFonts w:cs="Times New Roman"/>
                <w:sz w:val="24"/>
                <w:szCs w:val="24"/>
                <w:lang w:val="en-US"/>
              </w:rPr>
              <w:t>temp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res_sys_pres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>Поле типа 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res_dias_pres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>Поле типа 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res_pulse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>Поле типа 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res_alco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res_compl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NCHAR(100)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E90E83" w:rsidRPr="00382790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Protocol</w:t>
            </w:r>
          </w:p>
        </w:tc>
        <w:tc>
          <w:tcPr>
            <w:tcW w:w="156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prot_num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CHAR(5)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ключ, уникальный номер протокола.</w:t>
            </w:r>
          </w:p>
        </w:tc>
      </w:tr>
      <w:tr w:rsidR="00E90E83" w:rsidRPr="003B6C79" w:rsidTr="00E90E83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prot_concl</w:t>
            </w:r>
            <w:proofErr w:type="spellEnd"/>
          </w:p>
        </w:tc>
        <w:tc>
          <w:tcPr>
            <w:tcW w:w="1600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NCHAR(100)</w:t>
            </w:r>
          </w:p>
        </w:tc>
        <w:tc>
          <w:tcPr>
            <w:tcW w:w="1843" w:type="dxa"/>
            <w:gridSpan w:val="2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gridSpan w:val="2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</w:tbl>
    <w:p w:rsidR="00501940" w:rsidRPr="00E924E1" w:rsidRDefault="00501940" w:rsidP="00501940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</w:p>
    <w:p w:rsidR="00501940" w:rsidRPr="00587A14" w:rsidRDefault="00501940" w:rsidP="00501940">
      <w:pPr>
        <w:keepLines/>
        <w:tabs>
          <w:tab w:val="left" w:pos="4395"/>
        </w:tabs>
        <w:spacing w:after="0"/>
        <w:ind w:right="112" w:firstLine="709"/>
        <w:rPr>
          <w:rFonts w:cs="Times New Roman"/>
          <w:sz w:val="24"/>
          <w:szCs w:val="24"/>
          <w:lang w:eastAsia="ru-RU"/>
        </w:rPr>
      </w:pPr>
      <w:r w:rsidRPr="00587A14">
        <w:rPr>
          <w:rFonts w:cs="Times New Roman"/>
          <w:sz w:val="24"/>
          <w:szCs w:val="24"/>
        </w:rPr>
        <w:t xml:space="preserve">Т а б л и ц а 2 – </w:t>
      </w:r>
      <w:r w:rsidRPr="00587A14">
        <w:rPr>
          <w:rFonts w:cs="Times New Roman"/>
          <w:sz w:val="24"/>
          <w:szCs w:val="24"/>
          <w:lang w:eastAsia="ru-RU"/>
        </w:rPr>
        <w:t>Ключи и индексы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"/>
        <w:gridCol w:w="1505"/>
        <w:gridCol w:w="5"/>
        <w:gridCol w:w="1599"/>
        <w:gridCol w:w="5"/>
        <w:gridCol w:w="987"/>
        <w:gridCol w:w="5"/>
        <w:gridCol w:w="1696"/>
        <w:gridCol w:w="5"/>
        <w:gridCol w:w="3533"/>
        <w:gridCol w:w="5"/>
      </w:tblGrid>
      <w:tr w:rsidR="006747E7" w:rsidRPr="003B6C79" w:rsidTr="00B658BA">
        <w:trPr>
          <w:gridBefore w:val="1"/>
        </w:trPr>
        <w:tc>
          <w:tcPr>
            <w:tcW w:w="1510" w:type="dxa"/>
            <w:gridSpan w:val="2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Отношение</w:t>
            </w: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Атрибут</w:t>
            </w:r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Тип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Индекс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Комментарий</w:t>
            </w: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 w:val="restart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1604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emp_id</w:t>
            </w:r>
            <w:proofErr w:type="spellEnd"/>
          </w:p>
        </w:tc>
        <w:tc>
          <w:tcPr>
            <w:tcW w:w="992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gridSpan w:val="2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</w:tcPr>
          <w:p w:rsidR="006747E7" w:rsidRPr="00E5667E" w:rsidRDefault="00B658BA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Passport</w:t>
            </w: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emp_fname</w:t>
            </w:r>
            <w:proofErr w:type="spellEnd"/>
          </w:p>
        </w:tc>
        <w:tc>
          <w:tcPr>
            <w:tcW w:w="992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emp_name</w:t>
            </w:r>
            <w:proofErr w:type="spellEnd"/>
          </w:p>
        </w:tc>
        <w:tc>
          <w:tcPr>
            <w:tcW w:w="992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  <w:gridSpan w:val="2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lastRenderedPageBreak/>
              <w:t>Passport</w:t>
            </w: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pass_id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MedCheckup</w:t>
            </w:r>
            <w:proofErr w:type="spellEnd"/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check_id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RPr="00C0047F" w:rsidTr="006747E7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emp_id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Employee</w:t>
            </w:r>
          </w:p>
        </w:tc>
      </w:tr>
      <w:tr w:rsidR="006747E7" w:rsidRPr="00C0047F" w:rsidTr="006747E7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doc_id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Doctor</w:t>
            </w: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Doctor</w:t>
            </w: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doc_id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doc _</w:t>
            </w: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fname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doc _name</w:t>
            </w:r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RPr="00C0047F" w:rsidTr="006747E7">
        <w:trPr>
          <w:gridAfter w:val="1"/>
        </w:trPr>
        <w:tc>
          <w:tcPr>
            <w:tcW w:w="1510" w:type="dxa"/>
            <w:gridSpan w:val="2"/>
            <w:vMerge w:val="restart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Results</w:t>
            </w: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res_id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MedCheckup</w:t>
            </w:r>
            <w:proofErr w:type="spellEnd"/>
          </w:p>
        </w:tc>
      </w:tr>
      <w:tr w:rsidR="006747E7" w:rsidRPr="00E8198C" w:rsidTr="006747E7">
        <w:trPr>
          <w:gridAfter w:val="1"/>
        </w:trPr>
        <w:tc>
          <w:tcPr>
            <w:tcW w:w="1510" w:type="dxa"/>
            <w:gridSpan w:val="2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prot_num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Protocol</w:t>
            </w:r>
            <w:r w:rsidRPr="00E5667E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6747E7" w:rsidTr="006747E7">
        <w:trPr>
          <w:gridAfter w:val="1"/>
        </w:trPr>
        <w:tc>
          <w:tcPr>
            <w:tcW w:w="1510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Protocol</w:t>
            </w:r>
          </w:p>
        </w:tc>
        <w:tc>
          <w:tcPr>
            <w:tcW w:w="1604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prot_num</w:t>
            </w:r>
            <w:proofErr w:type="spellEnd"/>
          </w:p>
        </w:tc>
        <w:tc>
          <w:tcPr>
            <w:tcW w:w="992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gridSpan w:val="2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1B77E4" w:rsidRPr="00587A14" w:rsidRDefault="001B77E4"/>
    <w:p w:rsidR="00E24512" w:rsidRDefault="00B65E92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0E03C889" wp14:editId="547CAAE6">
            <wp:extent cx="4343400" cy="2965999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5430" cy="29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  <w:lang w:val="en-US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Passport</w:t>
      </w:r>
      <w:proofErr w:type="spellEnd"/>
    </w:p>
    <w:p w:rsidR="00E24512" w:rsidRDefault="00C813F7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0B0646E1" wp14:editId="6043A182">
            <wp:extent cx="5859780" cy="366700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1161" cy="36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A0" w:rsidRPr="00E24512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Employee</w:t>
      </w:r>
      <w:proofErr w:type="spellEnd"/>
      <w:r w:rsidRPr="00E24512">
        <w:rPr>
          <w:i w:val="0"/>
          <w:color w:val="auto"/>
          <w:sz w:val="28"/>
          <w:szCs w:val="28"/>
        </w:rPr>
        <w:t>.</w:t>
      </w:r>
    </w:p>
    <w:p w:rsidR="00CB43A8" w:rsidRPr="00CB43A8" w:rsidRDefault="00CB43A8" w:rsidP="00E11F8E">
      <w:pPr>
        <w:spacing w:after="0"/>
      </w:pPr>
    </w:p>
    <w:p w:rsidR="00E24512" w:rsidRDefault="00B27332" w:rsidP="00E11F8E">
      <w:pPr>
        <w:keepNext/>
        <w:autoSpaceDE w:val="0"/>
        <w:autoSpaceDN w:val="0"/>
        <w:adjustRightInd w:val="0"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209DC991" wp14:editId="64AF7125">
            <wp:extent cx="5153025" cy="347248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5447" cy="347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C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Doctor</w:t>
      </w:r>
      <w:proofErr w:type="spellEnd"/>
    </w:p>
    <w:p w:rsidR="00E24512" w:rsidRDefault="009765A9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36703526" wp14:editId="6AA7E398">
            <wp:extent cx="5818809" cy="31337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9671" cy="313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A0" w:rsidRPr="00E24512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MedCheckup</w:t>
      </w:r>
      <w:proofErr w:type="spellEnd"/>
    </w:p>
    <w:p w:rsidR="00CB43A8" w:rsidRPr="00CB43A8" w:rsidRDefault="00CB43A8" w:rsidP="00E11F8E">
      <w:pPr>
        <w:spacing w:after="0"/>
      </w:pPr>
    </w:p>
    <w:p w:rsidR="00E24512" w:rsidRDefault="009765A9" w:rsidP="00E11F8E">
      <w:pPr>
        <w:keepNext/>
        <w:keepLines/>
        <w:tabs>
          <w:tab w:val="left" w:pos="4395"/>
        </w:tabs>
        <w:spacing w:before="240"/>
        <w:ind w:right="112"/>
      </w:pPr>
      <w:r w:rsidRPr="00E924E1">
        <w:rPr>
          <w:rFonts w:cs="Times New Roman"/>
          <w:noProof/>
          <w:color w:val="808080"/>
          <w:sz w:val="19"/>
          <w:szCs w:val="19"/>
          <w:lang w:eastAsia="ru-RU"/>
        </w:rPr>
        <w:drawing>
          <wp:inline distT="0" distB="0" distL="0" distR="0" wp14:anchorId="70A8DBAA" wp14:editId="56DD3C9E">
            <wp:extent cx="5831205" cy="30486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3107" cy="30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Results</w:t>
      </w:r>
      <w:proofErr w:type="spellEnd"/>
    </w:p>
    <w:p w:rsidR="00E24512" w:rsidRDefault="009765A9" w:rsidP="00E11F8E">
      <w:pPr>
        <w:keepNext/>
        <w:autoSpaceDE w:val="0"/>
        <w:autoSpaceDN w:val="0"/>
        <w:adjustRightInd w:val="0"/>
        <w:spacing w:before="240"/>
        <w:jc w:val="center"/>
      </w:pPr>
      <w:r w:rsidRPr="00E924E1">
        <w:rPr>
          <w:rFonts w:cs="Times New Roman"/>
          <w:noProof/>
          <w:color w:val="808080"/>
          <w:sz w:val="19"/>
          <w:szCs w:val="19"/>
          <w:lang w:eastAsia="ru-RU"/>
        </w:rPr>
        <w:lastRenderedPageBreak/>
        <w:drawing>
          <wp:inline distT="0" distB="0" distL="0" distR="0" wp14:anchorId="5446DC3E" wp14:editId="3A73E3A1">
            <wp:extent cx="5840730" cy="2415748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2369" cy="24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D3" w:rsidRPr="00E24512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  <w:lang w:val="en-US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Protocol</w:t>
      </w:r>
      <w:proofErr w:type="spellEnd"/>
    </w:p>
    <w:p w:rsidR="00CB43A8" w:rsidRPr="00CB43A8" w:rsidRDefault="00CB43A8" w:rsidP="00E11F8E">
      <w:pPr>
        <w:spacing w:after="0"/>
        <w:rPr>
          <w:lang w:val="en-US"/>
        </w:rPr>
      </w:pPr>
    </w:p>
    <w:p w:rsidR="00E24512" w:rsidRDefault="00195773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7CE31E1E" wp14:editId="231B1219">
            <wp:extent cx="5277587" cy="1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E24512">
        <w:rPr>
          <w:i w:val="0"/>
          <w:color w:val="auto"/>
          <w:sz w:val="28"/>
          <w:szCs w:val="28"/>
        </w:rPr>
        <w:t>Passport</w:t>
      </w:r>
      <w:proofErr w:type="spellEnd"/>
      <w:r w:rsidRPr="00E24512">
        <w:rPr>
          <w:i w:val="0"/>
          <w:color w:val="auto"/>
          <w:sz w:val="28"/>
          <w:szCs w:val="28"/>
        </w:rPr>
        <w:t>.</w:t>
      </w:r>
    </w:p>
    <w:p w:rsidR="00363E3A" w:rsidRDefault="00A07403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7A11A875" wp14:editId="47FB1CEF">
            <wp:extent cx="6012180" cy="1448435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Employee</w:t>
      </w:r>
      <w:proofErr w:type="spellEnd"/>
    </w:p>
    <w:p w:rsidR="00363E3A" w:rsidRDefault="0027440C" w:rsidP="00E11F8E">
      <w:pPr>
        <w:keepNext/>
        <w:spacing w:before="240"/>
        <w:jc w:val="center"/>
      </w:pPr>
      <w:r w:rsidRPr="0027440C">
        <w:rPr>
          <w:rFonts w:cs="Times New Roman"/>
          <w:noProof/>
          <w:lang w:eastAsia="ru-RU"/>
        </w:rPr>
        <w:lastRenderedPageBreak/>
        <w:drawing>
          <wp:inline distT="0" distB="0" distL="0" distR="0" wp14:anchorId="3452B65B" wp14:editId="30BC10C5">
            <wp:extent cx="5410955" cy="138131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B4" w:rsidRPr="00363E3A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Doctor</w:t>
      </w:r>
      <w:proofErr w:type="spellEnd"/>
    </w:p>
    <w:p w:rsidR="00CB43A8" w:rsidRPr="00CB43A8" w:rsidRDefault="00CB43A8" w:rsidP="00E11F8E">
      <w:pPr>
        <w:spacing w:after="0"/>
        <w:rPr>
          <w:lang w:val="en-US"/>
        </w:rPr>
      </w:pPr>
    </w:p>
    <w:p w:rsidR="00363E3A" w:rsidRDefault="004F4257" w:rsidP="00E11F8E">
      <w:pPr>
        <w:keepNext/>
        <w:spacing w:before="240"/>
        <w:jc w:val="center"/>
      </w:pPr>
      <w:r w:rsidRPr="004F4257">
        <w:rPr>
          <w:rFonts w:cs="Times New Roman"/>
          <w:noProof/>
          <w:lang w:eastAsia="ru-RU"/>
        </w:rPr>
        <w:drawing>
          <wp:inline distT="0" distB="0" distL="0" distR="0" wp14:anchorId="652F37B1" wp14:editId="1C995799">
            <wp:extent cx="3839111" cy="2524477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MedCheckup</w:t>
      </w:r>
      <w:proofErr w:type="spellEnd"/>
    </w:p>
    <w:p w:rsidR="00363E3A" w:rsidRDefault="00B91D44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7DA7501C" wp14:editId="5D92DED8">
            <wp:extent cx="5734850" cy="24768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B4" w:rsidRPr="00363E3A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Results</w:t>
      </w:r>
      <w:proofErr w:type="spellEnd"/>
    </w:p>
    <w:p w:rsidR="00CB43A8" w:rsidRPr="00CB43A8" w:rsidRDefault="00CB43A8" w:rsidP="00E11F8E">
      <w:pPr>
        <w:spacing w:after="0"/>
      </w:pPr>
    </w:p>
    <w:p w:rsidR="00363E3A" w:rsidRDefault="003863F4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5A493BE1" wp14:editId="58051FD4">
            <wp:extent cx="3953427" cy="2495898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Protocol</w:t>
      </w:r>
      <w:proofErr w:type="spellEnd"/>
    </w:p>
    <w:p w:rsidR="00363E3A" w:rsidRDefault="00A85A11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szCs w:val="28"/>
          <w:lang w:eastAsia="ru-RU"/>
        </w:rPr>
        <w:drawing>
          <wp:inline distT="0" distB="0" distL="0" distR="0" wp14:anchorId="564BE109" wp14:editId="15FA1D2F">
            <wp:extent cx="6012180" cy="2585720"/>
            <wp:effectExtent l="0" t="0" r="762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08" w:rsidRPr="00363E3A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Диаграмма базы данных </w:t>
      </w:r>
      <w:proofErr w:type="spellStart"/>
      <w:r w:rsidRPr="00363E3A">
        <w:rPr>
          <w:i w:val="0"/>
          <w:color w:val="auto"/>
          <w:sz w:val="28"/>
          <w:szCs w:val="28"/>
        </w:rPr>
        <w:t>MedExamSys</w:t>
      </w:r>
      <w:proofErr w:type="spellEnd"/>
    </w:p>
    <w:p w:rsidR="002923AD" w:rsidRDefault="002923AD" w:rsidP="00E11F8E">
      <w:pPr>
        <w:spacing w:after="0"/>
      </w:pPr>
    </w:p>
    <w:p w:rsidR="00EA5A8C" w:rsidRDefault="00EA5A8C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1FE46F75" wp14:editId="1994A0F7">
            <wp:extent cx="5753735" cy="3614612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4824" cy="36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9" w:rsidRPr="00E11F8E" w:rsidRDefault="00EA5A8C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  <w:lang w:val="en-US"/>
        </w:rPr>
      </w:pPr>
      <w:r w:rsidRPr="00EA5A8C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A5A8C">
        <w:rPr>
          <w:i w:val="0"/>
          <w:color w:val="auto"/>
          <w:sz w:val="28"/>
          <w:szCs w:val="28"/>
        </w:rPr>
        <w:t xml:space="preserve"> - Создание процедуры </w:t>
      </w:r>
      <w:r w:rsidRPr="00EA5A8C">
        <w:rPr>
          <w:i w:val="0"/>
          <w:color w:val="auto"/>
          <w:sz w:val="28"/>
          <w:szCs w:val="28"/>
          <w:lang w:val="en-US"/>
        </w:rPr>
        <w:t>Select</w:t>
      </w:r>
      <w:r w:rsidRPr="00EA5A8C">
        <w:rPr>
          <w:i w:val="0"/>
          <w:color w:val="auto"/>
          <w:sz w:val="28"/>
          <w:szCs w:val="28"/>
        </w:rPr>
        <w:t>_</w:t>
      </w:r>
      <w:proofErr w:type="spellStart"/>
      <w:r w:rsidRPr="00EA5A8C">
        <w:rPr>
          <w:i w:val="0"/>
          <w:color w:val="auto"/>
          <w:sz w:val="28"/>
          <w:szCs w:val="28"/>
          <w:lang w:val="en-US"/>
        </w:rPr>
        <w:t>concl</w:t>
      </w:r>
      <w:proofErr w:type="spellEnd"/>
      <w:r w:rsidRPr="00EA5A8C">
        <w:rPr>
          <w:i w:val="0"/>
          <w:color w:val="auto"/>
          <w:sz w:val="28"/>
          <w:szCs w:val="28"/>
        </w:rPr>
        <w:t>_</w:t>
      </w:r>
      <w:proofErr w:type="spellStart"/>
      <w:r w:rsidRPr="00EA5A8C">
        <w:rPr>
          <w:i w:val="0"/>
          <w:color w:val="auto"/>
          <w:sz w:val="28"/>
          <w:szCs w:val="28"/>
          <w:lang w:val="en-US"/>
        </w:rPr>
        <w:t>for_date</w:t>
      </w:r>
      <w:proofErr w:type="spellEnd"/>
    </w:p>
    <w:p w:rsidR="008A1199" w:rsidRDefault="008A1199" w:rsidP="00E11F8E">
      <w:pPr>
        <w:keepNext/>
        <w:spacing w:before="240"/>
        <w:jc w:val="center"/>
      </w:pPr>
      <w:r w:rsidRPr="00437162">
        <w:rPr>
          <w:noProof/>
          <w:lang w:eastAsia="ru-RU"/>
        </w:rPr>
        <w:drawing>
          <wp:inline distT="0" distB="0" distL="0" distR="0" wp14:anchorId="70F69ED5" wp14:editId="403838A1">
            <wp:extent cx="5765165" cy="122698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9517" cy="12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8C" w:rsidRPr="008A1199" w:rsidRDefault="008A11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A11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8A1199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8A1199">
        <w:rPr>
          <w:i w:val="0"/>
          <w:color w:val="auto"/>
          <w:sz w:val="28"/>
          <w:szCs w:val="28"/>
          <w:lang w:val="en-US"/>
        </w:rPr>
        <w:t>Select</w:t>
      </w:r>
      <w:r w:rsidRPr="008A1199">
        <w:rPr>
          <w:i w:val="0"/>
          <w:color w:val="auto"/>
          <w:sz w:val="28"/>
          <w:szCs w:val="28"/>
        </w:rPr>
        <w:t>_</w:t>
      </w:r>
      <w:proofErr w:type="spellStart"/>
      <w:r w:rsidRPr="008A1199">
        <w:rPr>
          <w:i w:val="0"/>
          <w:color w:val="auto"/>
          <w:sz w:val="28"/>
          <w:szCs w:val="28"/>
          <w:lang w:val="en-US"/>
        </w:rPr>
        <w:t>concl</w:t>
      </w:r>
      <w:proofErr w:type="spellEnd"/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for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date</w:t>
      </w:r>
    </w:p>
    <w:p w:rsidR="008A1199" w:rsidRPr="008A1199" w:rsidRDefault="008A1199" w:rsidP="00E11F8E">
      <w:pPr>
        <w:spacing w:after="0"/>
      </w:pPr>
    </w:p>
    <w:p w:rsidR="008A1199" w:rsidRDefault="008A1199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03533D01" wp14:editId="2B57F43B">
            <wp:extent cx="5767070" cy="3477504"/>
            <wp:effectExtent l="0" t="0" r="508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276" cy="34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9" w:rsidRPr="00E11F8E" w:rsidRDefault="008A11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A11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8A1199">
        <w:rPr>
          <w:i w:val="0"/>
          <w:color w:val="auto"/>
          <w:sz w:val="28"/>
          <w:szCs w:val="28"/>
        </w:rPr>
        <w:t xml:space="preserve"> - Создание процедуры </w:t>
      </w:r>
      <w:r w:rsidRPr="008A1199">
        <w:rPr>
          <w:i w:val="0"/>
          <w:color w:val="auto"/>
          <w:sz w:val="28"/>
          <w:szCs w:val="28"/>
          <w:lang w:val="en-US"/>
        </w:rPr>
        <w:t>Select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res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for</w:t>
      </w:r>
      <w:r w:rsidRPr="008A1199">
        <w:rPr>
          <w:i w:val="0"/>
          <w:color w:val="auto"/>
          <w:sz w:val="28"/>
          <w:szCs w:val="28"/>
        </w:rPr>
        <w:t>_</w:t>
      </w:r>
      <w:proofErr w:type="spellStart"/>
      <w:r w:rsidRPr="008A1199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8A1199" w:rsidRDefault="008A1199" w:rsidP="00E11F8E">
      <w:pPr>
        <w:keepNext/>
        <w:spacing w:before="240"/>
        <w:jc w:val="center"/>
      </w:pPr>
      <w:r w:rsidRPr="00437162">
        <w:rPr>
          <w:noProof/>
          <w:lang w:eastAsia="ru-RU"/>
        </w:rPr>
        <w:drawing>
          <wp:inline distT="0" distB="0" distL="0" distR="0" wp14:anchorId="0F990067" wp14:editId="7BB11D7F">
            <wp:extent cx="5742305" cy="1519823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8606" cy="15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9" w:rsidRPr="008A1199" w:rsidRDefault="008A11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A11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8A1199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8A1199">
        <w:rPr>
          <w:i w:val="0"/>
          <w:color w:val="auto"/>
          <w:sz w:val="28"/>
          <w:szCs w:val="28"/>
          <w:lang w:val="en-US"/>
        </w:rPr>
        <w:t>Select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res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for</w:t>
      </w:r>
      <w:r w:rsidRPr="008A1199">
        <w:rPr>
          <w:i w:val="0"/>
          <w:color w:val="auto"/>
          <w:sz w:val="28"/>
          <w:szCs w:val="28"/>
        </w:rPr>
        <w:t>_</w:t>
      </w:r>
      <w:proofErr w:type="spellStart"/>
      <w:r w:rsidRPr="008A1199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BF5EED" w:rsidRDefault="00BF5EED" w:rsidP="00E11F8E">
      <w:pPr>
        <w:spacing w:after="0"/>
        <w:ind w:firstLine="709"/>
        <w:rPr>
          <w:sz w:val="24"/>
          <w:szCs w:val="24"/>
        </w:rPr>
      </w:pPr>
    </w:p>
    <w:p w:rsidR="00BF5EED" w:rsidRDefault="00BF5EED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3C9A8061" wp14:editId="0E3BEA33">
            <wp:extent cx="5681345" cy="330556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5519" cy="33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E11F8E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Создание процедуры </w:t>
      </w:r>
      <w:r w:rsidRPr="00BF5EED">
        <w:rPr>
          <w:i w:val="0"/>
          <w:color w:val="auto"/>
          <w:sz w:val="28"/>
          <w:szCs w:val="28"/>
          <w:lang w:val="en-US"/>
        </w:rPr>
        <w:t>Select</w:t>
      </w:r>
      <w:r w:rsidRPr="00BF5EED">
        <w:rPr>
          <w:i w:val="0"/>
          <w:color w:val="auto"/>
          <w:sz w:val="28"/>
          <w:szCs w:val="28"/>
        </w:rPr>
        <w:t>_</w:t>
      </w:r>
      <w:proofErr w:type="spellStart"/>
      <w:r w:rsidRPr="00BF5EED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ready</w:t>
      </w:r>
    </w:p>
    <w:p w:rsidR="00BF5EED" w:rsidRDefault="00BF5EED" w:rsidP="00E11F8E">
      <w:pPr>
        <w:keepNext/>
        <w:spacing w:before="240"/>
        <w:jc w:val="center"/>
      </w:pPr>
      <w:r w:rsidRPr="00437162">
        <w:rPr>
          <w:noProof/>
          <w:lang w:eastAsia="ru-RU"/>
        </w:rPr>
        <w:drawing>
          <wp:inline distT="0" distB="0" distL="0" distR="0" wp14:anchorId="0CEA410C" wp14:editId="11CE31F8">
            <wp:extent cx="4525006" cy="26864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BF5EED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BF5EED">
        <w:rPr>
          <w:i w:val="0"/>
          <w:color w:val="auto"/>
          <w:sz w:val="28"/>
          <w:szCs w:val="28"/>
          <w:lang w:val="en-US"/>
        </w:rPr>
        <w:t>Select</w:t>
      </w:r>
      <w:r w:rsidRPr="00BF5EED">
        <w:rPr>
          <w:i w:val="0"/>
          <w:color w:val="auto"/>
          <w:sz w:val="28"/>
          <w:szCs w:val="28"/>
        </w:rPr>
        <w:t>_</w:t>
      </w:r>
      <w:proofErr w:type="spellStart"/>
      <w:r w:rsidRPr="00BF5EED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ready</w:t>
      </w:r>
    </w:p>
    <w:p w:rsidR="00BF5EED" w:rsidRDefault="00BF5EED" w:rsidP="00E11F8E">
      <w:pPr>
        <w:spacing w:after="0"/>
        <w:ind w:firstLine="709"/>
        <w:rPr>
          <w:sz w:val="24"/>
          <w:szCs w:val="24"/>
        </w:rPr>
      </w:pPr>
    </w:p>
    <w:p w:rsidR="00BF5EED" w:rsidRDefault="00BF5EED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287D06C8" wp14:editId="5F79E645">
            <wp:extent cx="5494851" cy="43148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1697" cy="43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BF5EED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Создание процедуры </w:t>
      </w:r>
      <w:r w:rsidRPr="00BF5EED">
        <w:rPr>
          <w:i w:val="0"/>
          <w:color w:val="auto"/>
          <w:sz w:val="28"/>
          <w:szCs w:val="28"/>
          <w:lang w:val="en-US"/>
        </w:rPr>
        <w:t>Insert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med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check</w:t>
      </w:r>
    </w:p>
    <w:p w:rsidR="00BF5EED" w:rsidRDefault="00BF5EED" w:rsidP="00E11F8E">
      <w:pPr>
        <w:spacing w:after="0"/>
        <w:ind w:firstLine="709"/>
        <w:rPr>
          <w:sz w:val="24"/>
          <w:szCs w:val="24"/>
        </w:rPr>
      </w:pPr>
    </w:p>
    <w:p w:rsidR="00BF5EED" w:rsidRDefault="00BF5EED" w:rsidP="00E11F8E">
      <w:pPr>
        <w:keepNext/>
        <w:spacing w:before="240"/>
        <w:jc w:val="center"/>
      </w:pPr>
      <w:r w:rsidRPr="002F5511">
        <w:rPr>
          <w:noProof/>
          <w:lang w:eastAsia="ru-RU"/>
        </w:rPr>
        <w:lastRenderedPageBreak/>
        <w:drawing>
          <wp:inline distT="0" distB="0" distL="0" distR="0" wp14:anchorId="2763FB73" wp14:editId="41B2363B">
            <wp:extent cx="5468899" cy="71723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2413" cy="71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BF5EED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</w:t>
      </w:r>
      <w:r>
        <w:rPr>
          <w:i w:val="0"/>
          <w:color w:val="auto"/>
          <w:sz w:val="28"/>
          <w:szCs w:val="28"/>
        </w:rPr>
        <w:t>Пр</w:t>
      </w:r>
      <w:r w:rsidRPr="00BF5EED">
        <w:rPr>
          <w:i w:val="0"/>
          <w:color w:val="auto"/>
          <w:sz w:val="28"/>
          <w:szCs w:val="28"/>
        </w:rPr>
        <w:t>и</w:t>
      </w:r>
      <w:r>
        <w:rPr>
          <w:i w:val="0"/>
          <w:color w:val="auto"/>
          <w:sz w:val="28"/>
          <w:szCs w:val="28"/>
        </w:rPr>
        <w:t>м</w:t>
      </w:r>
      <w:r w:rsidRPr="00BF5EED">
        <w:rPr>
          <w:i w:val="0"/>
          <w:color w:val="auto"/>
          <w:sz w:val="28"/>
          <w:szCs w:val="28"/>
        </w:rPr>
        <w:t xml:space="preserve">ер работы процедуры </w:t>
      </w:r>
      <w:r w:rsidRPr="00BF5EED">
        <w:rPr>
          <w:i w:val="0"/>
          <w:color w:val="auto"/>
          <w:sz w:val="28"/>
          <w:szCs w:val="28"/>
          <w:lang w:val="en-US"/>
        </w:rPr>
        <w:t>Insert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med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check</w:t>
      </w:r>
    </w:p>
    <w:p w:rsidR="002E7949" w:rsidRDefault="002E7949" w:rsidP="00E11F8E">
      <w:pPr>
        <w:spacing w:after="0"/>
        <w:ind w:firstLine="709"/>
        <w:rPr>
          <w:sz w:val="24"/>
          <w:szCs w:val="24"/>
        </w:rPr>
      </w:pPr>
    </w:p>
    <w:p w:rsidR="002E7949" w:rsidRDefault="002E7949" w:rsidP="00E11F8E">
      <w:pPr>
        <w:keepNext/>
        <w:spacing w:before="240"/>
        <w:jc w:val="center"/>
      </w:pPr>
      <w:r w:rsidRPr="002F5511">
        <w:rPr>
          <w:noProof/>
          <w:lang w:eastAsia="ru-RU"/>
        </w:rPr>
        <w:lastRenderedPageBreak/>
        <w:drawing>
          <wp:inline distT="0" distB="0" distL="0" distR="0" wp14:anchorId="1637B618" wp14:editId="72517548">
            <wp:extent cx="5538139" cy="3933825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1756" cy="39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949" w:rsidRPr="002E7949" w:rsidRDefault="002E794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2E794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2E7949">
        <w:rPr>
          <w:i w:val="0"/>
          <w:color w:val="auto"/>
          <w:sz w:val="28"/>
          <w:szCs w:val="28"/>
        </w:rPr>
        <w:t xml:space="preserve"> - Создание процедуры </w:t>
      </w:r>
      <w:r w:rsidRPr="002E7949">
        <w:rPr>
          <w:i w:val="0"/>
          <w:color w:val="auto"/>
          <w:sz w:val="28"/>
          <w:szCs w:val="28"/>
          <w:lang w:val="en-US"/>
        </w:rPr>
        <w:t>Update</w:t>
      </w:r>
      <w:r w:rsidRPr="002E7949">
        <w:rPr>
          <w:i w:val="0"/>
          <w:color w:val="auto"/>
          <w:sz w:val="28"/>
          <w:szCs w:val="28"/>
        </w:rPr>
        <w:t>_</w:t>
      </w:r>
      <w:r w:rsidRPr="002E7949">
        <w:rPr>
          <w:i w:val="0"/>
          <w:color w:val="auto"/>
          <w:sz w:val="28"/>
          <w:szCs w:val="28"/>
          <w:lang w:val="en-US"/>
        </w:rPr>
        <w:t>data</w:t>
      </w:r>
      <w:r w:rsidRPr="002E7949">
        <w:rPr>
          <w:i w:val="0"/>
          <w:color w:val="auto"/>
          <w:sz w:val="28"/>
          <w:szCs w:val="28"/>
        </w:rPr>
        <w:t>_</w:t>
      </w:r>
      <w:r w:rsidRPr="002E7949">
        <w:rPr>
          <w:i w:val="0"/>
          <w:color w:val="auto"/>
          <w:sz w:val="28"/>
          <w:szCs w:val="28"/>
          <w:lang w:val="en-US"/>
        </w:rPr>
        <w:t>pass</w:t>
      </w:r>
    </w:p>
    <w:p w:rsidR="00EE3E99" w:rsidRDefault="00EE3E99" w:rsidP="00E11F8E">
      <w:pPr>
        <w:spacing w:after="0"/>
        <w:ind w:firstLine="709"/>
        <w:rPr>
          <w:sz w:val="24"/>
          <w:szCs w:val="24"/>
        </w:rPr>
      </w:pPr>
    </w:p>
    <w:p w:rsidR="00EE3E99" w:rsidRDefault="00EE3E99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19BA524E" wp14:editId="1BF44471">
            <wp:extent cx="6044761" cy="40100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45888" cy="40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E11F8E" w:rsidRDefault="00EE3E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E3E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E3E99">
        <w:rPr>
          <w:i w:val="0"/>
          <w:color w:val="auto"/>
          <w:sz w:val="28"/>
          <w:szCs w:val="28"/>
        </w:rPr>
        <w:t xml:space="preserve"> - Первый пример работы процедуры </w:t>
      </w:r>
      <w:r w:rsidRPr="00EE3E99">
        <w:rPr>
          <w:i w:val="0"/>
          <w:color w:val="auto"/>
          <w:sz w:val="28"/>
          <w:szCs w:val="28"/>
          <w:lang w:val="en-US"/>
        </w:rPr>
        <w:t>Update</w:t>
      </w:r>
      <w:r w:rsidRPr="00EE3E99">
        <w:rPr>
          <w:i w:val="0"/>
          <w:color w:val="auto"/>
          <w:sz w:val="28"/>
          <w:szCs w:val="28"/>
        </w:rPr>
        <w:t>_</w:t>
      </w:r>
      <w:r w:rsidRPr="00EE3E99">
        <w:rPr>
          <w:i w:val="0"/>
          <w:color w:val="auto"/>
          <w:sz w:val="28"/>
          <w:szCs w:val="28"/>
          <w:lang w:val="en-US"/>
        </w:rPr>
        <w:t>data</w:t>
      </w:r>
      <w:r w:rsidRPr="00EE3E99">
        <w:rPr>
          <w:i w:val="0"/>
          <w:color w:val="auto"/>
          <w:sz w:val="28"/>
          <w:szCs w:val="28"/>
        </w:rPr>
        <w:t>_</w:t>
      </w:r>
      <w:r w:rsidRPr="00EE3E99">
        <w:rPr>
          <w:i w:val="0"/>
          <w:color w:val="auto"/>
          <w:sz w:val="28"/>
          <w:szCs w:val="28"/>
          <w:lang w:val="en-US"/>
        </w:rPr>
        <w:t>pass</w:t>
      </w:r>
    </w:p>
    <w:p w:rsidR="00297A51" w:rsidRDefault="00297A51" w:rsidP="00E11F8E">
      <w:pPr>
        <w:keepNext/>
        <w:spacing w:before="240"/>
        <w:jc w:val="center"/>
      </w:pPr>
      <w:r w:rsidRPr="00B92201">
        <w:rPr>
          <w:noProof/>
          <w:lang w:eastAsia="ru-RU"/>
        </w:rPr>
        <w:drawing>
          <wp:inline distT="0" distB="0" distL="0" distR="0" wp14:anchorId="16973555" wp14:editId="41E5C0CA">
            <wp:extent cx="5780405" cy="210454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7129" cy="210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51" w:rsidRPr="00297A51" w:rsidRDefault="00297A51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297A51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297A51">
        <w:rPr>
          <w:i w:val="0"/>
          <w:color w:val="auto"/>
          <w:sz w:val="28"/>
          <w:szCs w:val="28"/>
        </w:rPr>
        <w:t xml:space="preserve"> - Второй пример работы процедуры </w:t>
      </w:r>
      <w:r w:rsidRPr="00297A51">
        <w:rPr>
          <w:i w:val="0"/>
          <w:color w:val="auto"/>
          <w:sz w:val="28"/>
          <w:szCs w:val="28"/>
          <w:lang w:val="en-US"/>
        </w:rPr>
        <w:t>Update</w:t>
      </w:r>
      <w:r w:rsidRPr="00297A51">
        <w:rPr>
          <w:i w:val="0"/>
          <w:color w:val="auto"/>
          <w:sz w:val="28"/>
          <w:szCs w:val="28"/>
        </w:rPr>
        <w:t>_</w:t>
      </w:r>
      <w:r w:rsidRPr="00297A51">
        <w:rPr>
          <w:i w:val="0"/>
          <w:color w:val="auto"/>
          <w:sz w:val="28"/>
          <w:szCs w:val="28"/>
          <w:lang w:val="en-US"/>
        </w:rPr>
        <w:t>data</w:t>
      </w:r>
      <w:r w:rsidRPr="00297A51">
        <w:rPr>
          <w:i w:val="0"/>
          <w:color w:val="auto"/>
          <w:sz w:val="28"/>
          <w:szCs w:val="28"/>
        </w:rPr>
        <w:t>_</w:t>
      </w:r>
      <w:r w:rsidRPr="00297A51">
        <w:rPr>
          <w:i w:val="0"/>
          <w:color w:val="auto"/>
          <w:sz w:val="28"/>
          <w:szCs w:val="28"/>
          <w:lang w:val="en-US"/>
        </w:rPr>
        <w:t>pass</w:t>
      </w:r>
    </w:p>
    <w:p w:rsidR="002237D1" w:rsidRDefault="002237D1" w:rsidP="00E11F8E">
      <w:pPr>
        <w:spacing w:after="0"/>
        <w:ind w:firstLine="709"/>
        <w:rPr>
          <w:sz w:val="24"/>
          <w:szCs w:val="24"/>
        </w:rPr>
      </w:pPr>
    </w:p>
    <w:p w:rsidR="00A7420B" w:rsidRDefault="002237D1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0A337B61" wp14:editId="7410E797">
            <wp:extent cx="5940425" cy="34042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D1" w:rsidRPr="00A7420B" w:rsidRDefault="00A7420B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A7420B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A7420B">
        <w:rPr>
          <w:i w:val="0"/>
          <w:color w:val="auto"/>
          <w:sz w:val="28"/>
          <w:szCs w:val="28"/>
        </w:rPr>
        <w:t xml:space="preserve"> - Создание процедуры </w:t>
      </w:r>
      <w:r w:rsidRPr="00A7420B">
        <w:rPr>
          <w:i w:val="0"/>
          <w:color w:val="auto"/>
          <w:sz w:val="28"/>
          <w:szCs w:val="28"/>
          <w:lang w:val="en-US"/>
        </w:rPr>
        <w:t>Update</w:t>
      </w:r>
      <w:r w:rsidRPr="00A7420B">
        <w:rPr>
          <w:i w:val="0"/>
          <w:color w:val="auto"/>
          <w:sz w:val="28"/>
          <w:szCs w:val="28"/>
        </w:rPr>
        <w:t>_</w:t>
      </w:r>
      <w:r w:rsidRPr="00A7420B">
        <w:rPr>
          <w:i w:val="0"/>
          <w:color w:val="auto"/>
          <w:sz w:val="28"/>
          <w:szCs w:val="28"/>
          <w:lang w:val="en-US"/>
        </w:rPr>
        <w:t>pass</w:t>
      </w:r>
      <w:r w:rsidRPr="00A7420B">
        <w:rPr>
          <w:i w:val="0"/>
          <w:color w:val="auto"/>
          <w:sz w:val="28"/>
          <w:szCs w:val="28"/>
        </w:rPr>
        <w:t>_</w:t>
      </w:r>
      <w:r w:rsidRPr="00A7420B">
        <w:rPr>
          <w:i w:val="0"/>
          <w:color w:val="auto"/>
          <w:sz w:val="28"/>
          <w:szCs w:val="28"/>
          <w:lang w:val="en-US"/>
        </w:rPr>
        <w:t>id</w:t>
      </w:r>
    </w:p>
    <w:p w:rsidR="00A7420B" w:rsidRDefault="00A7420B" w:rsidP="00E11F8E">
      <w:pPr>
        <w:spacing w:after="0"/>
        <w:ind w:firstLine="709"/>
        <w:rPr>
          <w:sz w:val="24"/>
          <w:szCs w:val="24"/>
        </w:rPr>
      </w:pPr>
    </w:p>
    <w:p w:rsidR="0030629F" w:rsidRDefault="0030629F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5E614C79" wp14:editId="55BFB325">
            <wp:extent cx="5306165" cy="5782482"/>
            <wp:effectExtent l="0" t="0" r="889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0B" w:rsidRPr="0030629F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Первый пример работы процедуры </w:t>
      </w:r>
      <w:r w:rsidRPr="0030629F">
        <w:rPr>
          <w:i w:val="0"/>
          <w:color w:val="auto"/>
          <w:sz w:val="28"/>
          <w:szCs w:val="28"/>
          <w:lang w:val="en-US"/>
        </w:rPr>
        <w:t>Update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pass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id</w:t>
      </w:r>
    </w:p>
    <w:p w:rsidR="0030629F" w:rsidRDefault="0030629F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5EB358A3" wp14:editId="215C4BB8">
            <wp:extent cx="5940425" cy="271716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E11F8E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Второй пример работы процедуры </w:t>
      </w:r>
      <w:r w:rsidRPr="0030629F">
        <w:rPr>
          <w:i w:val="0"/>
          <w:color w:val="auto"/>
          <w:sz w:val="28"/>
          <w:szCs w:val="28"/>
          <w:lang w:val="en-US"/>
        </w:rPr>
        <w:t>Update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pass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id</w:t>
      </w:r>
    </w:p>
    <w:p w:rsidR="0030629F" w:rsidRDefault="0030629F" w:rsidP="00E11F8E">
      <w:pPr>
        <w:keepNext/>
        <w:spacing w:before="240"/>
        <w:jc w:val="center"/>
      </w:pPr>
      <w:r w:rsidRPr="00EC184B">
        <w:rPr>
          <w:noProof/>
          <w:lang w:eastAsia="ru-RU"/>
        </w:rPr>
        <w:drawing>
          <wp:inline distT="0" distB="0" distL="0" distR="0" wp14:anchorId="0CBCC1C4" wp14:editId="40623C0B">
            <wp:extent cx="5940425" cy="33026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30629F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Создание процедуры 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Calc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ready</w:t>
      </w:r>
    </w:p>
    <w:p w:rsidR="0030629F" w:rsidRDefault="0030629F" w:rsidP="00E11F8E">
      <w:pPr>
        <w:keepNext/>
        <w:spacing w:before="240"/>
        <w:jc w:val="center"/>
      </w:pPr>
      <w:r w:rsidRPr="00EC184B">
        <w:rPr>
          <w:noProof/>
          <w:lang w:eastAsia="ru-RU"/>
        </w:rPr>
        <w:lastRenderedPageBreak/>
        <w:drawing>
          <wp:inline distT="0" distB="0" distL="0" distR="0" wp14:anchorId="7C93CB71" wp14:editId="4CF0B1C6">
            <wp:extent cx="2505425" cy="1743318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2C" w:rsidRPr="00E11F8E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Пример работы процедуры 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Calc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ready</w:t>
      </w:r>
    </w:p>
    <w:p w:rsidR="00964C2C" w:rsidRDefault="00964C2C" w:rsidP="00E11F8E">
      <w:pPr>
        <w:keepNext/>
        <w:spacing w:before="240"/>
        <w:jc w:val="center"/>
      </w:pPr>
      <w:r w:rsidRPr="00EC184B">
        <w:rPr>
          <w:noProof/>
          <w:lang w:eastAsia="ru-RU"/>
        </w:rPr>
        <w:drawing>
          <wp:inline distT="0" distB="0" distL="0" distR="0" wp14:anchorId="4F6B4506" wp14:editId="6143CB53">
            <wp:extent cx="4401164" cy="448690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964C2C" w:rsidRDefault="00964C2C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64C2C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64C2C">
        <w:rPr>
          <w:i w:val="0"/>
          <w:color w:val="auto"/>
          <w:sz w:val="28"/>
          <w:szCs w:val="28"/>
        </w:rPr>
        <w:t xml:space="preserve"> - Создание процедуры </w:t>
      </w:r>
      <w:r w:rsidRPr="00964C2C">
        <w:rPr>
          <w:i w:val="0"/>
          <w:color w:val="auto"/>
          <w:sz w:val="28"/>
          <w:szCs w:val="28"/>
          <w:lang w:val="en-US"/>
        </w:rPr>
        <w:t>Delete</w:t>
      </w:r>
      <w:r w:rsidRPr="00964C2C">
        <w:rPr>
          <w:i w:val="0"/>
          <w:color w:val="auto"/>
          <w:sz w:val="28"/>
          <w:szCs w:val="28"/>
        </w:rPr>
        <w:t>_</w:t>
      </w:r>
      <w:proofErr w:type="spellStart"/>
      <w:r w:rsidRPr="00964C2C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964C2C" w:rsidRDefault="00964C2C" w:rsidP="00E11F8E">
      <w:pPr>
        <w:keepNext/>
        <w:spacing w:before="240"/>
        <w:jc w:val="center"/>
      </w:pPr>
      <w:r w:rsidRPr="00EC184B">
        <w:rPr>
          <w:noProof/>
          <w:lang w:eastAsia="ru-RU"/>
        </w:rPr>
        <w:lastRenderedPageBreak/>
        <w:drawing>
          <wp:inline distT="0" distB="0" distL="0" distR="0" wp14:anchorId="3FCBA3E7" wp14:editId="025B9942">
            <wp:extent cx="5940425" cy="45300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2C" w:rsidRPr="00964C2C" w:rsidRDefault="00964C2C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64C2C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64C2C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964C2C">
        <w:rPr>
          <w:i w:val="0"/>
          <w:color w:val="auto"/>
          <w:sz w:val="28"/>
          <w:szCs w:val="28"/>
          <w:lang w:val="en-US"/>
        </w:rPr>
        <w:t>Delete</w:t>
      </w:r>
      <w:r w:rsidRPr="00964C2C">
        <w:rPr>
          <w:i w:val="0"/>
          <w:color w:val="auto"/>
          <w:sz w:val="28"/>
          <w:szCs w:val="28"/>
        </w:rPr>
        <w:t>_</w:t>
      </w:r>
      <w:proofErr w:type="spellStart"/>
      <w:r w:rsidRPr="00964C2C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964C2C" w:rsidRDefault="00964C2C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EC184B">
        <w:rPr>
          <w:noProof/>
          <w:lang w:eastAsia="ru-RU"/>
        </w:rPr>
        <w:lastRenderedPageBreak/>
        <w:drawing>
          <wp:inline distT="0" distB="0" distL="0" distR="0" wp14:anchorId="3078A1BA" wp14:editId="1EE126FA">
            <wp:extent cx="4677428" cy="3762900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2C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Update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old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</w:p>
    <w:p w:rsidR="009F5E04" w:rsidRDefault="009F5E04" w:rsidP="00E11F8E">
      <w:pPr>
        <w:keepNext/>
        <w:spacing w:before="240"/>
        <w:jc w:val="center"/>
      </w:pPr>
      <w:r w:rsidRPr="003A39F4">
        <w:rPr>
          <w:noProof/>
          <w:lang w:eastAsia="ru-RU"/>
        </w:rPr>
        <w:lastRenderedPageBreak/>
        <w:drawing>
          <wp:inline distT="0" distB="0" distL="0" distR="0" wp14:anchorId="50A70284" wp14:editId="32185B58">
            <wp:extent cx="5306165" cy="6087325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Update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old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3A39F4">
        <w:rPr>
          <w:noProof/>
          <w:lang w:eastAsia="ru-RU"/>
        </w:rPr>
        <w:lastRenderedPageBreak/>
        <w:drawing>
          <wp:inline distT="0" distB="0" distL="0" distR="0" wp14:anchorId="41B259E5" wp14:editId="722F77A3">
            <wp:extent cx="5940425" cy="420687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Insert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prot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concl</w:t>
      </w:r>
      <w:proofErr w:type="spellEnd"/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drawing>
          <wp:inline distT="0" distB="0" distL="0" distR="0" wp14:anchorId="217ABD64" wp14:editId="7CC07220">
            <wp:extent cx="5940425" cy="141859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</w:t>
      </w:r>
      <w:proofErr w:type="spellStart"/>
      <w:r w:rsidRPr="009F5E04">
        <w:rPr>
          <w:i w:val="0"/>
          <w:color w:val="auto"/>
          <w:sz w:val="28"/>
          <w:szCs w:val="28"/>
        </w:rPr>
        <w:t>выплнения</w:t>
      </w:r>
      <w:proofErr w:type="spellEnd"/>
      <w:r w:rsidRPr="009F5E04">
        <w:rPr>
          <w:i w:val="0"/>
          <w:color w:val="auto"/>
          <w:sz w:val="28"/>
          <w:szCs w:val="28"/>
        </w:rPr>
        <w:t xml:space="preserve"> триггера </w:t>
      </w:r>
      <w:r w:rsidRPr="009F5E04">
        <w:rPr>
          <w:i w:val="0"/>
          <w:color w:val="auto"/>
          <w:sz w:val="28"/>
          <w:szCs w:val="28"/>
          <w:lang w:val="en-US"/>
        </w:rPr>
        <w:t>Insert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prot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concl</w:t>
      </w:r>
      <w:proofErr w:type="spellEnd"/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lastRenderedPageBreak/>
        <w:drawing>
          <wp:inline distT="0" distB="0" distL="0" distR="0" wp14:anchorId="11F67691" wp14:editId="372F46FB">
            <wp:extent cx="5940425" cy="32924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date</w:t>
      </w: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drawing>
          <wp:inline distT="0" distB="0" distL="0" distR="0" wp14:anchorId="693E5F10" wp14:editId="18D1D071">
            <wp:extent cx="5940425" cy="24098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date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lastRenderedPageBreak/>
        <w:drawing>
          <wp:inline distT="0" distB="0" distL="0" distR="0" wp14:anchorId="2DE71DC8" wp14:editId="166E5175">
            <wp:extent cx="5940425" cy="240411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id</w:t>
      </w: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drawing>
          <wp:inline distT="0" distB="0" distL="0" distR="0" wp14:anchorId="451F6D7A" wp14:editId="61B7B8C3">
            <wp:extent cx="5940425" cy="227774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id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lastRenderedPageBreak/>
        <w:drawing>
          <wp:inline distT="0" distB="0" distL="0" distR="0" wp14:anchorId="2C670F7E" wp14:editId="08CA11EB">
            <wp:extent cx="5940425" cy="237998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phone</w:t>
      </w:r>
    </w:p>
    <w:p w:rsidR="009F5E04" w:rsidRDefault="009F5E04" w:rsidP="00E11F8E">
      <w:pPr>
        <w:keepNext/>
        <w:spacing w:after="0"/>
        <w:jc w:val="center"/>
      </w:pPr>
      <w:r w:rsidRPr="007D3CCC">
        <w:rPr>
          <w:noProof/>
          <w:lang w:eastAsia="ru-RU"/>
        </w:rPr>
        <w:drawing>
          <wp:inline distT="0" distB="0" distL="0" distR="0" wp14:anchorId="32F960A7" wp14:editId="23FDAA2E">
            <wp:extent cx="5940425" cy="14287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phone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lastRenderedPageBreak/>
        <w:drawing>
          <wp:inline distT="0" distB="0" distL="0" distR="0" wp14:anchorId="4EE9CAFC" wp14:editId="7A1D066D">
            <wp:extent cx="5940425" cy="39471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drawing>
          <wp:inline distT="0" distB="0" distL="0" distR="0" wp14:anchorId="015C0F71" wp14:editId="43C91E12">
            <wp:extent cx="5940425" cy="147193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lastRenderedPageBreak/>
        <w:drawing>
          <wp:inline distT="0" distB="0" distL="0" distR="0" wp14:anchorId="74C9326E" wp14:editId="65A08DBC">
            <wp:extent cx="5940425" cy="420624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doc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keepNext/>
        <w:spacing w:before="240"/>
        <w:jc w:val="center"/>
      </w:pPr>
      <w:r w:rsidRPr="00C749D6">
        <w:rPr>
          <w:noProof/>
          <w:lang w:eastAsia="ru-RU"/>
        </w:rPr>
        <w:drawing>
          <wp:inline distT="0" distB="0" distL="0" distR="0" wp14:anchorId="791167C9" wp14:editId="2BC79397">
            <wp:extent cx="5940425" cy="156019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doc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C749D6">
        <w:rPr>
          <w:noProof/>
          <w:lang w:eastAsia="ru-RU"/>
        </w:rPr>
        <w:lastRenderedPageBreak/>
        <w:drawing>
          <wp:inline distT="0" distB="0" distL="0" distR="0" wp14:anchorId="6DBED0E4" wp14:editId="4C60BA48">
            <wp:extent cx="5268060" cy="3524742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Delete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C749D6">
        <w:rPr>
          <w:noProof/>
          <w:lang w:eastAsia="ru-RU"/>
        </w:rPr>
        <w:lastRenderedPageBreak/>
        <w:drawing>
          <wp:inline distT="0" distB="0" distL="0" distR="0" wp14:anchorId="4A354C0E" wp14:editId="79B3845B">
            <wp:extent cx="5306165" cy="5439534"/>
            <wp:effectExtent l="0" t="0" r="889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</w:t>
      </w:r>
      <w:r w:rsidR="00E11F8E">
        <w:rPr>
          <w:i w:val="0"/>
          <w:color w:val="auto"/>
          <w:sz w:val="28"/>
          <w:szCs w:val="28"/>
        </w:rPr>
        <w:t xml:space="preserve">выполнения триггера </w:t>
      </w:r>
      <w:proofErr w:type="spellStart"/>
      <w:r w:rsidR="00E11F8E">
        <w:rPr>
          <w:i w:val="0"/>
          <w:color w:val="auto"/>
          <w:sz w:val="28"/>
          <w:szCs w:val="28"/>
        </w:rPr>
        <w:t>Delete_pass</w:t>
      </w:r>
      <w:proofErr w:type="spellEnd"/>
    </w:p>
    <w:p w:rsidR="00B658BA" w:rsidRPr="00B658BA" w:rsidRDefault="00B658BA" w:rsidP="00B658BA">
      <w:pPr>
        <w:spacing w:after="0"/>
        <w:rPr>
          <w:sz w:val="24"/>
          <w:szCs w:val="24"/>
        </w:rPr>
      </w:pPr>
      <w:r w:rsidRPr="00B658BA">
        <w:rPr>
          <w:sz w:val="24"/>
          <w:szCs w:val="24"/>
        </w:rPr>
        <w:t>Рисунки к главе 2:</w:t>
      </w:r>
    </w:p>
    <w:p w:rsidR="00E11F8E" w:rsidRDefault="00E11F8E" w:rsidP="00E11F8E">
      <w:pPr>
        <w:keepNext/>
        <w:spacing w:before="240"/>
        <w:jc w:val="center"/>
      </w:pPr>
      <w:r w:rsidRPr="004467CF">
        <w:rPr>
          <w:noProof/>
          <w:lang w:eastAsia="ru-RU"/>
        </w:rPr>
        <w:lastRenderedPageBreak/>
        <w:drawing>
          <wp:inline distT="0" distB="0" distL="0" distR="0" wp14:anchorId="42518E87" wp14:editId="4DD5A0FE">
            <wp:extent cx="5662541" cy="6172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3442" cy="61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51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регистрационных имен</w:t>
      </w:r>
    </w:p>
    <w:p w:rsidR="00E11F8E" w:rsidRDefault="00E11F8E" w:rsidP="00E11F8E">
      <w:pPr>
        <w:keepNext/>
        <w:spacing w:before="240"/>
        <w:jc w:val="center"/>
      </w:pPr>
      <w:r w:rsidRPr="004467CF">
        <w:rPr>
          <w:noProof/>
          <w:lang w:eastAsia="ru-RU"/>
        </w:rPr>
        <w:lastRenderedPageBreak/>
        <w:drawing>
          <wp:inline distT="0" distB="0" distL="0" distR="0" wp14:anchorId="2378CB14" wp14:editId="6C138D16">
            <wp:extent cx="3437131" cy="44100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8474" cy="441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52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Проверка отображения регистрационных имен</w:t>
      </w:r>
    </w:p>
    <w:p w:rsidR="00E11F8E" w:rsidRDefault="00E11F8E" w:rsidP="00E11F8E">
      <w:pPr>
        <w:keepNext/>
        <w:spacing w:before="240"/>
        <w:jc w:val="center"/>
      </w:pPr>
      <w:r w:rsidRPr="0039214D">
        <w:rPr>
          <w:noProof/>
          <w:lang w:eastAsia="ru-RU"/>
        </w:rPr>
        <w:lastRenderedPageBreak/>
        <w:drawing>
          <wp:inline distT="0" distB="0" distL="0" distR="0" wp14:anchorId="2D9DD60A" wp14:editId="1B29159A">
            <wp:extent cx="4495800" cy="3421904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7694" cy="34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53</w:t>
      </w:r>
      <w:r w:rsidRPr="00E11F8E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 xml:space="preserve"> - Создание имен пользов</w:t>
      </w:r>
      <w:r w:rsidRPr="00E11F8E">
        <w:rPr>
          <w:i w:val="0"/>
          <w:color w:val="auto"/>
          <w:sz w:val="28"/>
          <w:szCs w:val="28"/>
        </w:rPr>
        <w:t>а</w:t>
      </w:r>
      <w:r>
        <w:rPr>
          <w:i w:val="0"/>
          <w:color w:val="auto"/>
          <w:sz w:val="28"/>
          <w:szCs w:val="28"/>
        </w:rPr>
        <w:t>т</w:t>
      </w:r>
      <w:r w:rsidRPr="00E11F8E">
        <w:rPr>
          <w:i w:val="0"/>
          <w:color w:val="auto"/>
          <w:sz w:val="28"/>
          <w:szCs w:val="28"/>
        </w:rPr>
        <w:t>елей</w:t>
      </w:r>
    </w:p>
    <w:p w:rsidR="00E11F8E" w:rsidRPr="00E11F8E" w:rsidRDefault="00E11F8E" w:rsidP="00E11F8E">
      <w:pPr>
        <w:pStyle w:val="a6"/>
        <w:jc w:val="center"/>
        <w:rPr>
          <w:i w:val="0"/>
          <w:color w:val="auto"/>
          <w:sz w:val="28"/>
          <w:szCs w:val="28"/>
        </w:rPr>
      </w:pPr>
    </w:p>
    <w:p w:rsidR="00E11F8E" w:rsidRDefault="00E11F8E" w:rsidP="00E11F8E">
      <w:pPr>
        <w:keepNext/>
        <w:spacing w:before="240"/>
        <w:jc w:val="center"/>
      </w:pPr>
      <w:r w:rsidRPr="00123CD2">
        <w:rPr>
          <w:noProof/>
          <w:lang w:eastAsia="ru-RU"/>
        </w:rPr>
        <w:lastRenderedPageBreak/>
        <w:drawing>
          <wp:inline distT="0" distB="0" distL="0" distR="0" wp14:anchorId="0C40D5C6" wp14:editId="2E55B159">
            <wp:extent cx="2657846" cy="5020376"/>
            <wp:effectExtent l="0" t="0" r="952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54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Проверка отображения имен пользователей в Обозревателе объектов</w:t>
      </w:r>
    </w:p>
    <w:p w:rsidR="00E11F8E" w:rsidRDefault="00E11F8E" w:rsidP="00E11F8E">
      <w:pPr>
        <w:keepNext/>
        <w:spacing w:before="240"/>
        <w:jc w:val="center"/>
      </w:pPr>
      <w:r w:rsidRPr="00123CD2">
        <w:rPr>
          <w:noProof/>
          <w:lang w:eastAsia="ru-RU"/>
        </w:rPr>
        <w:drawing>
          <wp:inline distT="0" distB="0" distL="0" distR="0" wp14:anchorId="30B810C8" wp14:editId="20689862">
            <wp:extent cx="4439270" cy="2029108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55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роли </w:t>
      </w:r>
      <w:r w:rsidRPr="00E11F8E">
        <w:rPr>
          <w:i w:val="0"/>
          <w:color w:val="auto"/>
          <w:sz w:val="28"/>
          <w:szCs w:val="28"/>
          <w:lang w:val="en-US"/>
        </w:rPr>
        <w:t>directors</w:t>
      </w:r>
    </w:p>
    <w:p w:rsidR="00E11F8E" w:rsidRDefault="00E11F8E" w:rsidP="00E11F8E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5CCC99BB" wp14:editId="30327B98">
            <wp:extent cx="4248743" cy="226726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56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роли </w:t>
      </w:r>
      <w:r w:rsidRPr="00E11F8E">
        <w:rPr>
          <w:i w:val="0"/>
          <w:color w:val="auto"/>
          <w:sz w:val="28"/>
          <w:szCs w:val="28"/>
          <w:lang w:val="en-US"/>
        </w:rPr>
        <w:t>admins</w:t>
      </w:r>
    </w:p>
    <w:p w:rsidR="00E11F8E" w:rsidRDefault="00E11F8E" w:rsidP="00E11F8E">
      <w:pPr>
        <w:keepNext/>
        <w:spacing w:before="240"/>
        <w:jc w:val="center"/>
      </w:pPr>
      <w:r w:rsidRPr="009B376C">
        <w:rPr>
          <w:noProof/>
          <w:lang w:eastAsia="ru-RU"/>
        </w:rPr>
        <w:drawing>
          <wp:inline distT="0" distB="0" distL="0" distR="0" wp14:anchorId="23611444" wp14:editId="5E5328DA">
            <wp:extent cx="4496427" cy="316274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57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роли </w:t>
      </w:r>
      <w:r w:rsidRPr="00E11F8E">
        <w:rPr>
          <w:i w:val="0"/>
          <w:color w:val="auto"/>
          <w:sz w:val="28"/>
          <w:szCs w:val="28"/>
          <w:lang w:val="en-US"/>
        </w:rPr>
        <w:t>doctors</w:t>
      </w:r>
    </w:p>
    <w:p w:rsidR="007519E8" w:rsidRDefault="007519E8" w:rsidP="007519E8">
      <w:pPr>
        <w:keepNext/>
        <w:spacing w:before="240"/>
        <w:jc w:val="center"/>
      </w:pPr>
      <w:r w:rsidRPr="00123CD2">
        <w:rPr>
          <w:noProof/>
          <w:lang w:eastAsia="ru-RU"/>
        </w:rPr>
        <w:lastRenderedPageBreak/>
        <w:drawing>
          <wp:inline distT="0" distB="0" distL="0" distR="0" wp14:anchorId="3EDC3B1E" wp14:editId="21D4C80A">
            <wp:extent cx="3000794" cy="6077798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7519E8" w:rsidRDefault="007519E8" w:rsidP="007519E8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519E8">
        <w:rPr>
          <w:i w:val="0"/>
          <w:color w:val="auto"/>
          <w:sz w:val="28"/>
          <w:szCs w:val="28"/>
        </w:rPr>
        <w:t xml:space="preserve">Рисунок </w:t>
      </w:r>
      <w:r w:rsidRPr="007519E8">
        <w:rPr>
          <w:i w:val="0"/>
          <w:color w:val="auto"/>
          <w:sz w:val="28"/>
          <w:szCs w:val="28"/>
        </w:rPr>
        <w:fldChar w:fldCharType="begin"/>
      </w:r>
      <w:r w:rsidRPr="007519E8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519E8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58</w:t>
      </w:r>
      <w:r w:rsidRPr="007519E8">
        <w:rPr>
          <w:i w:val="0"/>
          <w:color w:val="auto"/>
          <w:sz w:val="28"/>
          <w:szCs w:val="28"/>
        </w:rPr>
        <w:fldChar w:fldCharType="end"/>
      </w:r>
      <w:r w:rsidRPr="007519E8">
        <w:rPr>
          <w:i w:val="0"/>
          <w:color w:val="auto"/>
          <w:sz w:val="28"/>
          <w:szCs w:val="28"/>
        </w:rPr>
        <w:t xml:space="preserve"> - Проверка отображения ролей  в Обозревателе объектов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240F4615" wp14:editId="79005E41">
            <wp:extent cx="4567529" cy="5059680"/>
            <wp:effectExtent l="0" t="0" r="508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5799" cy="50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59</w:t>
      </w:r>
      <w:r w:rsidRPr="00BF062C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 xml:space="preserve"> - Прове</w:t>
      </w:r>
      <w:r w:rsidRPr="00BF062C">
        <w:rPr>
          <w:i w:val="0"/>
          <w:color w:val="auto"/>
          <w:sz w:val="28"/>
          <w:szCs w:val="28"/>
        </w:rPr>
        <w:t>р</w:t>
      </w:r>
      <w:r>
        <w:rPr>
          <w:i w:val="0"/>
          <w:color w:val="auto"/>
          <w:sz w:val="28"/>
          <w:szCs w:val="28"/>
        </w:rPr>
        <w:t>к</w:t>
      </w:r>
      <w:r w:rsidRPr="00BF062C">
        <w:rPr>
          <w:i w:val="0"/>
          <w:color w:val="auto"/>
          <w:sz w:val="28"/>
          <w:szCs w:val="28"/>
        </w:rPr>
        <w:t xml:space="preserve">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базы данных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2FE5385F" wp14:editId="07B053E8">
            <wp:extent cx="5127417" cy="44653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6429" cy="44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60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proofErr w:type="spellStart"/>
      <w:r w:rsidRPr="00BF062C">
        <w:rPr>
          <w:i w:val="0"/>
          <w:color w:val="auto"/>
          <w:sz w:val="28"/>
          <w:szCs w:val="28"/>
        </w:rPr>
        <w:t>admins</w:t>
      </w:r>
      <w:proofErr w:type="spellEnd"/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Insert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med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check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447947E2" wp14:editId="7BC77D9E">
            <wp:extent cx="4955086" cy="432054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469" cy="432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61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Delete</w:t>
      </w:r>
      <w:r w:rsidRPr="00BF062C">
        <w:rPr>
          <w:i w:val="0"/>
          <w:color w:val="auto"/>
          <w:sz w:val="28"/>
          <w:szCs w:val="28"/>
        </w:rPr>
        <w:t>_</w:t>
      </w:r>
      <w:proofErr w:type="spellStart"/>
      <w:r w:rsidRPr="00BF062C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70E4D20F" wp14:editId="155B6B62">
            <wp:extent cx="5102225" cy="4447743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08014" cy="445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Default="00BF062C" w:rsidP="00BF062C">
      <w:pPr>
        <w:pStyle w:val="a6"/>
        <w:spacing w:line="360" w:lineRule="auto"/>
        <w:jc w:val="center"/>
        <w:rPr>
          <w:sz w:val="24"/>
          <w:szCs w:val="24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62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Update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data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pass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78A401CC" wp14:editId="46E5DC94">
            <wp:extent cx="5185102" cy="450447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4160" cy="45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63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Update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pass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id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24345A33" wp14:editId="07750B81">
            <wp:extent cx="4899863" cy="425196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42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64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directors</w:t>
      </w:r>
      <w:r w:rsidRPr="00BF062C">
        <w:rPr>
          <w:i w:val="0"/>
          <w:color w:val="auto"/>
          <w:sz w:val="28"/>
          <w:szCs w:val="28"/>
        </w:rPr>
        <w:t xml:space="preserve"> в свойствах таблицы </w:t>
      </w:r>
      <w:r w:rsidRPr="00BF062C">
        <w:rPr>
          <w:i w:val="0"/>
          <w:color w:val="auto"/>
          <w:sz w:val="28"/>
          <w:szCs w:val="28"/>
          <w:lang w:val="en-US"/>
        </w:rPr>
        <w:t>Employee</w:t>
      </w:r>
    </w:p>
    <w:p w:rsidR="00BF062C" w:rsidRDefault="00BF062C" w:rsidP="00BF062C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6E4981AC" wp14:editId="15008FE9">
            <wp:extent cx="5080568" cy="4434840"/>
            <wp:effectExtent l="0" t="0" r="635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7213" cy="444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65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directors</w:t>
      </w:r>
      <w:r w:rsidR="009E0BB7">
        <w:rPr>
          <w:i w:val="0"/>
          <w:color w:val="auto"/>
          <w:sz w:val="28"/>
          <w:szCs w:val="28"/>
        </w:rPr>
        <w:t xml:space="preserve"> </w:t>
      </w:r>
      <w:r w:rsidRPr="00BF062C">
        <w:rPr>
          <w:i w:val="0"/>
          <w:color w:val="auto"/>
          <w:sz w:val="28"/>
          <w:szCs w:val="28"/>
        </w:rPr>
        <w:t xml:space="preserve">в свойствах таблицы </w:t>
      </w:r>
      <w:r w:rsidRPr="00BF062C">
        <w:rPr>
          <w:i w:val="0"/>
          <w:color w:val="auto"/>
          <w:sz w:val="28"/>
          <w:szCs w:val="28"/>
          <w:lang w:val="en-US"/>
        </w:rPr>
        <w:t>Passport</w:t>
      </w:r>
    </w:p>
    <w:p w:rsidR="009E0BB7" w:rsidRDefault="009E0BB7" w:rsidP="009E0BB7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5564C53" wp14:editId="1ABAF3DB">
            <wp:extent cx="4712200" cy="41148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2533" cy="412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B7" w:rsidRPr="009E0BB7" w:rsidRDefault="009E0BB7" w:rsidP="009E0BB7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E0BB7">
        <w:rPr>
          <w:i w:val="0"/>
          <w:color w:val="auto"/>
          <w:sz w:val="28"/>
          <w:szCs w:val="28"/>
        </w:rPr>
        <w:t xml:space="preserve">Рисунок </w:t>
      </w:r>
      <w:r w:rsidRPr="009E0BB7">
        <w:rPr>
          <w:i w:val="0"/>
          <w:color w:val="auto"/>
          <w:sz w:val="28"/>
          <w:szCs w:val="28"/>
        </w:rPr>
        <w:fldChar w:fldCharType="begin"/>
      </w:r>
      <w:r w:rsidRPr="009E0BB7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9E0BB7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66</w:t>
      </w:r>
      <w:r w:rsidRPr="009E0BB7">
        <w:rPr>
          <w:i w:val="0"/>
          <w:color w:val="auto"/>
          <w:sz w:val="28"/>
          <w:szCs w:val="28"/>
        </w:rPr>
        <w:fldChar w:fldCharType="end"/>
      </w:r>
      <w:r w:rsidRPr="009E0BB7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9E0BB7">
        <w:rPr>
          <w:i w:val="0"/>
          <w:color w:val="auto"/>
          <w:sz w:val="28"/>
          <w:szCs w:val="28"/>
          <w:lang w:val="en-US"/>
        </w:rPr>
        <w:t>directors</w:t>
      </w:r>
      <w:r>
        <w:rPr>
          <w:i w:val="0"/>
          <w:color w:val="auto"/>
          <w:sz w:val="28"/>
          <w:szCs w:val="28"/>
        </w:rPr>
        <w:t xml:space="preserve"> </w:t>
      </w:r>
      <w:r w:rsidRPr="009E0BB7">
        <w:rPr>
          <w:i w:val="0"/>
          <w:color w:val="auto"/>
          <w:sz w:val="28"/>
          <w:szCs w:val="28"/>
        </w:rPr>
        <w:t xml:space="preserve">в свойствах хранимой процедуры </w:t>
      </w:r>
      <w:r w:rsidRPr="009E0BB7">
        <w:rPr>
          <w:i w:val="0"/>
          <w:color w:val="auto"/>
          <w:sz w:val="28"/>
          <w:szCs w:val="28"/>
          <w:lang w:val="en-US"/>
        </w:rPr>
        <w:t>Select</w:t>
      </w:r>
      <w:r w:rsidRPr="009E0BB7">
        <w:rPr>
          <w:i w:val="0"/>
          <w:color w:val="auto"/>
          <w:sz w:val="28"/>
          <w:szCs w:val="28"/>
        </w:rPr>
        <w:t>_</w:t>
      </w:r>
      <w:proofErr w:type="spellStart"/>
      <w:r w:rsidRPr="009E0BB7">
        <w:rPr>
          <w:i w:val="0"/>
          <w:color w:val="auto"/>
          <w:sz w:val="28"/>
          <w:szCs w:val="28"/>
          <w:lang w:val="en-US"/>
        </w:rPr>
        <w:t>concl</w:t>
      </w:r>
      <w:proofErr w:type="spellEnd"/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for</w:t>
      </w:r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date</w:t>
      </w:r>
    </w:p>
    <w:p w:rsidR="009E0BB7" w:rsidRDefault="009E0BB7" w:rsidP="00E44D18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D3455D1" wp14:editId="6BCD118F">
            <wp:extent cx="5167360" cy="45034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3324" cy="45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B7" w:rsidRPr="009E0BB7" w:rsidRDefault="009E0BB7" w:rsidP="009E0BB7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E0BB7">
        <w:rPr>
          <w:i w:val="0"/>
          <w:color w:val="auto"/>
          <w:sz w:val="28"/>
          <w:szCs w:val="28"/>
        </w:rPr>
        <w:t xml:space="preserve">Рисунок </w:t>
      </w:r>
      <w:r w:rsidRPr="009E0BB7">
        <w:rPr>
          <w:i w:val="0"/>
          <w:color w:val="auto"/>
          <w:sz w:val="28"/>
          <w:szCs w:val="28"/>
        </w:rPr>
        <w:fldChar w:fldCharType="begin"/>
      </w:r>
      <w:r w:rsidRPr="009E0BB7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9E0BB7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67</w:t>
      </w:r>
      <w:r w:rsidRPr="009E0BB7">
        <w:rPr>
          <w:i w:val="0"/>
          <w:color w:val="auto"/>
          <w:sz w:val="28"/>
          <w:szCs w:val="28"/>
        </w:rPr>
        <w:fldChar w:fldCharType="end"/>
      </w:r>
      <w:r w:rsidRPr="009E0BB7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9E0BB7">
        <w:rPr>
          <w:i w:val="0"/>
          <w:color w:val="auto"/>
          <w:sz w:val="28"/>
          <w:szCs w:val="28"/>
          <w:lang w:val="en-US"/>
        </w:rPr>
        <w:t>directors</w:t>
      </w:r>
      <w:r>
        <w:rPr>
          <w:i w:val="0"/>
          <w:color w:val="auto"/>
          <w:sz w:val="28"/>
          <w:szCs w:val="28"/>
        </w:rPr>
        <w:t xml:space="preserve"> </w:t>
      </w:r>
      <w:r w:rsidRPr="009E0BB7">
        <w:rPr>
          <w:i w:val="0"/>
          <w:color w:val="auto"/>
          <w:sz w:val="28"/>
          <w:szCs w:val="28"/>
        </w:rPr>
        <w:t xml:space="preserve">в свойствах хранимой процедуры </w:t>
      </w:r>
      <w:r w:rsidRPr="009E0BB7">
        <w:rPr>
          <w:i w:val="0"/>
          <w:color w:val="auto"/>
          <w:sz w:val="28"/>
          <w:szCs w:val="28"/>
          <w:lang w:val="en-US"/>
        </w:rPr>
        <w:t>Select</w:t>
      </w:r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res</w:t>
      </w:r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for</w:t>
      </w:r>
      <w:r w:rsidRPr="009E0BB7">
        <w:rPr>
          <w:i w:val="0"/>
          <w:color w:val="auto"/>
          <w:sz w:val="28"/>
          <w:szCs w:val="28"/>
        </w:rPr>
        <w:t>_</w:t>
      </w:r>
      <w:proofErr w:type="spellStart"/>
      <w:r w:rsidRPr="009E0BB7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7B3F9D" w:rsidRDefault="007B3F9D" w:rsidP="007B3F9D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7BFF9A1F" wp14:editId="17C88BC7">
            <wp:extent cx="5139950" cy="4474036"/>
            <wp:effectExtent l="0" t="0" r="3810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47076" cy="44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B7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68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Select</w:t>
      </w:r>
      <w:r w:rsidRPr="007B3F9D">
        <w:rPr>
          <w:i w:val="0"/>
          <w:color w:val="auto"/>
          <w:sz w:val="28"/>
          <w:szCs w:val="28"/>
        </w:rPr>
        <w:t>_</w:t>
      </w:r>
      <w:proofErr w:type="spellStart"/>
      <w:r w:rsidRPr="007B3F9D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ready</w:t>
      </w:r>
    </w:p>
    <w:p w:rsidR="007B3F9D" w:rsidRDefault="007B3F9D" w:rsidP="007B3F9D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0372255" wp14:editId="1E2CE4BB">
            <wp:extent cx="5940425" cy="518604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69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Update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data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pass</w:t>
      </w:r>
    </w:p>
    <w:p w:rsidR="007B3F9D" w:rsidRDefault="007B3F9D" w:rsidP="007B3F9D">
      <w:pPr>
        <w:keepNext/>
        <w:spacing w:after="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175DB056" wp14:editId="004299FB">
            <wp:extent cx="5940425" cy="51841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70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Update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pass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id</w:t>
      </w:r>
    </w:p>
    <w:p w:rsidR="007B3F9D" w:rsidRDefault="007B3F9D" w:rsidP="007B3F9D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798CA0C5" wp14:editId="2300AFF6">
            <wp:extent cx="5696585" cy="4990221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98207" cy="49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71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Delete</w:t>
      </w:r>
      <w:r w:rsidRPr="007B3F9D">
        <w:rPr>
          <w:i w:val="0"/>
          <w:color w:val="auto"/>
          <w:sz w:val="28"/>
          <w:szCs w:val="28"/>
        </w:rPr>
        <w:t>_</w:t>
      </w:r>
      <w:proofErr w:type="spellStart"/>
      <w:r w:rsidRPr="007B3F9D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187DEB" w:rsidRDefault="00187DEB" w:rsidP="00187DEB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3A5AF550" wp14:editId="4E81C924">
            <wp:extent cx="5850974" cy="5067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52207" cy="50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187DEB" w:rsidRDefault="00187DEB" w:rsidP="00187DE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187DEB">
        <w:rPr>
          <w:i w:val="0"/>
          <w:color w:val="auto"/>
          <w:sz w:val="28"/>
          <w:szCs w:val="28"/>
        </w:rPr>
        <w:t xml:space="preserve">Рисунок </w:t>
      </w:r>
      <w:r w:rsidRPr="00187DEB">
        <w:rPr>
          <w:i w:val="0"/>
          <w:color w:val="auto"/>
          <w:sz w:val="28"/>
          <w:szCs w:val="28"/>
        </w:rPr>
        <w:fldChar w:fldCharType="begin"/>
      </w:r>
      <w:r w:rsidRPr="00187D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187DEB"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noProof/>
          <w:color w:val="auto"/>
          <w:sz w:val="28"/>
          <w:szCs w:val="28"/>
        </w:rPr>
        <w:t>72</w:t>
      </w:r>
      <w:r w:rsidRPr="00187DEB">
        <w:rPr>
          <w:i w:val="0"/>
          <w:color w:val="auto"/>
          <w:sz w:val="28"/>
          <w:szCs w:val="28"/>
        </w:rPr>
        <w:fldChar w:fldCharType="end"/>
      </w:r>
      <w:r w:rsidRPr="00187DEB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187DEB">
        <w:rPr>
          <w:i w:val="0"/>
          <w:color w:val="auto"/>
          <w:sz w:val="28"/>
          <w:szCs w:val="28"/>
          <w:lang w:val="en-US"/>
        </w:rPr>
        <w:t>directors</w:t>
      </w:r>
      <w:r w:rsidRPr="00187DEB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proofErr w:type="spellStart"/>
      <w:r w:rsidRPr="00187DEB">
        <w:rPr>
          <w:i w:val="0"/>
          <w:color w:val="auto"/>
          <w:sz w:val="28"/>
          <w:szCs w:val="28"/>
          <w:lang w:val="en-US"/>
        </w:rPr>
        <w:t>Calc</w:t>
      </w:r>
      <w:proofErr w:type="spellEnd"/>
      <w:r w:rsidRPr="00187DEB">
        <w:rPr>
          <w:i w:val="0"/>
          <w:color w:val="auto"/>
          <w:sz w:val="28"/>
          <w:szCs w:val="28"/>
        </w:rPr>
        <w:t>_</w:t>
      </w:r>
      <w:proofErr w:type="spellStart"/>
      <w:r w:rsidRPr="00187DEB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187DEB">
        <w:rPr>
          <w:i w:val="0"/>
          <w:color w:val="auto"/>
          <w:sz w:val="28"/>
          <w:szCs w:val="28"/>
        </w:rPr>
        <w:t>_</w:t>
      </w:r>
      <w:r w:rsidRPr="00187DEB">
        <w:rPr>
          <w:i w:val="0"/>
          <w:color w:val="auto"/>
          <w:sz w:val="28"/>
          <w:szCs w:val="28"/>
          <w:lang w:val="en-US"/>
        </w:rPr>
        <w:t>ready</w:t>
      </w:r>
    </w:p>
    <w:p w:rsidR="00187DEB" w:rsidRDefault="00187DEB" w:rsidP="00187DEB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E35474B" wp14:editId="6CFCEE12">
            <wp:extent cx="5641975" cy="5921209"/>
            <wp:effectExtent l="0" t="0" r="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44340" cy="59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EB" w:rsidRPr="00187DEB" w:rsidRDefault="00187DEB" w:rsidP="00187DE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187DEB">
        <w:rPr>
          <w:i w:val="0"/>
          <w:color w:val="auto"/>
          <w:sz w:val="28"/>
          <w:szCs w:val="28"/>
        </w:rPr>
        <w:t xml:space="preserve">Рисунок </w:t>
      </w:r>
      <w:r w:rsidRPr="00187DEB">
        <w:rPr>
          <w:i w:val="0"/>
          <w:color w:val="auto"/>
          <w:sz w:val="28"/>
          <w:szCs w:val="28"/>
        </w:rPr>
        <w:fldChar w:fldCharType="begin"/>
      </w:r>
      <w:r w:rsidRPr="00187D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187DEB"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noProof/>
          <w:color w:val="auto"/>
          <w:sz w:val="28"/>
          <w:szCs w:val="28"/>
        </w:rPr>
        <w:t>73</w:t>
      </w:r>
      <w:r w:rsidRPr="00187DEB">
        <w:rPr>
          <w:i w:val="0"/>
          <w:color w:val="auto"/>
          <w:sz w:val="28"/>
          <w:szCs w:val="28"/>
        </w:rPr>
        <w:fldChar w:fldCharType="end"/>
      </w:r>
      <w:r w:rsidRPr="00187DEB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187DEB">
        <w:rPr>
          <w:i w:val="0"/>
          <w:color w:val="auto"/>
          <w:sz w:val="28"/>
          <w:szCs w:val="28"/>
          <w:lang w:val="en-US"/>
        </w:rPr>
        <w:t>doctors</w:t>
      </w:r>
      <w:r w:rsidRPr="00187DEB">
        <w:rPr>
          <w:i w:val="0"/>
          <w:color w:val="auto"/>
          <w:sz w:val="28"/>
          <w:szCs w:val="28"/>
        </w:rPr>
        <w:t xml:space="preserve">  в свойствах таблицы </w:t>
      </w:r>
      <w:r w:rsidRPr="00187DEB">
        <w:rPr>
          <w:i w:val="0"/>
          <w:color w:val="auto"/>
          <w:sz w:val="28"/>
          <w:szCs w:val="28"/>
          <w:lang w:val="en-US"/>
        </w:rPr>
        <w:t>Protocol</w:t>
      </w:r>
    </w:p>
    <w:p w:rsidR="00187DEB" w:rsidRDefault="00187DEB" w:rsidP="00187DEB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6E72065C" wp14:editId="276AF561">
            <wp:extent cx="5940425" cy="516826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EB" w:rsidRPr="00187DEB" w:rsidRDefault="00187DEB" w:rsidP="00187DE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187DEB">
        <w:rPr>
          <w:i w:val="0"/>
          <w:color w:val="auto"/>
          <w:sz w:val="28"/>
          <w:szCs w:val="28"/>
        </w:rPr>
        <w:t xml:space="preserve">Рисунок </w:t>
      </w:r>
      <w:r w:rsidRPr="00187DEB">
        <w:rPr>
          <w:i w:val="0"/>
          <w:color w:val="auto"/>
          <w:sz w:val="28"/>
          <w:szCs w:val="28"/>
        </w:rPr>
        <w:fldChar w:fldCharType="begin"/>
      </w:r>
      <w:r w:rsidRPr="00187D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187DEB">
        <w:rPr>
          <w:i w:val="0"/>
          <w:color w:val="auto"/>
          <w:sz w:val="28"/>
          <w:szCs w:val="28"/>
        </w:rPr>
        <w:fldChar w:fldCharType="separate"/>
      </w:r>
      <w:r w:rsidRPr="00187DEB">
        <w:rPr>
          <w:i w:val="0"/>
          <w:noProof/>
          <w:color w:val="auto"/>
          <w:sz w:val="28"/>
          <w:szCs w:val="28"/>
        </w:rPr>
        <w:t>74</w:t>
      </w:r>
      <w:r w:rsidRPr="00187DEB">
        <w:rPr>
          <w:i w:val="0"/>
          <w:color w:val="auto"/>
          <w:sz w:val="28"/>
          <w:szCs w:val="28"/>
        </w:rPr>
        <w:fldChar w:fldCharType="end"/>
      </w:r>
      <w:r w:rsidRPr="00187DEB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187DEB">
        <w:rPr>
          <w:i w:val="0"/>
          <w:color w:val="auto"/>
          <w:sz w:val="28"/>
          <w:szCs w:val="28"/>
          <w:lang w:val="en-US"/>
        </w:rPr>
        <w:t>directors</w:t>
      </w:r>
      <w:r w:rsidRPr="00187DEB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187DEB">
        <w:rPr>
          <w:i w:val="0"/>
          <w:color w:val="auto"/>
          <w:sz w:val="28"/>
          <w:szCs w:val="28"/>
          <w:lang w:val="en-US"/>
        </w:rPr>
        <w:t>Select</w:t>
      </w:r>
      <w:r w:rsidRPr="00187DEB">
        <w:rPr>
          <w:i w:val="0"/>
          <w:color w:val="auto"/>
          <w:sz w:val="28"/>
          <w:szCs w:val="28"/>
        </w:rPr>
        <w:t>_</w:t>
      </w:r>
      <w:r w:rsidRPr="00187DEB">
        <w:rPr>
          <w:i w:val="0"/>
          <w:color w:val="auto"/>
          <w:sz w:val="28"/>
          <w:szCs w:val="28"/>
          <w:lang w:val="en-US"/>
        </w:rPr>
        <w:t>res</w:t>
      </w:r>
      <w:r w:rsidRPr="00187DEB">
        <w:rPr>
          <w:i w:val="0"/>
          <w:color w:val="auto"/>
          <w:sz w:val="28"/>
          <w:szCs w:val="28"/>
        </w:rPr>
        <w:t>_</w:t>
      </w:r>
      <w:r w:rsidRPr="00187DEB">
        <w:rPr>
          <w:i w:val="0"/>
          <w:color w:val="auto"/>
          <w:sz w:val="28"/>
          <w:szCs w:val="28"/>
          <w:lang w:val="en-US"/>
        </w:rPr>
        <w:t>for</w:t>
      </w:r>
      <w:r w:rsidRPr="00187DEB">
        <w:rPr>
          <w:i w:val="0"/>
          <w:color w:val="auto"/>
          <w:sz w:val="28"/>
          <w:szCs w:val="28"/>
        </w:rPr>
        <w:t>_</w:t>
      </w:r>
      <w:proofErr w:type="spellStart"/>
      <w:r w:rsidRPr="00187DEB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2923AD" w:rsidRPr="002923AD" w:rsidRDefault="002923AD" w:rsidP="00363E3A">
      <w:pPr>
        <w:spacing w:after="0"/>
        <w:ind w:firstLine="709"/>
        <w:rPr>
          <w:sz w:val="24"/>
          <w:szCs w:val="24"/>
        </w:rPr>
      </w:pPr>
      <w:r w:rsidRPr="002923AD">
        <w:rPr>
          <w:sz w:val="24"/>
          <w:szCs w:val="24"/>
        </w:rPr>
        <w:t>Листинг создания базы данных: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>USE</w:t>
      </w:r>
      <w:r w:rsidRPr="00EC2A0C">
        <w:rPr>
          <w:rFonts w:cs="Times New Roman"/>
          <w:sz w:val="24"/>
          <w:szCs w:val="24"/>
        </w:rPr>
        <w:t xml:space="preserve">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</w:rPr>
        <w:t>;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Passport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VARCHAR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NCHAR(7)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7C01C4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)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Employee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emp_age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emp_gender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CHAR(1)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emp_email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NCHAR(20)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 REFERENCES Passport(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ON UPDATE CASCADE ON DELETE CASCADE</w:t>
      </w:r>
    </w:p>
    <w:p w:rsidR="007C01C4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);CREATE INDEX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emp_name_idx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ON Employee(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Doctor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doc_spec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CHAR(20) NOT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doc_email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NCHAR(20) NULL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);</w:t>
      </w:r>
    </w:p>
    <w:p w:rsidR="00545443" w:rsidRPr="00EC2A0C" w:rsidRDefault="007C01C4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INDEX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doc_name_idx</w:t>
      </w:r>
      <w:proofErr w:type="spellEnd"/>
      <w:r w:rsidR="00545443" w:rsidRPr="00EC2A0C">
        <w:rPr>
          <w:rFonts w:cs="Times New Roman"/>
          <w:sz w:val="24"/>
          <w:szCs w:val="24"/>
          <w:lang w:val="en-US"/>
        </w:rPr>
        <w:t xml:space="preserve"> ON Doctor(</w:t>
      </w:r>
      <w:proofErr w:type="spellStart"/>
      <w:r w:rsidR="00545443" w:rsidRPr="00EC2A0C">
        <w:rPr>
          <w:rFonts w:cs="Times New Roman"/>
          <w:sz w:val="24"/>
          <w:szCs w:val="24"/>
          <w:lang w:val="en-US"/>
        </w:rPr>
        <w:t>doc_fname</w:t>
      </w:r>
      <w:proofErr w:type="spellEnd"/>
      <w:r w:rsidR="00545443"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="00545443" w:rsidRPr="00EC2A0C">
        <w:rPr>
          <w:rFonts w:cs="Times New Roman"/>
          <w:sz w:val="24"/>
          <w:szCs w:val="24"/>
          <w:lang w:val="en-US"/>
        </w:rPr>
        <w:t>doc_name</w:t>
      </w:r>
      <w:proofErr w:type="spellEnd"/>
      <w:r w:rsidR="00545443" w:rsidRPr="00EC2A0C">
        <w:rPr>
          <w:rFonts w:cs="Times New Roman"/>
          <w:sz w:val="24"/>
          <w:szCs w:val="24"/>
          <w:lang w:val="en-US"/>
        </w:rPr>
        <w:t>)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TABLE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NOT NULL,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DATETIME NOT NULL,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 REFERENCES Employee(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ON UPDATE CASCADE ON DELETE CASCADE,</w:t>
      </w:r>
    </w:p>
    <w:p w:rsidR="00B6120A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foreign_doc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</w:t>
      </w:r>
      <w:r w:rsidR="00EC2A0C">
        <w:rPr>
          <w:rFonts w:cs="Times New Roman"/>
          <w:sz w:val="24"/>
          <w:szCs w:val="24"/>
          <w:lang w:val="en-US"/>
        </w:rPr>
        <w:t>c_id</w:t>
      </w:r>
      <w:proofErr w:type="spellEnd"/>
      <w:r w:rsidR="00EC2A0C">
        <w:rPr>
          <w:rFonts w:cs="Times New Roman"/>
          <w:sz w:val="24"/>
          <w:szCs w:val="24"/>
          <w:lang w:val="en-US"/>
        </w:rPr>
        <w:t>) REFERENCES Doctor(</w:t>
      </w:r>
      <w:proofErr w:type="spellStart"/>
      <w:r w:rsid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="00EC2A0C">
        <w:rPr>
          <w:rFonts w:cs="Times New Roman"/>
          <w:sz w:val="24"/>
          <w:szCs w:val="24"/>
          <w:lang w:val="en-US"/>
        </w:rPr>
        <w:t>)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Results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res_temp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FLOAT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res_sys_pres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res_dias_pres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res_pulse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res_alco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FLOAT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res_compl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NCHAR(100)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REFERENCES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>(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</w:t>
      </w:r>
    </w:p>
    <w:p w:rsidR="00B6120A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  <w:t>ON DELETE CASCADE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Protocol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prim_prot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prot_concl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NCHAR(100) NOT NULL,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>) REFERENCES Results(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B6120A" w:rsidRPr="00047F7D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Select_concl_for_date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prot_concl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Protocol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WHERE CAST(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DATE)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prot.prot_num</w:t>
      </w:r>
      <w:proofErr w:type="spellEnd"/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90E83" w:rsidRPr="00047F7D" w:rsidRDefault="00EC2A0C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@flag BIT = 0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IF @flag = 0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res_temp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res_sys_pres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res_dias_pres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res_pulse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res_alco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res_compl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Results AS res,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res.res_id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res_temp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res_sys_pres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res_dias_pres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res_pulse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res_alco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res_compl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prot_concl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Results AS res,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Protocol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res.res_id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res.res_id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prot.prot_num</w:t>
      </w:r>
      <w:proofErr w:type="spellEnd"/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Select_emp_ready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Protocol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</w:t>
      </w:r>
      <w:proofErr w:type="spellStart"/>
      <w:r w:rsidRPr="00EC2A0C">
        <w:rPr>
          <w:rFonts w:cs="Times New Roman"/>
          <w:sz w:val="24"/>
          <w:szCs w:val="24"/>
        </w:rPr>
        <w:t>prot_concl</w:t>
      </w:r>
      <w:proofErr w:type="spellEnd"/>
      <w:r w:rsidRPr="00EC2A0C">
        <w:rPr>
          <w:rFonts w:cs="Times New Roman"/>
          <w:sz w:val="24"/>
          <w:szCs w:val="24"/>
        </w:rPr>
        <w:t xml:space="preserve"> = 'Признаки состояний и заболеваний отсутствуют'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Insert_med_check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DATETIME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IF EXISTS(SELECT *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UPDATE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new_check_date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INSERT INTO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VALUES (@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Update_data_pass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VARCHAR(100),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NCHAR(7)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DISABLE TRIGGER 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Update_old_pass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IF EXISTS(SELECT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Passport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UPDATE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new_pass_code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 ('Таких номера и серии паспорта не существует для обновления',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old_pass_id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ENABLE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Update_old_pass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IF NOT EXISTS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Passport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BEGIN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UPDATE Passport 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old_pass_id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 ('Такие номер и серия паспорта уже существуют в базе данных',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Calc_emp_ready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COUNT(DISTINCT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count_ready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m, Protocol AS p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p.prot_num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</w:rPr>
        <w:t>p.prot_concl</w:t>
      </w:r>
      <w:proofErr w:type="spellEnd"/>
      <w:r w:rsidRPr="00EC2A0C">
        <w:rPr>
          <w:rFonts w:cs="Times New Roman"/>
          <w:sz w:val="24"/>
          <w:szCs w:val="24"/>
        </w:rPr>
        <w:t xml:space="preserve"> = 'Признаки состояний и заболеваний отсутствуют'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DELETE FROM Employee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Update_old_pass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UPDATE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'000-000',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'1900-01-01',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'</w:t>
      </w:r>
      <w:r w:rsidRPr="00EC2A0C">
        <w:rPr>
          <w:rFonts w:cs="Times New Roman"/>
          <w:sz w:val="24"/>
          <w:szCs w:val="24"/>
        </w:rPr>
        <w:t>Данные</w:t>
      </w:r>
      <w:r w:rsidRPr="00EC2A0C">
        <w:rPr>
          <w:rFonts w:cs="Times New Roman"/>
          <w:sz w:val="24"/>
          <w:szCs w:val="24"/>
          <w:lang w:val="en-US"/>
        </w:rPr>
        <w:t xml:space="preserve"> </w:t>
      </w:r>
      <w:r w:rsidRPr="00EC2A0C">
        <w:rPr>
          <w:rFonts w:cs="Times New Roman"/>
          <w:sz w:val="24"/>
          <w:szCs w:val="24"/>
        </w:rPr>
        <w:t>устарели</w:t>
      </w:r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inserted)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Insert_prot_concl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Protocol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DECLARE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inserted.prot_num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inserted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Employee AS e,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Employee AS e,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Employee AS e,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EXEC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, 1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DECLARE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SET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MAX(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SET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IF @</w:t>
      </w:r>
      <w:proofErr w:type="spellStart"/>
      <w:r w:rsidRPr="00EC2A0C">
        <w:rPr>
          <w:rFonts w:cs="Times New Roman"/>
          <w:sz w:val="24"/>
          <w:szCs w:val="24"/>
        </w:rPr>
        <w:t>check_date</w:t>
      </w:r>
      <w:proofErr w:type="spellEnd"/>
      <w:r w:rsidRPr="00EC2A0C">
        <w:rPr>
          <w:rFonts w:cs="Times New Roman"/>
          <w:sz w:val="24"/>
          <w:szCs w:val="24"/>
        </w:rPr>
        <w:t xml:space="preserve"> &gt; GETDATE()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RAISERROR('Дата прохождения мед. осмотра не может быть позже сегодняшней даты!', 16,1)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IF EXISTS(SELECT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'[0-9][0-9][0-9][0-9] [0-9][0-9][0-9][0-9][0-9][0-9]')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RETURN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 ('Ошибка при вводе данных паспорта', 16, 1)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lastRenderedPageBreak/>
        <w:t xml:space="preserve">        </w:t>
      </w:r>
      <w:r w:rsidRPr="00047F7D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ON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AS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DECLARE @phone NCHAR(11)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@phone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inserted.emp_phone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inserted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IF (@phone LIKE '8[0-9][0-9][0-9][0-9][0-9][0-9][0-9][0-9][0-9][0-9]')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RETURN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RAISERROR('Некорректный номер телефона (ожидается ввод только цифр) или номер начинается не с цифры ''8''!', 16,1)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047F7D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ab/>
        <w:t>END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Check_doc_name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Doctor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IF 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 xml:space="preserve">    </w:t>
      </w:r>
      <w:r w:rsidRPr="00EC2A0C">
        <w:rPr>
          <w:rFonts w:cs="Times New Roman"/>
          <w:sz w:val="24"/>
          <w:szCs w:val="24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    RAISERROR ('ФИО доктора не должно содержать цифры', 16, 1)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 xml:space="preserve">        </w:t>
      </w:r>
      <w:r w:rsidRPr="00047F7D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 xml:space="preserve">        RETURN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 xml:space="preserve">    END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Check_emp_name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IF 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 xml:space="preserve">    </w:t>
      </w:r>
      <w:r w:rsidRPr="00EC2A0C">
        <w:rPr>
          <w:rFonts w:cs="Times New Roman"/>
          <w:sz w:val="24"/>
          <w:szCs w:val="24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    RAISERROR ('ФИО сотрудника не должно содержать цифры',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 xml:space="preserve">        </w:t>
      </w:r>
      <w:r w:rsidRPr="00EC2A0C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Delete_pass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  <w:t>ON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AFTER DELETE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DELETE FROM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deleted)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047F7D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USE [master]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[employee01] WITH PASSWORD=N'VerySTRPass1'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[employee02] WITH PASSWORD=N'VerySTRPass2'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[employee03] WITH PASSWORD=N'VerySTRPass3'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[employee04] WITH PASSWORD=N'VerySTRPass4'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[employee05] WITH PASSWORD=N'VerySTRPass5'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[employee06] WITH PASSWORD=N'VerySTRPass6'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[employee07] WITH PASSWORD=N'VerySTRPass7'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[employee08] WITH PASSWORD=N'VerySTRPass8'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[employee09] WITH PASSWORD=N'VerySTRPass9'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emp_muhanov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employee01;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emp_romanko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employee02;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emp_krutov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employee03;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emp_petrov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employee04;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emp_sidorov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employee05;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emp_simonenko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employee06;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emp_kozlov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employee07;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emp_smirnova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employee08;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emp_nikolaev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employee09;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ROLE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admins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emp_romanko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admins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emp_krutov</w:t>
      </w:r>
      <w:proofErr w:type="spellEnd"/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047F7D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lastRenderedPageBreak/>
        <w:t>CREATE ROLE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directors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emp_muhanov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ROLE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emp_petrov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emp_sidorov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emp_simonenko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emp_kozlov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emp_smirnova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emp_nikolaev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CREATE PROCEDURE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CREATE TABLE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Insert_med_check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Update_data_pass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INSERT ON Passport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INSERT ON Employee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SELECT ON Passport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SELECT ON Employee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Select_concl_for_date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Select_emp_ready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Update_data_pass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Calc_emp_ready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INSERT ON Protocol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DENY SELECT ON Employee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DENY SELECT ON Passport TO doctors</w:t>
      </w:r>
    </w:p>
    <w:p w:rsidR="00EC2A0C" w:rsidRPr="00047F7D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047F7D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047F7D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REVOKE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MASTER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</w:t>
      </w:r>
      <w:r>
        <w:rPr>
          <w:rFonts w:cs="Times New Roman"/>
          <w:sz w:val="24"/>
          <w:szCs w:val="24"/>
          <w:lang w:val="en-US"/>
        </w:rPr>
        <w:t>ASSWORD = 'DMKbdMedExamSys2023'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ASYMMETRIC KEY ASMKEY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ALGORITHM = RSA_2048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PAS</w:t>
      </w:r>
      <w:r>
        <w:rPr>
          <w:rFonts w:cs="Times New Roman"/>
          <w:sz w:val="24"/>
          <w:szCs w:val="24"/>
          <w:lang w:val="en-US"/>
        </w:rPr>
        <w:t>SWORD = 'ASYMKEYMedExamSys2023'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SYMMETRIC KEY SYMKEY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ALGORITHM = AES_256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</w:t>
      </w:r>
      <w:r>
        <w:rPr>
          <w:rFonts w:cs="Times New Roman"/>
          <w:sz w:val="24"/>
          <w:szCs w:val="24"/>
          <w:lang w:val="en-US"/>
        </w:rPr>
        <w:t>YPTION BY ASYMMETRIC KEY ASMKEY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OPEN SYMMETRIC KEY SYMKEY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>DECRYPTION BY ASYMMETRIC KEY ASMKEY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PASSWORD = 'ASYMKEYMedExamSys2023'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ALTER TABLE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ADD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VARBINARY(100)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UPDATE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ENCRYPTBYKEY(KEY_GUID('SYMKEY'),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CONVERT(NCHAR(11), DECRYPTBYKEY(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))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emp_dec_phone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FROM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USE master;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MASTER KEY ENCRYPTION BY PASSWORD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MedExamSysMASTER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BACKUP MASTER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TO FILE = 'D:\MSS\MSSQL15.MSSQLSERVER\MSSQL\Backup\</w:t>
      </w:r>
      <w:proofErr w:type="spellStart"/>
      <w:r w:rsidRPr="00EC2A0C">
        <w:rPr>
          <w:rFonts w:cs="Times New Roman"/>
          <w:sz w:val="24"/>
          <w:szCs w:val="24"/>
          <w:lang w:val="en-US"/>
        </w:rPr>
        <w:t>Master.bak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PASSWORD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MedExamSysBACKUP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SELECT *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sys.key_encryptions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USE master;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CERTIFICATE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WITH SUBJECT = 'BDMESCERT'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BACKUP CERTIFICATE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TO FILE = 'D:\MSS\MSSQL15.MSSQLSERVER\MSSQL\Backup\</w:t>
      </w:r>
      <w:proofErr w:type="spellStart"/>
      <w:r w:rsidRPr="00EC2A0C">
        <w:rPr>
          <w:rFonts w:cs="Times New Roman"/>
          <w:sz w:val="24"/>
          <w:szCs w:val="24"/>
          <w:lang w:val="en-US"/>
        </w:rPr>
        <w:t>CERT.bak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PRIVATE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(FILE = 'D:\MSS\MSSQL15.MSSQLSERVER\MSSQL\Backup\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PRIVATE.bak</w:t>
      </w:r>
      <w:proofErr w:type="spellEnd"/>
      <w:r w:rsidRPr="00EC2A0C">
        <w:rPr>
          <w:rFonts w:cs="Times New Roman"/>
          <w:sz w:val="24"/>
          <w:szCs w:val="24"/>
          <w:lang w:val="en-US"/>
        </w:rPr>
        <w:t>',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PASSWORD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MESprivCRT</w:t>
      </w:r>
      <w:proofErr w:type="spellEnd"/>
      <w:r w:rsidRPr="00EC2A0C">
        <w:rPr>
          <w:rFonts w:cs="Times New Roman"/>
          <w:sz w:val="24"/>
          <w:szCs w:val="24"/>
          <w:lang w:val="en-US"/>
        </w:rPr>
        <w:t>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SELECT *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sys.certificates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WHERE name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DATABASE ENCRYPTION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ALGORITHM = AES_128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ENCRYPTION BY SERVER CERTIFICATE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  <w:r w:rsidRPr="00EC2A0C">
        <w:rPr>
          <w:rFonts w:cs="Times New Roman"/>
          <w:sz w:val="24"/>
          <w:szCs w:val="24"/>
          <w:lang w:val="en-US"/>
        </w:rPr>
        <w:t>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DATABASE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</w:t>
      </w:r>
      <w:r>
        <w:rPr>
          <w:rFonts w:cs="Times New Roman"/>
          <w:sz w:val="24"/>
          <w:szCs w:val="24"/>
          <w:lang w:val="en-US"/>
        </w:rPr>
        <w:t>ExamSys</w:t>
      </w:r>
      <w:proofErr w:type="spellEnd"/>
      <w:r>
        <w:rPr>
          <w:rFonts w:cs="Times New Roman"/>
          <w:sz w:val="24"/>
          <w:szCs w:val="24"/>
          <w:lang w:val="en-US"/>
        </w:rPr>
        <w:t xml:space="preserve"> SET ENCRYPTION ON;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SELECT DB_NAME(</w:t>
      </w:r>
      <w:proofErr w:type="spellStart"/>
      <w:r w:rsidRPr="00EC2A0C">
        <w:rPr>
          <w:rFonts w:cs="Times New Roman"/>
          <w:sz w:val="24"/>
          <w:szCs w:val="24"/>
          <w:lang w:val="en-US"/>
        </w:rPr>
        <w:t>database_id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), *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sys.dm_database_encryption_keys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2A0C" w:rsidRPr="00EC2A0C" w:rsidRDefault="00EC2A0C" w:rsidP="00EC2A0C">
      <w:pPr>
        <w:spacing w:after="0"/>
        <w:rPr>
          <w:rFonts w:cs="Times New Roman"/>
          <w:sz w:val="24"/>
          <w:szCs w:val="24"/>
          <w:lang w:val="en-US"/>
        </w:rPr>
      </w:pPr>
      <w:r w:rsidRPr="00EC2A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C2A0C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545443" w:rsidRPr="00EC2A0C" w:rsidRDefault="00545443" w:rsidP="00EC2A0C">
      <w:pPr>
        <w:rPr>
          <w:lang w:val="en-US"/>
        </w:rPr>
      </w:pPr>
    </w:p>
    <w:sectPr w:rsidR="00545443" w:rsidRPr="00EC2A0C" w:rsidSect="0099328B">
      <w:footerReference w:type="default" r:id="rId113"/>
      <w:pgSz w:w="11906" w:h="16838"/>
      <w:pgMar w:top="1418" w:right="737" w:bottom="1418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72B8" w:rsidRDefault="00A972B8" w:rsidP="007A6F99">
      <w:pPr>
        <w:spacing w:after="0" w:line="240" w:lineRule="auto"/>
      </w:pPr>
      <w:r>
        <w:separator/>
      </w:r>
    </w:p>
  </w:endnote>
  <w:endnote w:type="continuationSeparator" w:id="0">
    <w:p w:rsidR="00A972B8" w:rsidRDefault="00A972B8" w:rsidP="007A6F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 w:rsidP="001A3A94">
    <w:pPr>
      <w:pStyle w:val="aa"/>
      <w:jc w:val="center"/>
    </w:pPr>
    <w:r>
      <w:fldChar w:fldCharType="begin"/>
    </w:r>
    <w:r>
      <w:instrText>PAGE   \* MERGEFORMAT</w:instrText>
    </w:r>
    <w:r>
      <w:fldChar w:fldCharType="separate"/>
    </w:r>
    <w:r w:rsidR="004575A9">
      <w:rPr>
        <w:noProof/>
      </w:rPr>
      <w:t>54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72B8" w:rsidRDefault="00A972B8" w:rsidP="007A6F99">
      <w:pPr>
        <w:spacing w:after="0" w:line="240" w:lineRule="auto"/>
      </w:pPr>
      <w:r>
        <w:separator/>
      </w:r>
    </w:p>
  </w:footnote>
  <w:footnote w:type="continuationSeparator" w:id="0">
    <w:p w:rsidR="00A972B8" w:rsidRDefault="00A972B8" w:rsidP="007A6F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35262"/>
    <w:multiLevelType w:val="hybridMultilevel"/>
    <w:tmpl w:val="881C37E8"/>
    <w:lvl w:ilvl="0" w:tplc="571E96C4">
      <w:start w:val="1"/>
      <w:numFmt w:val="decimal"/>
      <w:pStyle w:val="1"/>
      <w:lvlText w:val="Глава 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087969"/>
    <w:multiLevelType w:val="hybridMultilevel"/>
    <w:tmpl w:val="C382C468"/>
    <w:lvl w:ilvl="0" w:tplc="04190001">
      <w:start w:val="1"/>
      <w:numFmt w:val="bullet"/>
      <w:lvlText w:val=""/>
      <w:lvlJc w:val="left"/>
      <w:pPr>
        <w:ind w:left="100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2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2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3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5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25" w:hanging="360"/>
      </w:pPr>
      <w:rPr>
        <w:rFonts w:ascii="Wingdings" w:hAnsi="Wingdings" w:hint="default"/>
      </w:rPr>
    </w:lvl>
  </w:abstractNum>
  <w:abstractNum w:abstractNumId="2" w15:restartNumberingAfterBreak="0">
    <w:nsid w:val="04235FDA"/>
    <w:multiLevelType w:val="hybridMultilevel"/>
    <w:tmpl w:val="CBFE88A2"/>
    <w:lvl w:ilvl="0" w:tplc="A56A7DE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2811DA"/>
    <w:multiLevelType w:val="hybridMultilevel"/>
    <w:tmpl w:val="1F960B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8E7DA2"/>
    <w:multiLevelType w:val="hybridMultilevel"/>
    <w:tmpl w:val="28D842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56E7B9B"/>
    <w:multiLevelType w:val="hybridMultilevel"/>
    <w:tmpl w:val="9D7E8E14"/>
    <w:lvl w:ilvl="0" w:tplc="A56A7DE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8E3E9B"/>
    <w:multiLevelType w:val="hybridMultilevel"/>
    <w:tmpl w:val="176A845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0C9842C8"/>
    <w:multiLevelType w:val="hybridMultilevel"/>
    <w:tmpl w:val="16F29CD4"/>
    <w:lvl w:ilvl="0" w:tplc="0419000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A973E5"/>
    <w:multiLevelType w:val="hybridMultilevel"/>
    <w:tmpl w:val="C9AC61EA"/>
    <w:lvl w:ilvl="0" w:tplc="A56A7DE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733AB1"/>
    <w:multiLevelType w:val="hybridMultilevel"/>
    <w:tmpl w:val="774E6CA6"/>
    <w:lvl w:ilvl="0" w:tplc="4C048FD6">
      <w:start w:val="1"/>
      <w:numFmt w:val="decimal"/>
      <w:pStyle w:val="8"/>
      <w:lvlText w:val="2.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7EA2788"/>
    <w:multiLevelType w:val="hybridMultilevel"/>
    <w:tmpl w:val="87F2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FE7017"/>
    <w:multiLevelType w:val="hybridMultilevel"/>
    <w:tmpl w:val="BE64AF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D024E8C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9032DCA"/>
    <w:multiLevelType w:val="hybridMultilevel"/>
    <w:tmpl w:val="5652EE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3D7BD6"/>
    <w:multiLevelType w:val="hybridMultilevel"/>
    <w:tmpl w:val="02F013EA"/>
    <w:lvl w:ilvl="0" w:tplc="5434DC68">
      <w:start w:val="1"/>
      <w:numFmt w:val="decimal"/>
      <w:pStyle w:val="4"/>
      <w:lvlText w:val="1.2.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E33316E"/>
    <w:multiLevelType w:val="hybridMultilevel"/>
    <w:tmpl w:val="324AB376"/>
    <w:lvl w:ilvl="0" w:tplc="538458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1155E0B"/>
    <w:multiLevelType w:val="hybridMultilevel"/>
    <w:tmpl w:val="405206A0"/>
    <w:lvl w:ilvl="0" w:tplc="AB72E2E0">
      <w:start w:val="1"/>
      <w:numFmt w:val="decimal"/>
      <w:pStyle w:val="3"/>
      <w:lvlText w:val="1.1.%1."/>
      <w:lvlJc w:val="center"/>
      <w:pPr>
        <w:ind w:left="645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176" w:hanging="360"/>
      </w:pPr>
    </w:lvl>
    <w:lvl w:ilvl="2" w:tplc="0419001B" w:tentative="1">
      <w:start w:val="1"/>
      <w:numFmt w:val="lowerRoman"/>
      <w:lvlText w:val="%3."/>
      <w:lvlJc w:val="right"/>
      <w:pPr>
        <w:ind w:left="7896" w:hanging="180"/>
      </w:pPr>
    </w:lvl>
    <w:lvl w:ilvl="3" w:tplc="0419000F" w:tentative="1">
      <w:start w:val="1"/>
      <w:numFmt w:val="decimal"/>
      <w:lvlText w:val="%4."/>
      <w:lvlJc w:val="left"/>
      <w:pPr>
        <w:ind w:left="8616" w:hanging="360"/>
      </w:pPr>
    </w:lvl>
    <w:lvl w:ilvl="4" w:tplc="04190019" w:tentative="1">
      <w:start w:val="1"/>
      <w:numFmt w:val="lowerLetter"/>
      <w:lvlText w:val="%5."/>
      <w:lvlJc w:val="left"/>
      <w:pPr>
        <w:ind w:left="9336" w:hanging="360"/>
      </w:pPr>
    </w:lvl>
    <w:lvl w:ilvl="5" w:tplc="0419001B" w:tentative="1">
      <w:start w:val="1"/>
      <w:numFmt w:val="lowerRoman"/>
      <w:lvlText w:val="%6."/>
      <w:lvlJc w:val="right"/>
      <w:pPr>
        <w:ind w:left="10056" w:hanging="180"/>
      </w:pPr>
    </w:lvl>
    <w:lvl w:ilvl="6" w:tplc="0419000F" w:tentative="1">
      <w:start w:val="1"/>
      <w:numFmt w:val="decimal"/>
      <w:lvlText w:val="%7."/>
      <w:lvlJc w:val="left"/>
      <w:pPr>
        <w:ind w:left="10776" w:hanging="360"/>
      </w:pPr>
    </w:lvl>
    <w:lvl w:ilvl="7" w:tplc="04190019" w:tentative="1">
      <w:start w:val="1"/>
      <w:numFmt w:val="lowerLetter"/>
      <w:lvlText w:val="%8."/>
      <w:lvlJc w:val="left"/>
      <w:pPr>
        <w:ind w:left="11496" w:hanging="360"/>
      </w:pPr>
    </w:lvl>
    <w:lvl w:ilvl="8" w:tplc="0419001B" w:tentative="1">
      <w:start w:val="1"/>
      <w:numFmt w:val="lowerRoman"/>
      <w:lvlText w:val="%9."/>
      <w:lvlJc w:val="right"/>
      <w:pPr>
        <w:ind w:left="12216" w:hanging="180"/>
      </w:pPr>
    </w:lvl>
  </w:abstractNum>
  <w:abstractNum w:abstractNumId="16" w15:restartNumberingAfterBreak="0">
    <w:nsid w:val="28CC5B40"/>
    <w:multiLevelType w:val="hybridMultilevel"/>
    <w:tmpl w:val="4CA84084"/>
    <w:lvl w:ilvl="0" w:tplc="C45C991A">
      <w:start w:val="1"/>
      <w:numFmt w:val="decimal"/>
      <w:pStyle w:val="2"/>
      <w:lvlText w:val="1.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B646460"/>
    <w:multiLevelType w:val="hybridMultilevel"/>
    <w:tmpl w:val="14F438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3737EB1"/>
    <w:multiLevelType w:val="hybridMultilevel"/>
    <w:tmpl w:val="EDB83F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911081F"/>
    <w:multiLevelType w:val="hybridMultilevel"/>
    <w:tmpl w:val="9536D340"/>
    <w:lvl w:ilvl="0" w:tplc="A56A7DE4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8220975"/>
    <w:multiLevelType w:val="hybridMultilevel"/>
    <w:tmpl w:val="1894309A"/>
    <w:lvl w:ilvl="0" w:tplc="2664355C">
      <w:start w:val="1"/>
      <w:numFmt w:val="decimal"/>
      <w:pStyle w:val="5"/>
      <w:lvlText w:val="1.3.%1"/>
      <w:lvlJc w:val="center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1" w15:restartNumberingAfterBreak="0">
    <w:nsid w:val="4A030D93"/>
    <w:multiLevelType w:val="hybridMultilevel"/>
    <w:tmpl w:val="CFF696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6C2EA8"/>
    <w:multiLevelType w:val="hybridMultilevel"/>
    <w:tmpl w:val="1760149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599F77C3"/>
    <w:multiLevelType w:val="hybridMultilevel"/>
    <w:tmpl w:val="6E52B270"/>
    <w:lvl w:ilvl="0" w:tplc="A56A7DE4">
      <w:start w:val="1"/>
      <w:numFmt w:val="bullet"/>
      <w:lvlText w:val="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7472164E"/>
    <w:multiLevelType w:val="hybridMultilevel"/>
    <w:tmpl w:val="4A3085C8"/>
    <w:lvl w:ilvl="0" w:tplc="C798C2D2">
      <w:start w:val="1"/>
      <w:numFmt w:val="decimal"/>
      <w:pStyle w:val="7"/>
      <w:lvlText w:val="2.%1"/>
      <w:lvlJc w:val="center"/>
      <w:pPr>
        <w:ind w:left="1429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FC2536"/>
    <w:multiLevelType w:val="hybridMultilevel"/>
    <w:tmpl w:val="871483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4"/>
  </w:num>
  <w:num w:numId="4">
    <w:abstractNumId w:val="11"/>
  </w:num>
  <w:num w:numId="5">
    <w:abstractNumId w:val="18"/>
  </w:num>
  <w:num w:numId="6">
    <w:abstractNumId w:val="1"/>
  </w:num>
  <w:num w:numId="7">
    <w:abstractNumId w:val="21"/>
  </w:num>
  <w:num w:numId="8">
    <w:abstractNumId w:val="17"/>
  </w:num>
  <w:num w:numId="9">
    <w:abstractNumId w:val="12"/>
  </w:num>
  <w:num w:numId="10">
    <w:abstractNumId w:val="3"/>
  </w:num>
  <w:num w:numId="11">
    <w:abstractNumId w:val="17"/>
  </w:num>
  <w:num w:numId="12">
    <w:abstractNumId w:val="12"/>
  </w:num>
  <w:num w:numId="13">
    <w:abstractNumId w:val="10"/>
  </w:num>
  <w:num w:numId="14">
    <w:abstractNumId w:val="25"/>
  </w:num>
  <w:num w:numId="15">
    <w:abstractNumId w:val="5"/>
  </w:num>
  <w:num w:numId="16">
    <w:abstractNumId w:val="8"/>
  </w:num>
  <w:num w:numId="17">
    <w:abstractNumId w:val="2"/>
  </w:num>
  <w:num w:numId="18">
    <w:abstractNumId w:val="19"/>
  </w:num>
  <w:num w:numId="19">
    <w:abstractNumId w:val="23"/>
  </w:num>
  <w:num w:numId="20">
    <w:abstractNumId w:val="0"/>
  </w:num>
  <w:num w:numId="21">
    <w:abstractNumId w:val="16"/>
  </w:num>
  <w:num w:numId="22">
    <w:abstractNumId w:val="15"/>
  </w:num>
  <w:num w:numId="23">
    <w:abstractNumId w:val="13"/>
  </w:num>
  <w:num w:numId="24">
    <w:abstractNumId w:val="20"/>
  </w:num>
  <w:num w:numId="25">
    <w:abstractNumId w:val="24"/>
  </w:num>
  <w:num w:numId="26">
    <w:abstractNumId w:val="9"/>
  </w:num>
  <w:num w:numId="27">
    <w:abstractNumId w:val="22"/>
  </w:num>
  <w:num w:numId="28">
    <w:abstractNumId w:val="7"/>
    <w:lvlOverride w:ilvl="0">
      <w:startOverride w:val="1"/>
    </w:lvlOverride>
  </w:num>
  <w:num w:numId="29">
    <w:abstractNumId w:val="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spelling="clean"/>
  <w:attachedTemplate r:id="rId1"/>
  <w:linkStyles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2DF"/>
    <w:rsid w:val="00007F89"/>
    <w:rsid w:val="0001241C"/>
    <w:rsid w:val="00022E31"/>
    <w:rsid w:val="000409B4"/>
    <w:rsid w:val="00045863"/>
    <w:rsid w:val="00047F7D"/>
    <w:rsid w:val="000620DC"/>
    <w:rsid w:val="00062F57"/>
    <w:rsid w:val="00067952"/>
    <w:rsid w:val="00077A48"/>
    <w:rsid w:val="000830F8"/>
    <w:rsid w:val="000932FA"/>
    <w:rsid w:val="00093DC8"/>
    <w:rsid w:val="000A6F8D"/>
    <w:rsid w:val="000B5D91"/>
    <w:rsid w:val="000C5EAD"/>
    <w:rsid w:val="000D02AF"/>
    <w:rsid w:val="000D0CAB"/>
    <w:rsid w:val="000E07D1"/>
    <w:rsid w:val="000E12EA"/>
    <w:rsid w:val="000F102E"/>
    <w:rsid w:val="000F556B"/>
    <w:rsid w:val="000F57BA"/>
    <w:rsid w:val="001025E7"/>
    <w:rsid w:val="0010351A"/>
    <w:rsid w:val="001123DB"/>
    <w:rsid w:val="00125EFD"/>
    <w:rsid w:val="00132095"/>
    <w:rsid w:val="00145BC0"/>
    <w:rsid w:val="00146F7C"/>
    <w:rsid w:val="00164950"/>
    <w:rsid w:val="00171089"/>
    <w:rsid w:val="0017322A"/>
    <w:rsid w:val="001733AC"/>
    <w:rsid w:val="0017663D"/>
    <w:rsid w:val="00176DFD"/>
    <w:rsid w:val="00183CE5"/>
    <w:rsid w:val="00187DEB"/>
    <w:rsid w:val="001935DD"/>
    <w:rsid w:val="001948CC"/>
    <w:rsid w:val="00195773"/>
    <w:rsid w:val="001A1E76"/>
    <w:rsid w:val="001A3A94"/>
    <w:rsid w:val="001A5F48"/>
    <w:rsid w:val="001B46F6"/>
    <w:rsid w:val="001B594D"/>
    <w:rsid w:val="001B77E4"/>
    <w:rsid w:val="001C1F1D"/>
    <w:rsid w:val="001C2ABC"/>
    <w:rsid w:val="001C40D7"/>
    <w:rsid w:val="001D1F93"/>
    <w:rsid w:val="001E0ECA"/>
    <w:rsid w:val="001E22FE"/>
    <w:rsid w:val="001E7B0F"/>
    <w:rsid w:val="001F2FC8"/>
    <w:rsid w:val="00204512"/>
    <w:rsid w:val="00204915"/>
    <w:rsid w:val="002230B9"/>
    <w:rsid w:val="002237D1"/>
    <w:rsid w:val="00226734"/>
    <w:rsid w:val="00232D8A"/>
    <w:rsid w:val="002427F5"/>
    <w:rsid w:val="00246FE5"/>
    <w:rsid w:val="002472B4"/>
    <w:rsid w:val="00247C8C"/>
    <w:rsid w:val="00251A1F"/>
    <w:rsid w:val="0025312A"/>
    <w:rsid w:val="002540ED"/>
    <w:rsid w:val="002602B7"/>
    <w:rsid w:val="00261344"/>
    <w:rsid w:val="00263384"/>
    <w:rsid w:val="00270928"/>
    <w:rsid w:val="0027440C"/>
    <w:rsid w:val="002839A4"/>
    <w:rsid w:val="002851B5"/>
    <w:rsid w:val="00286754"/>
    <w:rsid w:val="00290AED"/>
    <w:rsid w:val="002923AD"/>
    <w:rsid w:val="00297A51"/>
    <w:rsid w:val="002B188D"/>
    <w:rsid w:val="002C08BA"/>
    <w:rsid w:val="002C1155"/>
    <w:rsid w:val="002C7EDD"/>
    <w:rsid w:val="002D342A"/>
    <w:rsid w:val="002E282D"/>
    <w:rsid w:val="002E64CF"/>
    <w:rsid w:val="002E76C4"/>
    <w:rsid w:val="002E7949"/>
    <w:rsid w:val="002F0212"/>
    <w:rsid w:val="002F0BB3"/>
    <w:rsid w:val="002F1EDD"/>
    <w:rsid w:val="00300D19"/>
    <w:rsid w:val="00302EBD"/>
    <w:rsid w:val="003047B5"/>
    <w:rsid w:val="00305B11"/>
    <w:rsid w:val="0030629F"/>
    <w:rsid w:val="003108C6"/>
    <w:rsid w:val="003118C3"/>
    <w:rsid w:val="00311EE9"/>
    <w:rsid w:val="00313BAC"/>
    <w:rsid w:val="00322B24"/>
    <w:rsid w:val="003314A0"/>
    <w:rsid w:val="00332904"/>
    <w:rsid w:val="00332A0E"/>
    <w:rsid w:val="00340E43"/>
    <w:rsid w:val="00340F0B"/>
    <w:rsid w:val="00342673"/>
    <w:rsid w:val="00346CA3"/>
    <w:rsid w:val="00360B62"/>
    <w:rsid w:val="00363E3A"/>
    <w:rsid w:val="0036739D"/>
    <w:rsid w:val="003707E6"/>
    <w:rsid w:val="0037201D"/>
    <w:rsid w:val="00372B94"/>
    <w:rsid w:val="00372D85"/>
    <w:rsid w:val="003743A6"/>
    <w:rsid w:val="003829D0"/>
    <w:rsid w:val="00384046"/>
    <w:rsid w:val="003858C1"/>
    <w:rsid w:val="003863F4"/>
    <w:rsid w:val="00387A37"/>
    <w:rsid w:val="00392E21"/>
    <w:rsid w:val="0039501C"/>
    <w:rsid w:val="00397483"/>
    <w:rsid w:val="003A1B2A"/>
    <w:rsid w:val="003A2156"/>
    <w:rsid w:val="003B19FD"/>
    <w:rsid w:val="003B5334"/>
    <w:rsid w:val="003C062A"/>
    <w:rsid w:val="003C3881"/>
    <w:rsid w:val="003D04D0"/>
    <w:rsid w:val="003D0E83"/>
    <w:rsid w:val="003D454A"/>
    <w:rsid w:val="003E566C"/>
    <w:rsid w:val="003F3B3B"/>
    <w:rsid w:val="003F7C7B"/>
    <w:rsid w:val="003F7D98"/>
    <w:rsid w:val="00407593"/>
    <w:rsid w:val="00412C71"/>
    <w:rsid w:val="00420243"/>
    <w:rsid w:val="00424C07"/>
    <w:rsid w:val="004257CE"/>
    <w:rsid w:val="00434DAD"/>
    <w:rsid w:val="00443DB4"/>
    <w:rsid w:val="00452DB7"/>
    <w:rsid w:val="004575A9"/>
    <w:rsid w:val="00460372"/>
    <w:rsid w:val="00473908"/>
    <w:rsid w:val="004742DE"/>
    <w:rsid w:val="004746BA"/>
    <w:rsid w:val="00474813"/>
    <w:rsid w:val="00475DEA"/>
    <w:rsid w:val="004820C0"/>
    <w:rsid w:val="0049357D"/>
    <w:rsid w:val="004945FC"/>
    <w:rsid w:val="004A3DE1"/>
    <w:rsid w:val="004A4CD1"/>
    <w:rsid w:val="004B7005"/>
    <w:rsid w:val="004C09EE"/>
    <w:rsid w:val="004C2E66"/>
    <w:rsid w:val="004D3EC0"/>
    <w:rsid w:val="004D686F"/>
    <w:rsid w:val="004D7C1B"/>
    <w:rsid w:val="004E110C"/>
    <w:rsid w:val="004F12B0"/>
    <w:rsid w:val="004F4153"/>
    <w:rsid w:val="004F4257"/>
    <w:rsid w:val="004F7118"/>
    <w:rsid w:val="00501940"/>
    <w:rsid w:val="00504973"/>
    <w:rsid w:val="00504DA6"/>
    <w:rsid w:val="00506B6E"/>
    <w:rsid w:val="00510BAB"/>
    <w:rsid w:val="005202F9"/>
    <w:rsid w:val="00523233"/>
    <w:rsid w:val="00525B3E"/>
    <w:rsid w:val="00532774"/>
    <w:rsid w:val="00535D93"/>
    <w:rsid w:val="00541A1A"/>
    <w:rsid w:val="00543BFE"/>
    <w:rsid w:val="00545443"/>
    <w:rsid w:val="00547ED9"/>
    <w:rsid w:val="005500CD"/>
    <w:rsid w:val="005544FB"/>
    <w:rsid w:val="00561350"/>
    <w:rsid w:val="00567863"/>
    <w:rsid w:val="00570C28"/>
    <w:rsid w:val="00573D95"/>
    <w:rsid w:val="005775D6"/>
    <w:rsid w:val="00577B9F"/>
    <w:rsid w:val="00580953"/>
    <w:rsid w:val="005815E8"/>
    <w:rsid w:val="00581C2B"/>
    <w:rsid w:val="00584032"/>
    <w:rsid w:val="00587A14"/>
    <w:rsid w:val="00590680"/>
    <w:rsid w:val="00590CCC"/>
    <w:rsid w:val="00591565"/>
    <w:rsid w:val="00593B5C"/>
    <w:rsid w:val="005961B8"/>
    <w:rsid w:val="005A0AE3"/>
    <w:rsid w:val="005A1D42"/>
    <w:rsid w:val="005A244C"/>
    <w:rsid w:val="005A34B2"/>
    <w:rsid w:val="005B1C28"/>
    <w:rsid w:val="005B2424"/>
    <w:rsid w:val="005B3109"/>
    <w:rsid w:val="005B5E82"/>
    <w:rsid w:val="005C11FA"/>
    <w:rsid w:val="005E46CC"/>
    <w:rsid w:val="005F4457"/>
    <w:rsid w:val="0060061A"/>
    <w:rsid w:val="006066DF"/>
    <w:rsid w:val="00607A9C"/>
    <w:rsid w:val="00611192"/>
    <w:rsid w:val="00614EA6"/>
    <w:rsid w:val="00615884"/>
    <w:rsid w:val="00623AA8"/>
    <w:rsid w:val="00634EC7"/>
    <w:rsid w:val="006532F2"/>
    <w:rsid w:val="006558BE"/>
    <w:rsid w:val="0066331C"/>
    <w:rsid w:val="006747E7"/>
    <w:rsid w:val="00674A5E"/>
    <w:rsid w:val="006769ED"/>
    <w:rsid w:val="00684968"/>
    <w:rsid w:val="00684C74"/>
    <w:rsid w:val="006926AF"/>
    <w:rsid w:val="006937B7"/>
    <w:rsid w:val="00697012"/>
    <w:rsid w:val="006A0BAC"/>
    <w:rsid w:val="006A14E8"/>
    <w:rsid w:val="006A4481"/>
    <w:rsid w:val="006A5D17"/>
    <w:rsid w:val="006B2EBC"/>
    <w:rsid w:val="006C2689"/>
    <w:rsid w:val="006D4D19"/>
    <w:rsid w:val="006E6D66"/>
    <w:rsid w:val="006F1266"/>
    <w:rsid w:val="006F15AC"/>
    <w:rsid w:val="006F171B"/>
    <w:rsid w:val="006F5147"/>
    <w:rsid w:val="006F5645"/>
    <w:rsid w:val="00703CEA"/>
    <w:rsid w:val="00703FD6"/>
    <w:rsid w:val="00705EF9"/>
    <w:rsid w:val="007116B3"/>
    <w:rsid w:val="007206A9"/>
    <w:rsid w:val="00721B5E"/>
    <w:rsid w:val="00723B59"/>
    <w:rsid w:val="0072634E"/>
    <w:rsid w:val="00737313"/>
    <w:rsid w:val="007519E8"/>
    <w:rsid w:val="00752090"/>
    <w:rsid w:val="00752D6A"/>
    <w:rsid w:val="0075341D"/>
    <w:rsid w:val="0075573B"/>
    <w:rsid w:val="007565BC"/>
    <w:rsid w:val="00760990"/>
    <w:rsid w:val="007616A5"/>
    <w:rsid w:val="00764636"/>
    <w:rsid w:val="007751AE"/>
    <w:rsid w:val="00777BD0"/>
    <w:rsid w:val="00786601"/>
    <w:rsid w:val="007A1819"/>
    <w:rsid w:val="007A3092"/>
    <w:rsid w:val="007A6038"/>
    <w:rsid w:val="007A6F99"/>
    <w:rsid w:val="007B3F95"/>
    <w:rsid w:val="007B3F9D"/>
    <w:rsid w:val="007B602A"/>
    <w:rsid w:val="007C01C4"/>
    <w:rsid w:val="007C2F7C"/>
    <w:rsid w:val="007D722A"/>
    <w:rsid w:val="007E166A"/>
    <w:rsid w:val="007E280E"/>
    <w:rsid w:val="007E3976"/>
    <w:rsid w:val="007E39FE"/>
    <w:rsid w:val="007F133F"/>
    <w:rsid w:val="007F4999"/>
    <w:rsid w:val="007F4EF5"/>
    <w:rsid w:val="00803AD0"/>
    <w:rsid w:val="00804C98"/>
    <w:rsid w:val="00816CC1"/>
    <w:rsid w:val="00825C72"/>
    <w:rsid w:val="00825E08"/>
    <w:rsid w:val="00832D35"/>
    <w:rsid w:val="00842243"/>
    <w:rsid w:val="00845B76"/>
    <w:rsid w:val="0084718B"/>
    <w:rsid w:val="00853A01"/>
    <w:rsid w:val="00876A0B"/>
    <w:rsid w:val="00882B47"/>
    <w:rsid w:val="00884A98"/>
    <w:rsid w:val="008872DF"/>
    <w:rsid w:val="008927FB"/>
    <w:rsid w:val="008944CE"/>
    <w:rsid w:val="008951BB"/>
    <w:rsid w:val="00896524"/>
    <w:rsid w:val="008A1199"/>
    <w:rsid w:val="008B5068"/>
    <w:rsid w:val="008B61FA"/>
    <w:rsid w:val="008B6EF8"/>
    <w:rsid w:val="008B74AB"/>
    <w:rsid w:val="008C3EB8"/>
    <w:rsid w:val="008C42E0"/>
    <w:rsid w:val="008D0879"/>
    <w:rsid w:val="008D17BF"/>
    <w:rsid w:val="008D3447"/>
    <w:rsid w:val="008D5F3D"/>
    <w:rsid w:val="008E1AA5"/>
    <w:rsid w:val="008E43F8"/>
    <w:rsid w:val="008F306E"/>
    <w:rsid w:val="008F415C"/>
    <w:rsid w:val="0090348B"/>
    <w:rsid w:val="00907409"/>
    <w:rsid w:val="009079F2"/>
    <w:rsid w:val="00915467"/>
    <w:rsid w:val="00920B96"/>
    <w:rsid w:val="009261A6"/>
    <w:rsid w:val="009264A4"/>
    <w:rsid w:val="00946880"/>
    <w:rsid w:val="00947032"/>
    <w:rsid w:val="00952DB9"/>
    <w:rsid w:val="00956974"/>
    <w:rsid w:val="00964C2C"/>
    <w:rsid w:val="00965D14"/>
    <w:rsid w:val="00967D42"/>
    <w:rsid w:val="0097432B"/>
    <w:rsid w:val="009765A9"/>
    <w:rsid w:val="0098099C"/>
    <w:rsid w:val="00983011"/>
    <w:rsid w:val="00983C16"/>
    <w:rsid w:val="00984ECB"/>
    <w:rsid w:val="00993118"/>
    <w:rsid w:val="0099328B"/>
    <w:rsid w:val="00994A00"/>
    <w:rsid w:val="0099575E"/>
    <w:rsid w:val="0099655D"/>
    <w:rsid w:val="009A53B0"/>
    <w:rsid w:val="009B5D20"/>
    <w:rsid w:val="009C05D1"/>
    <w:rsid w:val="009C20B7"/>
    <w:rsid w:val="009C63FF"/>
    <w:rsid w:val="009C689F"/>
    <w:rsid w:val="009D5B54"/>
    <w:rsid w:val="009D5C4B"/>
    <w:rsid w:val="009D6C74"/>
    <w:rsid w:val="009D7DE5"/>
    <w:rsid w:val="009E08A5"/>
    <w:rsid w:val="009E0BB7"/>
    <w:rsid w:val="009E0E6F"/>
    <w:rsid w:val="009E5031"/>
    <w:rsid w:val="009E58CB"/>
    <w:rsid w:val="009E60C5"/>
    <w:rsid w:val="009E7A6A"/>
    <w:rsid w:val="009F5E04"/>
    <w:rsid w:val="009F7673"/>
    <w:rsid w:val="00A02AF5"/>
    <w:rsid w:val="00A0547A"/>
    <w:rsid w:val="00A0632C"/>
    <w:rsid w:val="00A07403"/>
    <w:rsid w:val="00A12155"/>
    <w:rsid w:val="00A21FB3"/>
    <w:rsid w:val="00A2236F"/>
    <w:rsid w:val="00A228E9"/>
    <w:rsid w:val="00A265CA"/>
    <w:rsid w:val="00A35D12"/>
    <w:rsid w:val="00A479C6"/>
    <w:rsid w:val="00A62F8F"/>
    <w:rsid w:val="00A6460D"/>
    <w:rsid w:val="00A70085"/>
    <w:rsid w:val="00A7420B"/>
    <w:rsid w:val="00A855D7"/>
    <w:rsid w:val="00A85A11"/>
    <w:rsid w:val="00A87275"/>
    <w:rsid w:val="00A972B8"/>
    <w:rsid w:val="00AA09D3"/>
    <w:rsid w:val="00AA32E2"/>
    <w:rsid w:val="00AA7107"/>
    <w:rsid w:val="00AC2A91"/>
    <w:rsid w:val="00AC3BD3"/>
    <w:rsid w:val="00AC7EEC"/>
    <w:rsid w:val="00AE3F3F"/>
    <w:rsid w:val="00AE56C7"/>
    <w:rsid w:val="00AE69A3"/>
    <w:rsid w:val="00AF613C"/>
    <w:rsid w:val="00B005B9"/>
    <w:rsid w:val="00B02453"/>
    <w:rsid w:val="00B029C6"/>
    <w:rsid w:val="00B02D32"/>
    <w:rsid w:val="00B05589"/>
    <w:rsid w:val="00B1060F"/>
    <w:rsid w:val="00B11BF4"/>
    <w:rsid w:val="00B11C2E"/>
    <w:rsid w:val="00B13E33"/>
    <w:rsid w:val="00B21FAF"/>
    <w:rsid w:val="00B27332"/>
    <w:rsid w:val="00B3389E"/>
    <w:rsid w:val="00B33D57"/>
    <w:rsid w:val="00B34FC0"/>
    <w:rsid w:val="00B37F49"/>
    <w:rsid w:val="00B403AC"/>
    <w:rsid w:val="00B43759"/>
    <w:rsid w:val="00B6120A"/>
    <w:rsid w:val="00B6566E"/>
    <w:rsid w:val="00B658BA"/>
    <w:rsid w:val="00B65E92"/>
    <w:rsid w:val="00B66A1C"/>
    <w:rsid w:val="00B7111D"/>
    <w:rsid w:val="00B71F7D"/>
    <w:rsid w:val="00B72D1B"/>
    <w:rsid w:val="00B732B8"/>
    <w:rsid w:val="00B73922"/>
    <w:rsid w:val="00B7632B"/>
    <w:rsid w:val="00B76E17"/>
    <w:rsid w:val="00B77DAC"/>
    <w:rsid w:val="00B81A77"/>
    <w:rsid w:val="00B86A42"/>
    <w:rsid w:val="00B878D5"/>
    <w:rsid w:val="00B91D44"/>
    <w:rsid w:val="00BA4077"/>
    <w:rsid w:val="00BB3B25"/>
    <w:rsid w:val="00BB3B6E"/>
    <w:rsid w:val="00BB5E84"/>
    <w:rsid w:val="00BB6B3F"/>
    <w:rsid w:val="00BB77A9"/>
    <w:rsid w:val="00BB7DE0"/>
    <w:rsid w:val="00BC47FD"/>
    <w:rsid w:val="00BC5801"/>
    <w:rsid w:val="00BC6CD8"/>
    <w:rsid w:val="00BD0C0B"/>
    <w:rsid w:val="00BD65D0"/>
    <w:rsid w:val="00BF062C"/>
    <w:rsid w:val="00BF431E"/>
    <w:rsid w:val="00BF5EED"/>
    <w:rsid w:val="00BF5F61"/>
    <w:rsid w:val="00BF7C62"/>
    <w:rsid w:val="00C0136E"/>
    <w:rsid w:val="00C0210B"/>
    <w:rsid w:val="00C061EE"/>
    <w:rsid w:val="00C153B7"/>
    <w:rsid w:val="00C164C5"/>
    <w:rsid w:val="00C20F24"/>
    <w:rsid w:val="00C2580B"/>
    <w:rsid w:val="00C2590D"/>
    <w:rsid w:val="00C311FF"/>
    <w:rsid w:val="00C31441"/>
    <w:rsid w:val="00C44D9A"/>
    <w:rsid w:val="00C47BD8"/>
    <w:rsid w:val="00C538F7"/>
    <w:rsid w:val="00C67D5B"/>
    <w:rsid w:val="00C70AEE"/>
    <w:rsid w:val="00C7426C"/>
    <w:rsid w:val="00C813F7"/>
    <w:rsid w:val="00C854C6"/>
    <w:rsid w:val="00C907F7"/>
    <w:rsid w:val="00CA1B1F"/>
    <w:rsid w:val="00CA334E"/>
    <w:rsid w:val="00CA33B2"/>
    <w:rsid w:val="00CB0687"/>
    <w:rsid w:val="00CB3878"/>
    <w:rsid w:val="00CB43A8"/>
    <w:rsid w:val="00CB505C"/>
    <w:rsid w:val="00CB5ABE"/>
    <w:rsid w:val="00CC3D55"/>
    <w:rsid w:val="00CC3F06"/>
    <w:rsid w:val="00CC4115"/>
    <w:rsid w:val="00CC7D5C"/>
    <w:rsid w:val="00CD3757"/>
    <w:rsid w:val="00CE7BCB"/>
    <w:rsid w:val="00CF2D01"/>
    <w:rsid w:val="00D03378"/>
    <w:rsid w:val="00D062C7"/>
    <w:rsid w:val="00D068B6"/>
    <w:rsid w:val="00D079FB"/>
    <w:rsid w:val="00D100A8"/>
    <w:rsid w:val="00D10C8F"/>
    <w:rsid w:val="00D11C41"/>
    <w:rsid w:val="00D11FB6"/>
    <w:rsid w:val="00D22449"/>
    <w:rsid w:val="00D232A2"/>
    <w:rsid w:val="00D23E92"/>
    <w:rsid w:val="00D27F32"/>
    <w:rsid w:val="00D31449"/>
    <w:rsid w:val="00D32C9B"/>
    <w:rsid w:val="00D33676"/>
    <w:rsid w:val="00D60594"/>
    <w:rsid w:val="00D65038"/>
    <w:rsid w:val="00D71AE3"/>
    <w:rsid w:val="00D86175"/>
    <w:rsid w:val="00D86326"/>
    <w:rsid w:val="00D87013"/>
    <w:rsid w:val="00D97CC0"/>
    <w:rsid w:val="00DA00A0"/>
    <w:rsid w:val="00DA0374"/>
    <w:rsid w:val="00DA20BF"/>
    <w:rsid w:val="00DA2700"/>
    <w:rsid w:val="00DB4B38"/>
    <w:rsid w:val="00DC102D"/>
    <w:rsid w:val="00DD448A"/>
    <w:rsid w:val="00DD6D7A"/>
    <w:rsid w:val="00DE244C"/>
    <w:rsid w:val="00DF3960"/>
    <w:rsid w:val="00DF4E67"/>
    <w:rsid w:val="00E04C11"/>
    <w:rsid w:val="00E07799"/>
    <w:rsid w:val="00E11F8E"/>
    <w:rsid w:val="00E133D5"/>
    <w:rsid w:val="00E16409"/>
    <w:rsid w:val="00E22769"/>
    <w:rsid w:val="00E240DA"/>
    <w:rsid w:val="00E24512"/>
    <w:rsid w:val="00E34CC5"/>
    <w:rsid w:val="00E36FDB"/>
    <w:rsid w:val="00E42DB0"/>
    <w:rsid w:val="00E42E42"/>
    <w:rsid w:val="00E442B0"/>
    <w:rsid w:val="00E44D18"/>
    <w:rsid w:val="00E513D3"/>
    <w:rsid w:val="00E52678"/>
    <w:rsid w:val="00E534C7"/>
    <w:rsid w:val="00E53AA7"/>
    <w:rsid w:val="00E54405"/>
    <w:rsid w:val="00E556A1"/>
    <w:rsid w:val="00E5667E"/>
    <w:rsid w:val="00E65EC0"/>
    <w:rsid w:val="00E71FB8"/>
    <w:rsid w:val="00E73175"/>
    <w:rsid w:val="00E866E5"/>
    <w:rsid w:val="00E90412"/>
    <w:rsid w:val="00E90E83"/>
    <w:rsid w:val="00E924E1"/>
    <w:rsid w:val="00E94699"/>
    <w:rsid w:val="00E94E8B"/>
    <w:rsid w:val="00E97AE8"/>
    <w:rsid w:val="00E97E27"/>
    <w:rsid w:val="00EA0442"/>
    <w:rsid w:val="00EA5A8C"/>
    <w:rsid w:val="00EB5A5E"/>
    <w:rsid w:val="00EC2A0C"/>
    <w:rsid w:val="00EC3E97"/>
    <w:rsid w:val="00EC5081"/>
    <w:rsid w:val="00EC66B5"/>
    <w:rsid w:val="00ED37FE"/>
    <w:rsid w:val="00EE0BD0"/>
    <w:rsid w:val="00EE33DA"/>
    <w:rsid w:val="00EE3E99"/>
    <w:rsid w:val="00EF06D0"/>
    <w:rsid w:val="00EF49D7"/>
    <w:rsid w:val="00F001A4"/>
    <w:rsid w:val="00F15502"/>
    <w:rsid w:val="00F27E67"/>
    <w:rsid w:val="00F3391E"/>
    <w:rsid w:val="00F35258"/>
    <w:rsid w:val="00F4146F"/>
    <w:rsid w:val="00F518FB"/>
    <w:rsid w:val="00F62119"/>
    <w:rsid w:val="00F62C4A"/>
    <w:rsid w:val="00F8738B"/>
    <w:rsid w:val="00F94FBD"/>
    <w:rsid w:val="00FA052C"/>
    <w:rsid w:val="00FA259C"/>
    <w:rsid w:val="00FA2FF0"/>
    <w:rsid w:val="00FA4FAC"/>
    <w:rsid w:val="00FB0C37"/>
    <w:rsid w:val="00FB3A8D"/>
    <w:rsid w:val="00FB528E"/>
    <w:rsid w:val="00FD2753"/>
    <w:rsid w:val="00FD40A6"/>
    <w:rsid w:val="00FD4239"/>
    <w:rsid w:val="00FE2FD1"/>
    <w:rsid w:val="00FE59E2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DACB00"/>
  <w15:chartTrackingRefBased/>
  <w15:docId w15:val="{010161B4-D393-49DE-9485-3D649B43E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leftChars="1418" w:left="1418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75A9"/>
    <w:pPr>
      <w:spacing w:after="200" w:line="360" w:lineRule="auto"/>
      <w:ind w:leftChars="0" w:left="0"/>
      <w:jc w:val="both"/>
    </w:pPr>
    <w:rPr>
      <w:rFonts w:ascii="Times New Roman" w:hAnsi="Times New Roman"/>
      <w:sz w:val="28"/>
    </w:rPr>
  </w:style>
  <w:style w:type="paragraph" w:styleId="10">
    <w:name w:val="heading 1"/>
    <w:next w:val="Mukhanov"/>
    <w:link w:val="11"/>
    <w:autoRedefine/>
    <w:uiPriority w:val="9"/>
    <w:qFormat/>
    <w:rsid w:val="00504973"/>
    <w:pPr>
      <w:keepNext/>
      <w:keepLines/>
      <w:spacing w:after="0" w:line="360" w:lineRule="auto"/>
      <w:ind w:leftChars="0" w:left="0"/>
      <w:jc w:val="center"/>
      <w:outlineLvl w:val="0"/>
    </w:pPr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5049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E42E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  <w:rsid w:val="004575A9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4575A9"/>
  </w:style>
  <w:style w:type="character" w:customStyle="1" w:styleId="11">
    <w:name w:val="Заголовок 1 Знак"/>
    <w:basedOn w:val="a0"/>
    <w:link w:val="10"/>
    <w:uiPriority w:val="9"/>
    <w:rsid w:val="00504973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styleId="a3">
    <w:name w:val="TOC Heading"/>
    <w:basedOn w:val="10"/>
    <w:next w:val="a"/>
    <w:uiPriority w:val="39"/>
    <w:unhideWhenUsed/>
    <w:qFormat/>
    <w:rsid w:val="00BB77A9"/>
    <w:pPr>
      <w:spacing w:before="480" w:line="276" w:lineRule="auto"/>
      <w:jc w:val="left"/>
      <w:outlineLvl w:val="9"/>
    </w:pPr>
    <w:rPr>
      <w:rFonts w:asciiTheme="majorHAnsi" w:hAnsiTheme="majorHAnsi"/>
      <w:bCs/>
      <w:color w:val="2E74B5" w:themeColor="accent1" w:themeShade="BF"/>
      <w:szCs w:val="28"/>
    </w:rPr>
  </w:style>
  <w:style w:type="paragraph" w:styleId="12">
    <w:name w:val="toc 1"/>
    <w:basedOn w:val="a"/>
    <w:next w:val="a"/>
    <w:link w:val="13"/>
    <w:autoRedefine/>
    <w:uiPriority w:val="39"/>
    <w:unhideWhenUsed/>
    <w:rsid w:val="006F5645"/>
    <w:pPr>
      <w:tabs>
        <w:tab w:val="left" w:pos="284"/>
        <w:tab w:val="right" w:leader="dot" w:pos="9458"/>
      </w:tabs>
      <w:spacing w:after="0"/>
    </w:pPr>
    <w:rPr>
      <w:rFonts w:eastAsia="Calibri"/>
      <w:b/>
      <w:noProof/>
    </w:rPr>
  </w:style>
  <w:style w:type="character" w:styleId="a4">
    <w:name w:val="Hyperlink"/>
    <w:basedOn w:val="a0"/>
    <w:uiPriority w:val="99"/>
    <w:unhideWhenUsed/>
    <w:rsid w:val="00BB77A9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9E0E6F"/>
    <w:pPr>
      <w:tabs>
        <w:tab w:val="left" w:pos="426"/>
        <w:tab w:val="left" w:pos="880"/>
        <w:tab w:val="right" w:leader="dot" w:pos="9458"/>
      </w:tabs>
      <w:spacing w:after="0"/>
    </w:pPr>
  </w:style>
  <w:style w:type="paragraph" w:styleId="32">
    <w:name w:val="toc 3"/>
    <w:basedOn w:val="a"/>
    <w:next w:val="a"/>
    <w:autoRedefine/>
    <w:uiPriority w:val="39"/>
    <w:unhideWhenUsed/>
    <w:rsid w:val="00C2580B"/>
    <w:pPr>
      <w:tabs>
        <w:tab w:val="left" w:pos="284"/>
        <w:tab w:val="left" w:pos="480"/>
        <w:tab w:val="left" w:pos="1134"/>
        <w:tab w:val="right" w:leader="dot" w:pos="9344"/>
      </w:tabs>
      <w:spacing w:after="100"/>
      <w:ind w:left="480"/>
    </w:pPr>
  </w:style>
  <w:style w:type="paragraph" w:styleId="a5">
    <w:name w:val="List Paragraph"/>
    <w:basedOn w:val="a"/>
    <w:uiPriority w:val="34"/>
    <w:qFormat/>
    <w:rsid w:val="009E7A6A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C31441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a7">
    <w:name w:val="Table Grid"/>
    <w:basedOn w:val="a1"/>
    <w:uiPriority w:val="39"/>
    <w:rsid w:val="00703C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4575A9"/>
    <w:pPr>
      <w:widowControl w:val="0"/>
      <w:autoSpaceDE w:val="0"/>
      <w:autoSpaceDN w:val="0"/>
    </w:pPr>
    <w:rPr>
      <w:rFonts w:eastAsia="Times New Roman" w:cs="Times New Roman"/>
    </w:rPr>
  </w:style>
  <w:style w:type="paragraph" w:customStyle="1" w:styleId="Mukhanov">
    <w:name w:val="Mukhanov"/>
    <w:qFormat/>
    <w:rsid w:val="004575A9"/>
    <w:pPr>
      <w:suppressAutoHyphens/>
      <w:spacing w:after="0" w:line="360" w:lineRule="auto"/>
      <w:ind w:leftChars="0" w:left="0" w:firstLine="709"/>
      <w:jc w:val="both"/>
    </w:pPr>
    <w:rPr>
      <w:rFonts w:ascii="Times New Roman" w:eastAsia="Calibri" w:hAnsi="Times New Roman" w:cs="Calibri"/>
      <w:color w:val="000000" w:themeColor="text1"/>
      <w:sz w:val="28"/>
      <w:lang w:eastAsia="ru-RU"/>
    </w:rPr>
  </w:style>
  <w:style w:type="paragraph" w:styleId="a8">
    <w:name w:val="header"/>
    <w:basedOn w:val="a"/>
    <w:link w:val="a9"/>
    <w:uiPriority w:val="99"/>
    <w:unhideWhenUsed/>
    <w:rsid w:val="004575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575A9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4575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575A9"/>
    <w:rPr>
      <w:rFonts w:ascii="Times New Roman" w:hAnsi="Times New Roman"/>
      <w:sz w:val="28"/>
    </w:rPr>
  </w:style>
  <w:style w:type="character" w:styleId="ac">
    <w:name w:val="page number"/>
    <w:basedOn w:val="a0"/>
    <w:uiPriority w:val="99"/>
    <w:semiHidden/>
    <w:unhideWhenUsed/>
    <w:rsid w:val="00A87275"/>
  </w:style>
  <w:style w:type="paragraph" w:styleId="ad">
    <w:name w:val="Body Text"/>
    <w:basedOn w:val="a"/>
    <w:link w:val="ae"/>
    <w:uiPriority w:val="1"/>
    <w:rsid w:val="00183CE5"/>
    <w:pPr>
      <w:widowControl w:val="0"/>
      <w:autoSpaceDE w:val="0"/>
      <w:autoSpaceDN w:val="0"/>
      <w:spacing w:after="0" w:line="240" w:lineRule="auto"/>
      <w:jc w:val="left"/>
    </w:pPr>
    <w:rPr>
      <w:rFonts w:eastAsia="Times New Roman" w:cs="Times New Roman"/>
      <w:sz w:val="18"/>
      <w:szCs w:val="18"/>
      <w:lang w:val="en-US"/>
    </w:rPr>
  </w:style>
  <w:style w:type="character" w:customStyle="1" w:styleId="ae">
    <w:name w:val="Основной текст Знак"/>
    <w:basedOn w:val="a0"/>
    <w:link w:val="ad"/>
    <w:uiPriority w:val="1"/>
    <w:rsid w:val="00183CE5"/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af">
    <w:name w:val="Balloon Text"/>
    <w:basedOn w:val="a"/>
    <w:link w:val="af0"/>
    <w:uiPriority w:val="99"/>
    <w:semiHidden/>
    <w:unhideWhenUsed/>
    <w:rsid w:val="00547E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547ED9"/>
    <w:rPr>
      <w:rFonts w:ascii="Segoe UI" w:hAnsi="Segoe UI" w:cs="Segoe UI"/>
      <w:sz w:val="18"/>
      <w:szCs w:val="18"/>
    </w:rPr>
  </w:style>
  <w:style w:type="paragraph" w:styleId="af1">
    <w:name w:val="Title"/>
    <w:basedOn w:val="a"/>
    <w:next w:val="a"/>
    <w:link w:val="af2"/>
    <w:uiPriority w:val="10"/>
    <w:qFormat/>
    <w:rsid w:val="00EB5A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0"/>
    <w:link w:val="af1"/>
    <w:uiPriority w:val="10"/>
    <w:rsid w:val="00EB5A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3">
    <w:name w:val="Оглавление 1 Знак"/>
    <w:basedOn w:val="a0"/>
    <w:link w:val="12"/>
    <w:uiPriority w:val="39"/>
    <w:rsid w:val="006F5645"/>
    <w:rPr>
      <w:rFonts w:ascii="Times New Roman" w:eastAsia="Calibri" w:hAnsi="Times New Roman"/>
      <w:b/>
      <w:noProof/>
      <w:sz w:val="28"/>
    </w:rPr>
  </w:style>
  <w:style w:type="paragraph" w:customStyle="1" w:styleId="1">
    <w:name w:val="Стиль1"/>
    <w:basedOn w:val="10"/>
    <w:link w:val="14"/>
    <w:qFormat/>
    <w:rsid w:val="00752090"/>
    <w:pPr>
      <w:numPr>
        <w:numId w:val="20"/>
      </w:numPr>
    </w:pPr>
  </w:style>
  <w:style w:type="paragraph" w:customStyle="1" w:styleId="2">
    <w:name w:val="Стиль2"/>
    <w:basedOn w:val="20"/>
    <w:link w:val="23"/>
    <w:qFormat/>
    <w:rsid w:val="00803AD0"/>
    <w:pPr>
      <w:numPr>
        <w:numId w:val="21"/>
      </w:numPr>
      <w:tabs>
        <w:tab w:val="left" w:pos="4395"/>
      </w:tabs>
      <w:ind w:right="112"/>
    </w:pPr>
    <w:rPr>
      <w:rFonts w:ascii="Times New Roman" w:hAnsi="Times New Roman" w:cs="Times New Roman"/>
      <w:b/>
      <w:color w:val="auto"/>
      <w:sz w:val="28"/>
      <w:szCs w:val="28"/>
      <w:lang w:eastAsia="ru-RU"/>
    </w:rPr>
  </w:style>
  <w:style w:type="character" w:customStyle="1" w:styleId="14">
    <w:name w:val="Стиль1 Знак"/>
    <w:basedOn w:val="11"/>
    <w:link w:val="1"/>
    <w:rsid w:val="00504973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customStyle="1" w:styleId="3">
    <w:name w:val="Стиль3"/>
    <w:basedOn w:val="30"/>
    <w:link w:val="33"/>
    <w:qFormat/>
    <w:rsid w:val="00E42E42"/>
    <w:pPr>
      <w:numPr>
        <w:numId w:val="22"/>
      </w:numPr>
      <w:tabs>
        <w:tab w:val="left" w:pos="4395"/>
      </w:tabs>
      <w:ind w:right="112"/>
    </w:pPr>
    <w:rPr>
      <w:rFonts w:ascii="Times New Roman" w:hAnsi="Times New Roman" w:cs="Times New Roman"/>
      <w:b/>
      <w:color w:val="auto"/>
      <w:sz w:val="28"/>
      <w:szCs w:val="28"/>
      <w:lang w:eastAsia="ru-RU"/>
    </w:rPr>
  </w:style>
  <w:style w:type="character" w:customStyle="1" w:styleId="21">
    <w:name w:val="Заголовок 2 Знак"/>
    <w:basedOn w:val="a0"/>
    <w:link w:val="20"/>
    <w:uiPriority w:val="9"/>
    <w:semiHidden/>
    <w:rsid w:val="005049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23">
    <w:name w:val="Стиль2 Знак"/>
    <w:basedOn w:val="21"/>
    <w:link w:val="2"/>
    <w:rsid w:val="00504973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  <w:lang w:eastAsia="ru-RU"/>
    </w:rPr>
  </w:style>
  <w:style w:type="paragraph" w:customStyle="1" w:styleId="4">
    <w:name w:val="Стиль4"/>
    <w:basedOn w:val="30"/>
    <w:link w:val="40"/>
    <w:qFormat/>
    <w:rsid w:val="00DF4E67"/>
    <w:pPr>
      <w:numPr>
        <w:numId w:val="23"/>
      </w:numPr>
      <w:tabs>
        <w:tab w:val="left" w:pos="4395"/>
      </w:tabs>
      <w:ind w:right="112"/>
    </w:pPr>
    <w:rPr>
      <w:rFonts w:ascii="Times New Roman" w:eastAsia="Calibri" w:hAnsi="Times New Roman" w:cs="Times New Roman"/>
      <w:b/>
      <w:color w:val="auto"/>
      <w:sz w:val="28"/>
      <w:szCs w:val="28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E42E4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33">
    <w:name w:val="Стиль3 Знак"/>
    <w:basedOn w:val="31"/>
    <w:link w:val="3"/>
    <w:rsid w:val="00E42E42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  <w:lang w:eastAsia="ru-RU"/>
    </w:rPr>
  </w:style>
  <w:style w:type="paragraph" w:customStyle="1" w:styleId="5">
    <w:name w:val="Стиль5"/>
    <w:basedOn w:val="30"/>
    <w:link w:val="50"/>
    <w:qFormat/>
    <w:rsid w:val="00DF4E67"/>
    <w:pPr>
      <w:numPr>
        <w:numId w:val="24"/>
      </w:numPr>
    </w:pPr>
    <w:rPr>
      <w:rFonts w:ascii="Times New Roman" w:eastAsia="Calibri" w:hAnsi="Times New Roman"/>
      <w:b/>
      <w:color w:val="auto"/>
      <w:sz w:val="28"/>
    </w:rPr>
  </w:style>
  <w:style w:type="character" w:customStyle="1" w:styleId="40">
    <w:name w:val="Стиль4 Знак"/>
    <w:basedOn w:val="31"/>
    <w:link w:val="4"/>
    <w:rsid w:val="00DF4E67"/>
    <w:rPr>
      <w:rFonts w:ascii="Times New Roman" w:eastAsia="Calibri" w:hAnsi="Times New Roman" w:cs="Times New Roman"/>
      <w:b/>
      <w:color w:val="1F4D78" w:themeColor="accent1" w:themeShade="7F"/>
      <w:sz w:val="28"/>
      <w:szCs w:val="28"/>
      <w:lang w:eastAsia="ru-RU"/>
    </w:rPr>
  </w:style>
  <w:style w:type="paragraph" w:customStyle="1" w:styleId="6">
    <w:name w:val="Стиль6"/>
    <w:basedOn w:val="10"/>
    <w:link w:val="60"/>
    <w:qFormat/>
    <w:rsid w:val="00C538F7"/>
  </w:style>
  <w:style w:type="character" w:customStyle="1" w:styleId="50">
    <w:name w:val="Стиль5 Знак"/>
    <w:basedOn w:val="31"/>
    <w:link w:val="5"/>
    <w:rsid w:val="00DF4E67"/>
    <w:rPr>
      <w:rFonts w:ascii="Times New Roman" w:eastAsia="Calibri" w:hAnsi="Times New Roman" w:cstheme="majorBidi"/>
      <w:b/>
      <w:color w:val="1F4D78" w:themeColor="accent1" w:themeShade="7F"/>
      <w:sz w:val="28"/>
      <w:szCs w:val="24"/>
    </w:rPr>
  </w:style>
  <w:style w:type="paragraph" w:customStyle="1" w:styleId="7">
    <w:name w:val="Стиль7"/>
    <w:basedOn w:val="10"/>
    <w:link w:val="70"/>
    <w:qFormat/>
    <w:rsid w:val="00C538F7"/>
    <w:pPr>
      <w:numPr>
        <w:numId w:val="25"/>
      </w:numPr>
    </w:pPr>
  </w:style>
  <w:style w:type="character" w:customStyle="1" w:styleId="60">
    <w:name w:val="Стиль6 Знак"/>
    <w:basedOn w:val="11"/>
    <w:link w:val="6"/>
    <w:rsid w:val="00C538F7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customStyle="1" w:styleId="8">
    <w:name w:val="Стиль8"/>
    <w:basedOn w:val="20"/>
    <w:link w:val="80"/>
    <w:qFormat/>
    <w:rsid w:val="00E94699"/>
    <w:pPr>
      <w:numPr>
        <w:numId w:val="26"/>
      </w:numPr>
      <w:ind w:right="112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70">
    <w:name w:val="Стиль7 Знак"/>
    <w:basedOn w:val="11"/>
    <w:link w:val="7"/>
    <w:rsid w:val="00C538F7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character" w:customStyle="1" w:styleId="80">
    <w:name w:val="Стиль8 Знак"/>
    <w:basedOn w:val="21"/>
    <w:link w:val="8"/>
    <w:rsid w:val="00E94699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7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footer" Target="footer4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1059;&#1095;&#1077;&#1073;&#1072;\Studies\3%20&#1050;&#1059;&#1056;&#1057;\6%20&#1089;&#1077;&#1084;&#1077;&#1089;&#1090;&#1088;\&#1044;&#1047;&#1096;&#1082;&#1080;\&#1041;&#1057;&#1041;&#1044;\&#1050;&#1091;&#1088;&#1089;&#1072;&#1095;\&#1084;&#1080;&#1088;&#1101;&#1072;%20&#1096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CC8DED-89E0-43FB-8206-898C0D13A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мирэа шаблон</Template>
  <TotalTime>3020</TotalTime>
  <Pages>122</Pages>
  <Words>14158</Words>
  <Characters>80705</Characters>
  <Application>Microsoft Office Word</Application>
  <DocSecurity>0</DocSecurity>
  <Lines>672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24</cp:revision>
  <dcterms:created xsi:type="dcterms:W3CDTF">2023-03-31T09:38:00Z</dcterms:created>
  <dcterms:modified xsi:type="dcterms:W3CDTF">2023-05-31T10:34:00Z</dcterms:modified>
</cp:coreProperties>
</file>