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563"/>
        <w:gridCol w:w="1910"/>
        <w:gridCol w:w="1533"/>
        <w:gridCol w:w="2829"/>
      </w:tblGrid>
      <w:tr w:rsidR="003B6C79" w:rsidRPr="003B6C79" w:rsidTr="009B3BF2">
        <w:tc>
          <w:tcPr>
            <w:tcW w:w="15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Отношение</w:t>
            </w:r>
          </w:p>
        </w:tc>
        <w:tc>
          <w:tcPr>
            <w:tcW w:w="156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Атрибуты отношения</w:t>
            </w:r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Свойства атрибута</w:t>
            </w:r>
          </w:p>
        </w:tc>
        <w:tc>
          <w:tcPr>
            <w:tcW w:w="2829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B6C79" w:rsidRPr="003B6C79" w:rsidTr="009B3BF2">
        <w:tc>
          <w:tcPr>
            <w:tcW w:w="1510" w:type="dxa"/>
            <w:vMerge w:val="restart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9B3BF2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счетчик.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emp_fname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emp_surname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emp_gender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CHAR(1)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со списком, который состоит: «М», «Ж»</w:t>
            </w:r>
            <w:r w:rsidR="00733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NCHAR(11)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CHAR, но содержит цифры, из-за того, что с ним не нужно выполнять вычислений.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NCHAR(20)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9B3BF2">
        <w:tc>
          <w:tcPr>
            <w:tcW w:w="1510" w:type="dxa"/>
            <w:vMerge w:val="restart"/>
          </w:tcPr>
          <w:p w:rsidR="007331FA" w:rsidRPr="007331FA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63" w:type="dxa"/>
          </w:tcPr>
          <w:p w:rsidR="007331FA" w:rsidRPr="007331FA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NCHAR(11)</w:t>
            </w:r>
          </w:p>
        </w:tc>
        <w:tc>
          <w:tcPr>
            <w:tcW w:w="1533" w:type="dxa"/>
            <w:vAlign w:val="center"/>
          </w:tcPr>
          <w:p w:rsidR="007331FA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серия и номер паспорта.</w:t>
            </w:r>
          </w:p>
        </w:tc>
      </w:tr>
      <w:tr w:rsidR="007331FA" w:rsidRPr="003B6C79" w:rsidTr="009B3BF2">
        <w:tc>
          <w:tcPr>
            <w:tcW w:w="1510" w:type="dxa"/>
            <w:vMerge/>
          </w:tcPr>
          <w:p w:rsidR="007331FA" w:rsidRPr="003B6C79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7331FA" w:rsidRPr="007331FA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pass_date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33" w:type="dxa"/>
            <w:vAlign w:val="center"/>
          </w:tcPr>
          <w:p w:rsidR="007331FA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9B3BF2">
        <w:tc>
          <w:tcPr>
            <w:tcW w:w="1510" w:type="dxa"/>
            <w:vMerge/>
          </w:tcPr>
          <w:p w:rsidR="007331FA" w:rsidRPr="003B6C79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7331FA" w:rsidRPr="007331FA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pass_issued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3" w:type="dxa"/>
            <w:vAlign w:val="center"/>
          </w:tcPr>
          <w:p w:rsidR="007331FA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9B3BF2">
        <w:tc>
          <w:tcPr>
            <w:tcW w:w="1510" w:type="dxa"/>
            <w:vMerge/>
          </w:tcPr>
          <w:p w:rsidR="007331FA" w:rsidRPr="003B6C79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7331FA" w:rsidRPr="007331FA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pass_code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NCHAR(7)</w:t>
            </w:r>
          </w:p>
        </w:tc>
        <w:tc>
          <w:tcPr>
            <w:tcW w:w="1533" w:type="dxa"/>
            <w:vAlign w:val="center"/>
          </w:tcPr>
          <w:p w:rsidR="007331FA" w:rsidRDefault="007331FA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 w:val="restart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check_id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счетчик.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7331FA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check_date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EE6734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сего</w:t>
            </w: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дняшняя дата.</w:t>
            </w:r>
          </w:p>
        </w:tc>
      </w:tr>
      <w:tr w:rsidR="003B6C79" w:rsidRPr="003B6C79" w:rsidTr="009B3BF2">
        <w:tc>
          <w:tcPr>
            <w:tcW w:w="1510" w:type="dxa"/>
            <w:vMerge w:val="restart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9B3BF2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счетчик.</w:t>
            </w: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doc_fname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doc_surname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doc_spec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CHAR(2</w:t>
            </w: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C79" w:rsidRPr="003B6C79" w:rsidTr="009B3BF2">
        <w:tc>
          <w:tcPr>
            <w:tcW w:w="1510" w:type="dxa"/>
            <w:vMerge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B6C79" w:rsidRPr="003B6C79" w:rsidRDefault="003B6C79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doc_email</w:t>
            </w:r>
            <w:proofErr w:type="spellEnd"/>
          </w:p>
        </w:tc>
        <w:tc>
          <w:tcPr>
            <w:tcW w:w="1910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NCHAR(20)</w:t>
            </w:r>
          </w:p>
        </w:tc>
        <w:tc>
          <w:tcPr>
            <w:tcW w:w="1533" w:type="dxa"/>
            <w:vAlign w:val="center"/>
          </w:tcPr>
          <w:p w:rsidR="003B6C79" w:rsidRPr="003B6C79" w:rsidRDefault="003B6C79" w:rsidP="009B3B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3B6C79" w:rsidRPr="003B6C79" w:rsidRDefault="003B6C79" w:rsidP="009B3B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9B3BF2">
        <w:tc>
          <w:tcPr>
            <w:tcW w:w="1510" w:type="dxa"/>
            <w:vMerge w:val="restart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563" w:type="dxa"/>
          </w:tcPr>
          <w:p w:rsidR="007331FA" w:rsidRPr="007331FA" w:rsidRDefault="007331FA" w:rsidP="007331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33" w:type="dxa"/>
            <w:vAlign w:val="center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7331FA">
        <w:tc>
          <w:tcPr>
            <w:tcW w:w="1510" w:type="dxa"/>
            <w:vMerge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331FA" w:rsidRPr="003B6C79" w:rsidRDefault="007331FA" w:rsidP="007331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res_sys_pres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Pr="003B6C79" w:rsidRDefault="007331FA" w:rsidP="007331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533" w:type="dxa"/>
            <w:vAlign w:val="center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7331FA" w:rsidRPr="003B6C79" w:rsidTr="007331FA">
        <w:tc>
          <w:tcPr>
            <w:tcW w:w="1510" w:type="dxa"/>
            <w:vMerge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331FA" w:rsidRPr="003B6C79" w:rsidRDefault="007331FA" w:rsidP="007331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res_dias_pres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533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7331FA" w:rsidRPr="003B6C79" w:rsidTr="007331FA">
        <w:tc>
          <w:tcPr>
            <w:tcW w:w="1510" w:type="dxa"/>
            <w:vMerge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331FA" w:rsidRPr="003B6C79" w:rsidRDefault="007331FA" w:rsidP="007331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res_pulse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533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7331FA" w:rsidRPr="003B6C79" w:rsidTr="009B3BF2">
        <w:tc>
          <w:tcPr>
            <w:tcW w:w="1510" w:type="dxa"/>
            <w:vMerge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res_alco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33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1FA" w:rsidRPr="003B6C79" w:rsidTr="009B3BF2">
        <w:tc>
          <w:tcPr>
            <w:tcW w:w="1510" w:type="dxa"/>
            <w:vMerge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7331FA" w:rsidRPr="003B6C79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res_compl</w:t>
            </w:r>
            <w:proofErr w:type="spellEnd"/>
          </w:p>
        </w:tc>
        <w:tc>
          <w:tcPr>
            <w:tcW w:w="1910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NCHAR(100)</w:t>
            </w:r>
          </w:p>
        </w:tc>
        <w:tc>
          <w:tcPr>
            <w:tcW w:w="1533" w:type="dxa"/>
            <w:vAlign w:val="center"/>
          </w:tcPr>
          <w:p w:rsidR="007331FA" w:rsidRDefault="007331FA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</w:tcPr>
          <w:p w:rsidR="007331FA" w:rsidRPr="003B6C79" w:rsidRDefault="007331FA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90" w:rsidRPr="003B6C79" w:rsidTr="009B3BF2">
        <w:tc>
          <w:tcPr>
            <w:tcW w:w="1510" w:type="dxa"/>
            <w:vMerge w:val="restart"/>
          </w:tcPr>
          <w:p w:rsidR="00382790" w:rsidRP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1563" w:type="dxa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1910" w:type="dxa"/>
            <w:vAlign w:val="center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CHAR(5)</w:t>
            </w:r>
          </w:p>
        </w:tc>
        <w:tc>
          <w:tcPr>
            <w:tcW w:w="1533" w:type="dxa"/>
            <w:vAlign w:val="center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82790" w:rsidRPr="003B6C79" w:rsidRDefault="00382790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уникальный номер протокола.</w:t>
            </w:r>
          </w:p>
        </w:tc>
      </w:tr>
      <w:tr w:rsidR="00382790" w:rsidRPr="003B6C79" w:rsidTr="009B3BF2">
        <w:tc>
          <w:tcPr>
            <w:tcW w:w="1510" w:type="dxa"/>
            <w:vMerge/>
          </w:tcPr>
          <w:p w:rsidR="00382790" w:rsidRPr="003B6C79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prot_concl</w:t>
            </w:r>
            <w:proofErr w:type="spellEnd"/>
          </w:p>
        </w:tc>
        <w:tc>
          <w:tcPr>
            <w:tcW w:w="1910" w:type="dxa"/>
            <w:vAlign w:val="center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NCHAR(100)</w:t>
            </w:r>
          </w:p>
        </w:tc>
        <w:tc>
          <w:tcPr>
            <w:tcW w:w="1533" w:type="dxa"/>
            <w:vAlign w:val="center"/>
          </w:tcPr>
          <w:p w:rsidR="00382790" w:rsidRDefault="00382790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</w:tcPr>
          <w:p w:rsidR="00382790" w:rsidRPr="003B6C79" w:rsidRDefault="00382790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9B3BF2">
        <w:tc>
          <w:tcPr>
            <w:tcW w:w="1510" w:type="dxa"/>
          </w:tcPr>
          <w:p w:rsidR="001C1E96" w:rsidRPr="003B6C79" w:rsidRDefault="001C1E96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1C1E96" w:rsidRDefault="001C1E96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0" w:type="dxa"/>
            <w:vAlign w:val="center"/>
          </w:tcPr>
          <w:p w:rsidR="001C1E96" w:rsidRDefault="001C1E96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1C1E96" w:rsidRDefault="001C1E96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1C1E96" w:rsidRPr="003B6C79" w:rsidRDefault="001C1E96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0BAC" w:rsidRDefault="006A0BAC" w:rsidP="003B6C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604"/>
        <w:gridCol w:w="992"/>
        <w:gridCol w:w="1701"/>
        <w:gridCol w:w="3538"/>
      </w:tblGrid>
      <w:tr w:rsidR="008014F2" w:rsidTr="00C0047F">
        <w:tc>
          <w:tcPr>
            <w:tcW w:w="1510" w:type="dxa"/>
            <w:vAlign w:val="center"/>
          </w:tcPr>
          <w:p w:rsidR="008014F2" w:rsidRPr="003B6C79" w:rsidRDefault="008014F2" w:rsidP="00801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Отношение</w:t>
            </w:r>
          </w:p>
        </w:tc>
        <w:tc>
          <w:tcPr>
            <w:tcW w:w="1604" w:type="dxa"/>
            <w:vAlign w:val="center"/>
          </w:tcPr>
          <w:p w:rsidR="008014F2" w:rsidRPr="003B6C79" w:rsidRDefault="008014F2" w:rsidP="00801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992" w:type="dxa"/>
            <w:vAlign w:val="center"/>
          </w:tcPr>
          <w:p w:rsidR="008014F2" w:rsidRPr="003B6C79" w:rsidRDefault="008014F2" w:rsidP="00801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:rsidR="008014F2" w:rsidRPr="003B6C79" w:rsidRDefault="008014F2" w:rsidP="00801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3538" w:type="dxa"/>
            <w:vAlign w:val="center"/>
          </w:tcPr>
          <w:p w:rsidR="008014F2" w:rsidRPr="003B6C79" w:rsidRDefault="008014F2" w:rsidP="00801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E8198C" w:rsidTr="00C0047F">
        <w:tc>
          <w:tcPr>
            <w:tcW w:w="1510" w:type="dxa"/>
            <w:vMerge w:val="restart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604" w:type="dxa"/>
          </w:tcPr>
          <w:p w:rsidR="00E8198C" w:rsidRPr="00C0047F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992" w:type="dxa"/>
          </w:tcPr>
          <w:p w:rsidR="00E8198C" w:rsidRPr="00C0047F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E8198C" w:rsidRPr="00C0047F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</w:tcPr>
          <w:p w:rsidR="00E8198C" w:rsidRDefault="00E8198C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98C" w:rsidTr="00C0047F">
        <w:tc>
          <w:tcPr>
            <w:tcW w:w="1510" w:type="dxa"/>
            <w:vMerge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E8198C" w:rsidRPr="00C0047F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emp_fname</w:t>
            </w:r>
            <w:proofErr w:type="spellEnd"/>
          </w:p>
        </w:tc>
        <w:tc>
          <w:tcPr>
            <w:tcW w:w="992" w:type="dxa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E8198C" w:rsidRDefault="00E8198C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98C" w:rsidTr="00C0047F">
        <w:tc>
          <w:tcPr>
            <w:tcW w:w="1510" w:type="dxa"/>
            <w:vMerge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E8198C" w:rsidRPr="00C0047F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emp_name</w:t>
            </w:r>
            <w:proofErr w:type="spellEnd"/>
          </w:p>
        </w:tc>
        <w:tc>
          <w:tcPr>
            <w:tcW w:w="992" w:type="dxa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E8198C" w:rsidRDefault="00E8198C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98C" w:rsidTr="00C0047F">
        <w:tc>
          <w:tcPr>
            <w:tcW w:w="1510" w:type="dxa"/>
            <w:vMerge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E8198C" w:rsidRP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992" w:type="dxa"/>
          </w:tcPr>
          <w:p w:rsidR="00E8198C" w:rsidRP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E8198C" w:rsidRDefault="00E8198C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E8198C" w:rsidRPr="00E8198C" w:rsidRDefault="00E8198C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E81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B6E" w:rsidTr="00C0047F">
        <w:tc>
          <w:tcPr>
            <w:tcW w:w="1510" w:type="dxa"/>
          </w:tcPr>
          <w:p w:rsidR="000B2B6E" w:rsidRPr="000B2B6E" w:rsidRDefault="000B2B6E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604" w:type="dxa"/>
          </w:tcPr>
          <w:p w:rsidR="000B2B6E" w:rsidRDefault="000B2B6E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992" w:type="dxa"/>
          </w:tcPr>
          <w:p w:rsidR="000B2B6E" w:rsidRDefault="000B2B6E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0B2B6E" w:rsidRDefault="000B2B6E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</w:tcPr>
          <w:p w:rsidR="000B2B6E" w:rsidRDefault="000B2B6E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7F" w:rsidTr="00C0047F">
        <w:tc>
          <w:tcPr>
            <w:tcW w:w="1510" w:type="dxa"/>
            <w:vMerge w:val="restart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check_id</w:t>
            </w:r>
            <w:proofErr w:type="spellEnd"/>
          </w:p>
        </w:tc>
        <w:tc>
          <w:tcPr>
            <w:tcW w:w="992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</w:tcPr>
          <w:p w:rsid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7F" w:rsidTr="00C0047F">
        <w:tc>
          <w:tcPr>
            <w:tcW w:w="1510" w:type="dxa"/>
            <w:vMerge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992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C0047F" w:rsidRP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C0047F" w:rsidTr="00C0047F">
        <w:tc>
          <w:tcPr>
            <w:tcW w:w="1510" w:type="dxa"/>
            <w:vMerge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992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C0047F" w:rsidRP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</w:p>
        </w:tc>
      </w:tr>
      <w:tr w:rsidR="00C0047F" w:rsidTr="00C0047F">
        <w:tc>
          <w:tcPr>
            <w:tcW w:w="1510" w:type="dxa"/>
            <w:vMerge w:val="restart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Doctor</w:t>
            </w:r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992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</w:tcPr>
          <w:p w:rsid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7F" w:rsidTr="00C0047F">
        <w:tc>
          <w:tcPr>
            <w:tcW w:w="1510" w:type="dxa"/>
            <w:vMerge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 _</w:t>
            </w:r>
            <w:proofErr w:type="spellStart"/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992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7F" w:rsidTr="00C0047F">
        <w:tc>
          <w:tcPr>
            <w:tcW w:w="1510" w:type="dxa"/>
            <w:vMerge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C0047F" w:rsidRP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 _name</w:t>
            </w:r>
          </w:p>
        </w:tc>
        <w:tc>
          <w:tcPr>
            <w:tcW w:w="992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047F" w:rsidRDefault="00C0047F" w:rsidP="00C004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C0047F" w:rsidRDefault="00C0047F" w:rsidP="00C004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98C" w:rsidTr="00C0047F">
        <w:tc>
          <w:tcPr>
            <w:tcW w:w="1510" w:type="dxa"/>
            <w:vMerge w:val="restart"/>
          </w:tcPr>
          <w:p w:rsidR="00E8198C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604" w:type="dxa"/>
          </w:tcPr>
          <w:p w:rsidR="00E8198C" w:rsidRPr="00C0047F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C0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992" w:type="dxa"/>
          </w:tcPr>
          <w:p w:rsidR="00E8198C" w:rsidRPr="00C0047F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E8198C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E8198C" w:rsidRPr="00C0047F" w:rsidRDefault="00E8198C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связи с отношением </w:t>
            </w: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</w:tr>
      <w:tr w:rsidR="00E8198C" w:rsidTr="00C0047F">
        <w:tc>
          <w:tcPr>
            <w:tcW w:w="1510" w:type="dxa"/>
            <w:vMerge/>
          </w:tcPr>
          <w:p w:rsidR="00E8198C" w:rsidRPr="0073797E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E8198C" w:rsidRPr="00E8198C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992" w:type="dxa"/>
          </w:tcPr>
          <w:p w:rsidR="00E8198C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E8198C" w:rsidRDefault="00E8198C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E8198C" w:rsidRPr="00E8198C" w:rsidRDefault="00E8198C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B6E" w:rsidTr="00C0047F">
        <w:tc>
          <w:tcPr>
            <w:tcW w:w="1510" w:type="dxa"/>
          </w:tcPr>
          <w:p w:rsidR="000B2B6E" w:rsidRDefault="000B2B6E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1604" w:type="dxa"/>
          </w:tcPr>
          <w:p w:rsidR="000B2B6E" w:rsidRDefault="000B2B6E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992" w:type="dxa"/>
          </w:tcPr>
          <w:p w:rsidR="000B2B6E" w:rsidRDefault="000B2B6E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0B2B6E" w:rsidRDefault="000B2B6E" w:rsidP="00EE67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</w:tcPr>
          <w:p w:rsidR="000B2B6E" w:rsidRDefault="000B2B6E" w:rsidP="00EE6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14F2" w:rsidRDefault="00EE6734" w:rsidP="003B6C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 wp14:anchorId="5B1C0F91" wp14:editId="5E8E03C4">
            <wp:extent cx="5939790" cy="3426197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563"/>
        <w:gridCol w:w="1600"/>
        <w:gridCol w:w="1843"/>
        <w:gridCol w:w="2829"/>
      </w:tblGrid>
      <w:tr w:rsidR="001C1E96" w:rsidRPr="003B6C79" w:rsidTr="00B54362">
        <w:tc>
          <w:tcPr>
            <w:tcW w:w="151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Отношение</w:t>
            </w: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Атрибуты отношения</w:t>
            </w:r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Свойства атрибута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1C1E96" w:rsidRPr="009B3BF2" w:rsidTr="00B54362">
        <w:tc>
          <w:tcPr>
            <w:tcW w:w="1510" w:type="dxa"/>
            <w:vMerge w:val="restart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E90E83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серия и номер паспорта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E90E83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emp_fname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emp_surname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emp_gender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CHAR(1)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со списком, который состоит: «М», «Ж».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NCHAR(11)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CHAR, но содержит цифры, из-за того, что с ним не нужно выполнять вычислений.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NCHAR(20)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 w:val="restart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63" w:type="dxa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NCHAR(11)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серия и номер паспорта.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pass_date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pass_issued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pass_code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NCHAR(7)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 w:val="restart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check_id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счетчик.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check_date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сего</w:t>
            </w: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дняшняя дата.</w:t>
            </w:r>
          </w:p>
        </w:tc>
      </w:tr>
      <w:tr w:rsidR="001C1E96" w:rsidRPr="003B6C79" w:rsidTr="00B54362">
        <w:tc>
          <w:tcPr>
            <w:tcW w:w="1510" w:type="dxa"/>
            <w:vMerge w:val="restart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ключ; счетчик.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doc_fname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doc_surname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doc_spec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CHAR(2</w:t>
            </w: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doc_email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NCHAR(20)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 w:val="restart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563" w:type="dxa"/>
            <w:vAlign w:val="center"/>
          </w:tcPr>
          <w:p w:rsidR="001C1E96" w:rsidRPr="007331FA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6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res_sys_pres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84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res_dias_pres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res_pulse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BF2">
              <w:rPr>
                <w:rFonts w:ascii="Times New Roman" w:hAnsi="Times New Roman" w:cs="Times New Roman"/>
                <w:sz w:val="24"/>
                <w:szCs w:val="24"/>
              </w:rPr>
              <w:t>Поле типа CHAR, но содержит цифры, из-за того, что с ним не нужно выполнять вычислений.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res_alco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res_compl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NCHAR(100)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96" w:rsidRPr="003B6C79" w:rsidTr="00B54362">
        <w:tc>
          <w:tcPr>
            <w:tcW w:w="1510" w:type="dxa"/>
            <w:vMerge w:val="restart"/>
            <w:vAlign w:val="center"/>
          </w:tcPr>
          <w:p w:rsidR="001C1E96" w:rsidRPr="00382790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156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CHAR(5)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уникальный номер протокола.</w:t>
            </w:r>
          </w:p>
        </w:tc>
      </w:tr>
      <w:tr w:rsidR="001C1E96" w:rsidRPr="003B6C79" w:rsidTr="00B54362">
        <w:tc>
          <w:tcPr>
            <w:tcW w:w="1510" w:type="dxa"/>
            <w:vMerge/>
            <w:vAlign w:val="center"/>
          </w:tcPr>
          <w:p w:rsidR="001C1E96" w:rsidRPr="003B6C79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prot_concl</w:t>
            </w:r>
            <w:proofErr w:type="spellEnd"/>
          </w:p>
        </w:tc>
        <w:tc>
          <w:tcPr>
            <w:tcW w:w="1600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NCHAR(100)</w:t>
            </w:r>
          </w:p>
        </w:tc>
        <w:tc>
          <w:tcPr>
            <w:tcW w:w="1843" w:type="dxa"/>
            <w:vAlign w:val="center"/>
          </w:tcPr>
          <w:p w:rsidR="001C1E96" w:rsidRDefault="001C1E96" w:rsidP="00B543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:rsidR="001C1E96" w:rsidRPr="003B6C79" w:rsidRDefault="001C1E96" w:rsidP="00B54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1E96" w:rsidRDefault="001C1E96" w:rsidP="003B6C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604"/>
        <w:gridCol w:w="992"/>
        <w:gridCol w:w="1701"/>
        <w:gridCol w:w="3538"/>
      </w:tblGrid>
      <w:tr w:rsidR="001C1E96" w:rsidRPr="003B6C79" w:rsidTr="00B54362">
        <w:tc>
          <w:tcPr>
            <w:tcW w:w="1510" w:type="dxa"/>
            <w:vAlign w:val="center"/>
          </w:tcPr>
          <w:p w:rsidR="001C1E96" w:rsidRPr="003B6C79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6C79">
              <w:rPr>
                <w:rFonts w:cs="Times New Roman"/>
                <w:sz w:val="24"/>
                <w:szCs w:val="24"/>
              </w:rPr>
              <w:t>Отношение</w:t>
            </w:r>
          </w:p>
        </w:tc>
        <w:tc>
          <w:tcPr>
            <w:tcW w:w="1604" w:type="dxa"/>
            <w:vAlign w:val="center"/>
          </w:tcPr>
          <w:p w:rsidR="001C1E96" w:rsidRPr="003B6C79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992" w:type="dxa"/>
            <w:vAlign w:val="center"/>
          </w:tcPr>
          <w:p w:rsidR="001C1E96" w:rsidRPr="003B6C79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6C79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:rsidR="001C1E96" w:rsidRPr="003B6C79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</w:t>
            </w:r>
          </w:p>
        </w:tc>
        <w:tc>
          <w:tcPr>
            <w:tcW w:w="3538" w:type="dxa"/>
            <w:vAlign w:val="center"/>
          </w:tcPr>
          <w:p w:rsidR="001C1E96" w:rsidRPr="003B6C79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6C79"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1C1E96" w:rsidRPr="00B658BA" w:rsidTr="00B54362">
        <w:tc>
          <w:tcPr>
            <w:tcW w:w="1510" w:type="dxa"/>
            <w:vMerge w:val="restart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6C79">
              <w:rPr>
                <w:rFonts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604" w:type="dxa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992" w:type="dxa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1C1E96" w:rsidRPr="00B658BA" w:rsidRDefault="001C1E96" w:rsidP="00B543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</w:tr>
      <w:tr w:rsidR="001C1E96" w:rsidTr="00B54362">
        <w:tc>
          <w:tcPr>
            <w:tcW w:w="1510" w:type="dxa"/>
            <w:vMerge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emp_fname</w:t>
            </w:r>
            <w:proofErr w:type="spellEnd"/>
          </w:p>
        </w:tc>
        <w:tc>
          <w:tcPr>
            <w:tcW w:w="992" w:type="dxa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1C1E96" w:rsidRDefault="001C1E96" w:rsidP="00B5436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C1E96" w:rsidTr="00B54362">
        <w:tc>
          <w:tcPr>
            <w:tcW w:w="1510" w:type="dxa"/>
            <w:vMerge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emp_name</w:t>
            </w:r>
            <w:proofErr w:type="spellEnd"/>
          </w:p>
        </w:tc>
        <w:tc>
          <w:tcPr>
            <w:tcW w:w="992" w:type="dxa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</w:tcPr>
          <w:p w:rsidR="001C1E96" w:rsidRDefault="001C1E96" w:rsidP="00B5436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C1E96" w:rsidTr="00B54362">
        <w:tc>
          <w:tcPr>
            <w:tcW w:w="1510" w:type="dxa"/>
            <w:vAlign w:val="center"/>
          </w:tcPr>
          <w:p w:rsidR="001C1E96" w:rsidRPr="000B2B6E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604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C1E96" w:rsidTr="00B54362">
        <w:tc>
          <w:tcPr>
            <w:tcW w:w="1510" w:type="dxa"/>
            <w:vMerge w:val="restart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B6C79">
              <w:rPr>
                <w:rFonts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check_id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C1E96" w:rsidRPr="00C0047F" w:rsidTr="00B54362">
        <w:tc>
          <w:tcPr>
            <w:tcW w:w="1510" w:type="dxa"/>
            <w:vMerge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Pr="00C0047F" w:rsidRDefault="001C1E96" w:rsidP="00B543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1C1E96" w:rsidRPr="00C0047F" w:rsidTr="00B54362">
        <w:tc>
          <w:tcPr>
            <w:tcW w:w="1510" w:type="dxa"/>
            <w:vMerge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Pr="00C0047F" w:rsidRDefault="001C1E96" w:rsidP="00B543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cs="Times New Roman"/>
                <w:sz w:val="24"/>
                <w:szCs w:val="24"/>
                <w:lang w:val="en-US"/>
              </w:rPr>
              <w:t>Doctor</w:t>
            </w:r>
          </w:p>
        </w:tc>
      </w:tr>
      <w:tr w:rsidR="001C1E96" w:rsidTr="00B54362">
        <w:tc>
          <w:tcPr>
            <w:tcW w:w="1510" w:type="dxa"/>
            <w:vMerge w:val="restart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6C79">
              <w:rPr>
                <w:rFonts w:cs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C1E96" w:rsidTr="00B54362">
        <w:tc>
          <w:tcPr>
            <w:tcW w:w="1510" w:type="dxa"/>
            <w:vMerge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0047F">
              <w:rPr>
                <w:rFonts w:cs="Times New Roman"/>
                <w:sz w:val="24"/>
                <w:szCs w:val="24"/>
                <w:lang w:val="en-US"/>
              </w:rPr>
              <w:t>doc _</w:t>
            </w:r>
            <w:proofErr w:type="spellStart"/>
            <w:r w:rsidRPr="00C0047F">
              <w:rPr>
                <w:rFonts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C1E96" w:rsidTr="00B54362">
        <w:tc>
          <w:tcPr>
            <w:tcW w:w="1510" w:type="dxa"/>
            <w:vMerge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0047F">
              <w:rPr>
                <w:rFonts w:cs="Times New Roman"/>
                <w:sz w:val="24"/>
                <w:szCs w:val="24"/>
                <w:lang w:val="en-US"/>
              </w:rPr>
              <w:t>doc _name</w:t>
            </w:r>
          </w:p>
        </w:tc>
        <w:tc>
          <w:tcPr>
            <w:tcW w:w="992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C1E96" w:rsidRPr="00C0047F" w:rsidTr="00B54362">
        <w:tc>
          <w:tcPr>
            <w:tcW w:w="1510" w:type="dxa"/>
            <w:vMerge w:val="restart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604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res</w:t>
            </w:r>
            <w:r w:rsidRPr="00C0047F">
              <w:rPr>
                <w:rFonts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Pr="00C0047F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Pr="00C0047F" w:rsidRDefault="001C1E96" w:rsidP="00B543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Служит для связи с отношением </w:t>
            </w:r>
            <w:proofErr w:type="spellStart"/>
            <w:r w:rsidRPr="003B6C79">
              <w:rPr>
                <w:rFonts w:cs="Times New Roman"/>
                <w:sz w:val="24"/>
                <w:szCs w:val="24"/>
                <w:lang w:val="en-US"/>
              </w:rPr>
              <w:t>MedCheckup</w:t>
            </w:r>
            <w:proofErr w:type="spellEnd"/>
          </w:p>
        </w:tc>
      </w:tr>
      <w:tr w:rsidR="001C1E96" w:rsidRPr="00E8198C" w:rsidTr="00B54362">
        <w:tc>
          <w:tcPr>
            <w:tcW w:w="1510" w:type="dxa"/>
            <w:vMerge/>
            <w:vAlign w:val="center"/>
          </w:tcPr>
          <w:p w:rsidR="001C1E96" w:rsidRPr="0073797E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1C1E96" w:rsidRPr="00E8198C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538" w:type="dxa"/>
            <w:vAlign w:val="center"/>
          </w:tcPr>
          <w:p w:rsidR="001C1E96" w:rsidRPr="00E8198C" w:rsidRDefault="001C1E96" w:rsidP="00B543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Служит для связи с отношением </w:t>
            </w:r>
            <w:r>
              <w:rPr>
                <w:rFonts w:cs="Times New Roman"/>
                <w:sz w:val="24"/>
                <w:szCs w:val="24"/>
                <w:lang w:val="en-US"/>
              </w:rPr>
              <w:t>Protocol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C1E96" w:rsidTr="00B54362">
        <w:tc>
          <w:tcPr>
            <w:tcW w:w="1510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1604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prot_num</w:t>
            </w:r>
            <w:proofErr w:type="spellEnd"/>
          </w:p>
        </w:tc>
        <w:tc>
          <w:tcPr>
            <w:tcW w:w="992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Index Unique</w:t>
            </w:r>
          </w:p>
        </w:tc>
        <w:tc>
          <w:tcPr>
            <w:tcW w:w="3538" w:type="dxa"/>
            <w:vAlign w:val="center"/>
          </w:tcPr>
          <w:p w:rsidR="001C1E96" w:rsidRDefault="001C1E96" w:rsidP="00B5436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3797E" w:rsidRPr="003B6C79" w:rsidRDefault="0073797E" w:rsidP="003B6C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3797E" w:rsidRPr="003B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70"/>
    <w:rsid w:val="000B2B6E"/>
    <w:rsid w:val="00152B6A"/>
    <w:rsid w:val="00197F5F"/>
    <w:rsid w:val="001C1E96"/>
    <w:rsid w:val="002B1D83"/>
    <w:rsid w:val="00382790"/>
    <w:rsid w:val="003B6C79"/>
    <w:rsid w:val="006A0BAC"/>
    <w:rsid w:val="007331FA"/>
    <w:rsid w:val="0073797E"/>
    <w:rsid w:val="008014F2"/>
    <w:rsid w:val="008D0879"/>
    <w:rsid w:val="00946880"/>
    <w:rsid w:val="009B3BF2"/>
    <w:rsid w:val="00C0047F"/>
    <w:rsid w:val="00E8198C"/>
    <w:rsid w:val="00E91570"/>
    <w:rsid w:val="00E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01EA"/>
  <w15:chartTrackingRefBased/>
  <w15:docId w15:val="{4868C5F2-1708-4628-9402-952E3AB1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95;&#1077;&#1073;&#1072;\Studies\3%20&#1050;&#1059;&#1056;&#1057;\6%20&#1089;&#1077;&#1084;&#1077;&#1089;&#1090;&#1088;\&#1044;&#1047;&#1096;&#1082;&#1080;\&#1041;&#1057;&#1041;&#1044;\&#1050;&#1091;&#1088;&#1089;&#1072;&#1095;\&#1084;&#1080;&#1088;&#1101;&#1072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мирэа шаблон</Template>
  <TotalTime>58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2023-05-17T11:22:00Z</dcterms:created>
  <dcterms:modified xsi:type="dcterms:W3CDTF">2023-05-30T23:42:00Z</dcterms:modified>
</cp:coreProperties>
</file>