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23"/>
        <w:tblW w:w="114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8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38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  <w:t>Институт (подразделение)</w:t>
            </w:r>
          </w:p>
        </w:tc>
        <w:tc>
          <w:tcPr>
            <w:tcW w:w="83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  <w:t xml:space="preserve">ИНСТИТУТ  </w:t>
            </w:r>
            <w:r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  <w:t>КИБЕРБЕЗОПАСНОСТИ И ЦИФРОВЫХ ТЕХНОЛОГИЙ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  <w:t>Кафедра</w:t>
            </w:r>
          </w:p>
        </w:tc>
        <w:tc>
          <w:tcPr>
            <w:tcW w:w="83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  <w:t xml:space="preserve">КБ-8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  <w:t>«Информационное противоборство»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  <w:t>Зав. кафедрой</w:t>
            </w:r>
          </w:p>
        </w:tc>
        <w:tc>
          <w:tcPr>
            <w:tcW w:w="83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  <w:t>Дисциплина</w:t>
            </w:r>
          </w:p>
        </w:tc>
        <w:tc>
          <w:tcPr>
            <w:tcW w:w="83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  <w:t>Криптографические методы защиты информации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  <w:t>Курс</w:t>
            </w:r>
          </w:p>
        </w:tc>
        <w:tc>
          <w:tcPr>
            <w:tcW w:w="83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  <w:t>Семестр</w:t>
            </w:r>
          </w:p>
        </w:tc>
        <w:tc>
          <w:tcPr>
            <w:tcW w:w="83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  <w:t>№ протокола заседания кафедры</w:t>
            </w:r>
          </w:p>
        </w:tc>
        <w:tc>
          <w:tcPr>
            <w:tcW w:w="83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  <w:t>Дата утверждения билетов</w:t>
            </w:r>
          </w:p>
        </w:tc>
        <w:tc>
          <w:tcPr>
            <w:tcW w:w="83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  <w:t>31.08.2021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  <w:t>Шифр направления подготовки</w:t>
            </w:r>
          </w:p>
        </w:tc>
        <w:tc>
          <w:tcPr>
            <w:tcW w:w="83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b/>
                <w:bCs/>
                <w:sz w:val="20"/>
                <w:szCs w:val="20"/>
              </w:rPr>
              <w:t>10.03.01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  <w:t>Направление подготовки</w:t>
            </w:r>
          </w:p>
        </w:tc>
        <w:tc>
          <w:tcPr>
            <w:tcW w:w="83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b/>
                <w:bCs/>
                <w:sz w:val="20"/>
                <w:szCs w:val="20"/>
              </w:rPr>
              <w:t>Информационная безопасность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  <w:t>Направленность (профиль) подготовки</w:t>
            </w:r>
          </w:p>
        </w:tc>
        <w:tc>
          <w:tcPr>
            <w:tcW w:w="83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b/>
                <w:bCs/>
                <w:sz w:val="20"/>
                <w:szCs w:val="20"/>
              </w:rPr>
              <w:t>Организация и технологии защиты информации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  <w:t>Форма обучения</w:t>
            </w:r>
          </w:p>
        </w:tc>
        <w:tc>
          <w:tcPr>
            <w:tcW w:w="83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  <w:t>Очная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  <w:t>Учебный год</w:t>
            </w:r>
          </w:p>
        </w:tc>
        <w:tc>
          <w:tcPr>
            <w:tcW w:w="83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  <w:t>Вид аттестации</w:t>
            </w:r>
          </w:p>
        </w:tc>
        <w:tc>
          <w:tcPr>
            <w:tcW w:w="8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  <w:t>ЗАЧЕТНЫЙ БИЛЕТ №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Конторольные вопросы.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 чём суть симметричного шифрования?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Модульная арифметика. Сложение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=5,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=7. Вычислите значения суммы 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+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3.</w:t>
      </w:r>
      <w:r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val="de-DE" w:eastAsia="ja-JP" w:bidi="fa-IR"/>
        </w:rPr>
        <w:t xml:space="preserve"> Основная теорема арифметики</w:t>
      </w:r>
      <w:r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  <w:t>.</w:t>
      </w:r>
    </w:p>
    <w:p>
      <w:pPr>
        <w:rPr>
          <w:rFonts w:ascii="Times New Roman" w:hAnsi="Times New Roman" w:eastAsia="Calibri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Теорема Ферма.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eastAsia="en-US"/>
        </w:rPr>
        <w:t xml:space="preserve"> 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Модульная арифметика. Сложение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=6,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=3. Вычислите значения суммы 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+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6.</w:t>
      </w:r>
      <w:r>
        <w:rPr>
          <w:rFonts w:eastAsia="Andale Sans UI"/>
          <w:bCs/>
          <w:color w:val="000000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  <w:t>Что такое криптография?</w:t>
      </w:r>
    </w:p>
    <w:p>
      <w:pPr>
        <w:rPr>
          <w:rFonts w:ascii="Times New Roman" w:hAnsi="Times New Roman" w:eastAsia="Calibri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Теорема Эйлера-Ферма.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eastAsia="en-US"/>
        </w:rPr>
        <w:t xml:space="preserve"> 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Модульная арифметика. Сложение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=5,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=4. Вычислите значения суммы 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+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9.</w:t>
      </w:r>
      <w:r>
        <w:rPr>
          <w:rFonts w:eastAsia="Andale Sans UI"/>
          <w:bCs/>
          <w:color w:val="000000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  <w:t>Что такое криптоанализ?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Что  называется моноалфавитным шифром? Пример.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Модульная арифметика. Умножение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=3,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значения произведения 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*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12.</w:t>
      </w:r>
      <w:r>
        <w:rPr>
          <w:rFonts w:eastAsia="Andale Sans UI"/>
          <w:bCs/>
          <w:color w:val="000000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  <w:t>Что такое криптология?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Что  называется многоалфавитным шифром? Пример.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Модульная арифметика. Умножение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=2,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значения произведения 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*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15.</w:t>
      </w:r>
      <w:r>
        <w:rPr>
          <w:rFonts w:eastAsia="Andale Sans UI"/>
          <w:bCs/>
          <w:color w:val="000000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  <w:t>Что такое стеганография? Пример.</w:t>
      </w:r>
    </w:p>
    <w:p>
      <w:pPr>
        <w:rPr>
          <w:rFonts w:ascii="Times New Roman" w:hAnsi="Times New Roman" w:eastAsia="Calibri" w:cs="Times New Roman"/>
          <w:kern w:val="3"/>
          <w:sz w:val="28"/>
          <w:szCs w:val="28"/>
          <w:lang w:bidi="fa-IR"/>
        </w:rPr>
      </w:pPr>
      <w:r>
        <w:rPr>
          <w:rFonts w:ascii="Times New Roman" w:hAnsi="Times New Roman" w:cs="Times New Roman"/>
          <w:sz w:val="28"/>
          <w:szCs w:val="28"/>
        </w:rPr>
        <w:t>16. В чём особенность использования квадрата Полибия при шифровании? Пример.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Модульная арифметика. Умножение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=4,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значения произведения 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*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18.</w:t>
      </w:r>
      <w:r>
        <w:rPr>
          <w:rFonts w:eastAsia="Andale Sans UI"/>
          <w:bCs/>
          <w:color w:val="000000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Применяя шифр Цезаря – зашифруйте слово  ЗАМЕНА. Алфавит записан ниже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АБВГДЕЁЖЗИЙКЛМНОПРСТУФХЦЧШЩЪЫЬЭЮЯ?</w:t>
      </w:r>
    </w:p>
    <w:p>
      <w:pPr>
        <w:rPr>
          <w:rFonts w:ascii="Times New Roman" w:hAnsi="Times New Roman" w:eastAsia="Calibri" w:cs="Times New Roman"/>
          <w:kern w:val="3"/>
          <w:sz w:val="28"/>
          <w:szCs w:val="28"/>
          <w:lang w:bidi="fa-IR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eastAsia="Calibri" w:cs="Times New Roman"/>
          <w:kern w:val="3"/>
          <w:sz w:val="28"/>
          <w:szCs w:val="28"/>
          <w:lang w:eastAsia="en-US" w:bidi="fa-IR"/>
        </w:rPr>
        <w:t>В чём заключается принцип Керхоффса.(год 1883)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Модульная арифметика. Умножение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=6,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значения произведения 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*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21.</w:t>
      </w:r>
      <w:r>
        <w:rPr>
          <w:rFonts w:eastAsia="Andale Sans UI"/>
          <w:bCs/>
          <w:color w:val="000000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записать слово «разведчик» в магический квадрат 3*3 ?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Дано слово из 8 бит- 10011001 запишите соответствующий ему полином?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Свойства оператора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24.</w:t>
      </w:r>
      <w:r>
        <w:rPr>
          <w:rFonts w:eastAsia="Andale Sans UI"/>
          <w:bCs/>
          <w:color w:val="000000"/>
          <w:kern w:val="3"/>
          <w:sz w:val="28"/>
          <w:szCs w:val="28"/>
          <w:lang w:eastAsia="ja-JP" w:bidi="fa-IR"/>
        </w:rPr>
        <w:t xml:space="preserve">В чём магия </w:t>
      </w:r>
      <w:r>
        <w:rPr>
          <w:rFonts w:ascii="Times New Roman" w:hAnsi="Times New Roman" w:cs="Times New Roman"/>
          <w:sz w:val="28"/>
          <w:szCs w:val="28"/>
        </w:rPr>
        <w:t xml:space="preserve"> магического квадрата?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Дано слово из 8 бит- </w:t>
      </w:r>
      <w:r>
        <w:rPr>
          <w:rFonts w:ascii="Times New Roman" w:hAnsi="Times New Roman" w:eastAsia="Times New Roman" w:cs="Times New Roman"/>
          <w:sz w:val="28"/>
          <w:szCs w:val="28"/>
        </w:rPr>
        <w:t>00100110</w:t>
      </w: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запишите соответствующий ему полином?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26.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8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10</w:t>
      </w: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27.</w:t>
      </w:r>
      <w:r>
        <w:rPr>
          <w:rFonts w:eastAsia="Andale Sans UI"/>
          <w:bCs/>
          <w:color w:val="000000"/>
          <w:kern w:val="3"/>
          <w:sz w:val="28"/>
          <w:szCs w:val="28"/>
          <w:lang w:eastAsia="ja-JP" w:bidi="fa-IR"/>
        </w:rPr>
        <w:t xml:space="preserve">Поясните принцип применения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Сциталы. 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Применить шифр-простая перестановка и зашифровать «место встречи изменить невозможно» применяя таблицу 5*6 .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29.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7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10</w:t>
      </w: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30.</w:t>
      </w:r>
      <w:r>
        <w:rPr>
          <w:rFonts w:eastAsia="Andale Sans UI"/>
          <w:bCs/>
          <w:color w:val="000000"/>
          <w:kern w:val="3"/>
          <w:sz w:val="28"/>
          <w:szCs w:val="28"/>
          <w:lang w:eastAsia="ja-JP" w:bidi="fa-IR"/>
        </w:rPr>
        <w:t xml:space="preserve"> Поясните принцип применения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диска Энея. </w:t>
      </w:r>
    </w:p>
    <w:p>
      <w:pPr>
        <w:tabs>
          <w:tab w:val="left" w:pos="5933"/>
        </w:tabs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31.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Применить  простую перестановку с паролем «Привет» и зашифровать фразу «место встречи изменить невозможно», применяя таблицу 5*6.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32.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9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10.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3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3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. Модульная арифметика. Возведение в степень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=2,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значение (2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6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tabs>
          <w:tab w:val="left" w:pos="5933"/>
        </w:tabs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В  чём суть </w:t>
      </w:r>
      <w:r>
        <w:rPr>
          <w:rFonts w:ascii="Times New Roman" w:hAnsi="Times New Roman" w:cs="Times New Roman"/>
          <w:sz w:val="28"/>
          <w:szCs w:val="28"/>
        </w:rPr>
        <w:t>пропорционального шифрования.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35.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3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10.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3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6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. Модульная арифметика. Возведение в степень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=6,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значение (6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6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spacing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37.</w:t>
      </w: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В чём суть применения в криптоанализе частотных характеристик английского и русского языков. Какие буквы чаще встречаются в английском и русском языках?</w:t>
      </w:r>
    </w:p>
    <w:p>
      <w:pPr>
        <w:spacing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38.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Какой шифр является многоалфавитным шифром?                                                                                     (Шифр Виженера, шифр Винера или шифр Цезаря)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3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9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. Модульная арифметика. Возведение в степень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=3,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значение (3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6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Метод перестановки поблочный.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Для блока длиной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> d=6 в качестве ключа перестановки  взять 436215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и</w:t>
      </w:r>
      <w:r>
        <w:rPr>
          <w:rFonts w:ascii="Times New Roman" w:hAnsi="Times New Roman" w:eastAsia="Andale Sans UI" w:cs="Times New Roman"/>
          <w:color w:val="000000"/>
          <w:kern w:val="3"/>
          <w:sz w:val="28"/>
          <w:szCs w:val="28"/>
          <w:lang w:val="de-DE" w:eastAsia="ja-JP" w:bidi="fa-IR"/>
        </w:rPr>
        <w:t xml:space="preserve"> зашифровать такой текст:</w:t>
      </w:r>
    </w:p>
    <w:p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>ЭТО_ТЕКСТ_ДЛЯ_ШИФРОВАНИЯ</w:t>
      </w:r>
    </w:p>
    <w:p>
      <w:pPr>
        <w:tabs>
          <w:tab w:val="left" w:pos="5933"/>
        </w:tabs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41.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3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10.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42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. Модульная арифметика. Возведение в степень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=2,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значение (4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6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spacing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43.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Поясните  гаммирование на примере чисел 14 и 12?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44.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5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11.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45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. Модульная арифметика. Возведение в степень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=2,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значение (5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6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rPr>
          <w:rFonts w:ascii="Times New Roman" w:hAnsi="Times New Roman" w:eastAsia="Andale Sans UI" w:cs="Times New Roman"/>
          <w:color w:val="FF0000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cs="Times New Roman"/>
          <w:sz w:val="28"/>
          <w:szCs w:val="28"/>
        </w:rPr>
        <w:t>46.Теорема Эйлера- Ферма.</w:t>
      </w:r>
    </w:p>
    <w:p>
      <w:pPr>
        <w:tabs>
          <w:tab w:val="left" w:pos="5933"/>
        </w:tabs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47.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2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11.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48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. Модульная арифметика. Возведение в степень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=6,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значение (6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6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shd w:val="clear" w:color="auto" w:fill="FFFFFF"/>
        <w:suppressAutoHyphens/>
        <w:autoSpaceDN w:val="0"/>
        <w:spacing w:after="0" w:line="240" w:lineRule="atLeast"/>
        <w:textAlignment w:val="baseline"/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49.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>Аддитивная инверсия.</w:t>
      </w:r>
      <w:r>
        <w:rPr>
          <w:rFonts w:ascii="Times New Roman" w:hAnsi="Times New Roman" w:eastAsia="Andale Sans UI" w:cs="Times New Roman"/>
          <w:color w:val="000000"/>
          <w:kern w:val="3"/>
          <w:sz w:val="28"/>
          <w:szCs w:val="28"/>
          <w:lang w:val="de-DE" w:eastAsia="ja-JP" w:bidi="fa-IR"/>
        </w:rPr>
        <w:t xml:space="preserve"> Найдите все взаимно обратные пары по сложению в 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>Z</w:t>
      </w:r>
      <w:r>
        <w:rPr>
          <w:rFonts w:ascii="Times New Roman" w:hAnsi="Times New Roman" w:eastAsia="Andale Sans UI" w:cs="Times New Roman"/>
          <w:kern w:val="3"/>
          <w:sz w:val="28"/>
          <w:szCs w:val="28"/>
          <w:vertAlign w:val="subscript"/>
          <w:lang w:val="de-DE" w:eastAsia="ja-JP" w:bidi="fa-IR"/>
        </w:rPr>
        <w:t>10</w:t>
      </w:r>
      <w:r>
        <w:rPr>
          <w:rFonts w:ascii="Times New Roman" w:hAnsi="Times New Roman" w:eastAsia="Andale Sans UI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>
      <w:pPr>
        <w:spacing w:after="0"/>
        <w:rPr>
          <w:rFonts w:ascii="Times New Roman" w:hAnsi="Times New Roman" w:eastAsia="Calibri" w:cs="Times New Roman"/>
          <w:sz w:val="28"/>
          <w:szCs w:val="28"/>
          <w:lang w:val="de-DE"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50.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9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11.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51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. Функция Эйлера. Вычислить функцию Эйлера для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=10, 12?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Мультипликативная инверсия чисел. Найти все мультипликативные инверсии  в 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10.  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53.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3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11.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54. Алгоритм</w:t>
      </w:r>
      <w:r>
        <w:rPr>
          <w:rFonts w:ascii="Times New Roman" w:hAnsi="Times New Roman" w:eastAsia="Calibri" w:cs="Times New Roman"/>
          <w:sz w:val="28"/>
          <w:szCs w:val="28"/>
          <w:lang w:val="de-DE" w:eastAsia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Евклида</w:t>
      </w:r>
      <w:r>
        <w:rPr>
          <w:rFonts w:ascii="Times New Roman" w:hAnsi="Times New Roman" w:eastAsia="Calibri" w:cs="Times New Roman"/>
          <w:sz w:val="28"/>
          <w:szCs w:val="28"/>
          <w:lang w:val="de-DE" w:eastAsia="en-US"/>
        </w:rPr>
        <w:t xml:space="preserve">.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Найти НОД(161, 28). 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55.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Основная теорема арифметики?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4077970</wp:posOffset>
                </wp:positionH>
                <wp:positionV relativeFrom="paragraph">
                  <wp:posOffset>315595</wp:posOffset>
                </wp:positionV>
                <wp:extent cx="914400" cy="914400"/>
                <wp:effectExtent l="0" t="0" r="19050" b="19050"/>
                <wp:wrapNone/>
                <wp:docPr id="5" name="Двойные круглые скобк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bracketPair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5" type="#_x0000_t185" style="position:absolute;left:0pt;margin-left:321.1pt;margin-top:24.85pt;height:72pt;width:72pt;z-index:251674624;v-text-anchor:middle;mso-width-relative:page;mso-height-relative:page;" filled="f" stroked="t" coordsize="21600,21600" o:gfxdata="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BTxGfYAAAACgEAAA8AAAAA&#10;AAAAAQAgAAAAIgAAAGRycy9kb3ducmV2LnhtbFBLAQIUABQAAAAIAIdO4kDubIwShgIAANYEAAAO&#10;AAAAAAAAAAEAIAAAACcBAABkcnMvZTJvRG9jLnhtbFBLBQYAAAAABgAGAFkBAAAfBgAAAAA=&#10;" adj="3600">
                <v:fill on="f" focussize="0,0"/>
                <v:stroke color="#4A7EBB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56.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10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11.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                                                                                                3    9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57. </w:t>
      </w:r>
      <w:r>
        <w:rPr>
          <w:rFonts w:ascii="Times New Roman" w:hAnsi="Times New Roman" w:cs="Times New Roman"/>
          <w:sz w:val="28"/>
          <w:szCs w:val="28"/>
        </w:rPr>
        <w:t>Вычислите определитель матрицы    2-ого порядка        2  12           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58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Мультипликативная инверсия чисел. Найти все мультипликативные инверсии  в 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10.  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59.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Как можно применить теорему Ферма и Эйлера- Ферма для вычисления обратных значений?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60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. Вычислите функцию Эйлера для простого числа- 13?</w:t>
      </w:r>
    </w:p>
    <w:p>
      <w:pPr>
        <w:widowControl w:val="0"/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bidi="fa-IR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bidi="fa-IR"/>
        </w:rPr>
        <w:t xml:space="preserve"> Есть система </w:t>
      </w: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val="en-US" w:bidi="fa-IR"/>
        </w:rPr>
        <w:t>c</w:t>
      </w: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bidi="fa-IR"/>
        </w:rPr>
        <w:t xml:space="preserve">равнений, найти </w:t>
      </w: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val="en-US" w:bidi="fa-IR"/>
        </w:rPr>
        <w:t>x</w:t>
      </w: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bidi="fa-IR"/>
        </w:rPr>
        <w:t>,</w:t>
      </w: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val="en-US" w:bidi="fa-IR"/>
        </w:rPr>
        <w:t>y</w:t>
      </w: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bidi="fa-IR"/>
        </w:rPr>
        <w:t>?</w:t>
      </w:r>
    </w:p>
    <w:p>
      <w:pPr>
        <w:widowControl w:val="0"/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val="en-US" w:bidi="fa-IR"/>
        </w:rPr>
      </w:pP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28575</wp:posOffset>
                </wp:positionV>
                <wp:extent cx="73025" cy="389255"/>
                <wp:effectExtent l="0" t="0" r="22225" b="10795"/>
                <wp:wrapNone/>
                <wp:docPr id="6" name="Правая кругл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389255"/>
                        </a:xfrm>
                        <a:prstGeom prst="rightBracke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авая круглая скобка 6" o:spid="_x0000_s1026" o:spt="86" type="#_x0000_t86" style="position:absolute;left:0pt;margin-left:98.6pt;margin-top:2.25pt;height:30.65pt;width:5.75pt;z-index:251676672;v-text-anchor:middle;mso-width-relative:page;mso-height-relative:page;" filled="f" stroked="t" coordsize="21600,21600" o:gfxdata="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cn5PZAAAACAEA&#10;AA8AAAAAAAAAAQAgAAAAIgAAAGRycy9kb3ducmV2LnhtbFBLAQIUABQAAAAIAIdO4kDRs2RIiwIA&#10;ANQEAAAOAAAAAAAAAAEAIAAAACgBAABkcnMvZTJvRG9jLnhtbFBLBQYAAAAABgAGAFkBAAAlBgAA&#10;AAA=&#10;" adj="337">
                <v:fill on="f" focussize="0,0"/>
                <v:stroke color="#4A7EBB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val="en-US" w:bidi="fa-IR"/>
        </w:rPr>
        <w:t>2x+3y=1 (mod26)</w:t>
      </w:r>
    </w:p>
    <w:p>
      <w:pPr>
        <w:widowControl w:val="0"/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val="en-US" w:bidi="fa-IR"/>
        </w:rPr>
      </w:pP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val="en-US" w:bidi="fa-IR"/>
        </w:rPr>
        <w:t>7x+8y=2(mod26)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62.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Что называется криптологией?</w:t>
      </w:r>
    </w:p>
    <w:p>
      <w:pP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63.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>Вычислить 13</w:t>
      </w:r>
      <w:r>
        <w:rPr>
          <w:rFonts w:ascii="Times New Roman" w:hAnsi="Times New Roman" w:eastAsia="Times New Roman" w:cs="Times New Roman"/>
          <w:kern w:val="3"/>
          <w:sz w:val="28"/>
          <w:szCs w:val="28"/>
          <w:vertAlign w:val="superscript"/>
          <w:lang w:bidi="fa-IR"/>
        </w:rPr>
        <w:t>-1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val="en-US" w:bidi="fa-IR"/>
        </w:rPr>
        <w:t>mod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26?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Произвести сложение двух полиномов по модулю два   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6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4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+1 и  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6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3  </w:t>
      </w:r>
      <w:r>
        <w:rPr>
          <w:rFonts w:ascii="Times New Roman" w:hAnsi="Times New Roman" w:eastAsia="Times New Roman" w:cs="Times New Roman"/>
          <w:sz w:val="28"/>
          <w:szCs w:val="28"/>
        </w:rPr>
        <w:t>+1  в GF(2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>8</w:t>
      </w:r>
      <w:r>
        <w:rPr>
          <w:rFonts w:ascii="Times New Roman" w:hAnsi="Times New Roman" w:eastAsia="Times New Roman" w:cs="Times New Roman"/>
          <w:sz w:val="28"/>
          <w:szCs w:val="28"/>
        </w:rPr>
        <w:t>)?</w:t>
      </w:r>
    </w:p>
    <w:p>
      <w:pP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</w:pPr>
      <w:r>
        <w:rPr>
          <w:rFonts w:ascii="Times New Roman" w:hAnsi="Times New Roman" w:cs="Times New Roman"/>
          <w:sz w:val="28"/>
          <w:szCs w:val="28"/>
        </w:rPr>
        <w:t>65.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>Вычислить 3</w:t>
      </w:r>
      <w:r>
        <w:rPr>
          <w:rFonts w:ascii="Times New Roman" w:hAnsi="Times New Roman" w:eastAsia="Times New Roman" w:cs="Times New Roman"/>
          <w:kern w:val="3"/>
          <w:sz w:val="28"/>
          <w:szCs w:val="28"/>
          <w:vertAlign w:val="superscript"/>
          <w:lang w:bidi="fa-IR"/>
        </w:rPr>
        <w:t>-1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val="en-US" w:bidi="fa-IR"/>
        </w:rPr>
        <w:t>mod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26?</w:t>
      </w: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66.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Дано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ax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=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b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mod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n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.    НОД(а,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n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) =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d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  и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d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  не делит  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b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. Сколько существует решений?</w:t>
      </w: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67.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Вычислить остаток от деления полинома 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x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12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+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x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7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+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x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 xml:space="preserve">2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  полином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x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8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+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x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4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+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x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3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+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x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+1?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</w:rPr>
        <w:t xml:space="preserve">Умножение матрицы на скаляр. Вычислить </w:t>
      </w:r>
      <w:r>
        <w:rPr>
          <w:rFonts w:cs="Times New Roman"/>
          <w:sz w:val="28"/>
          <w:szCs w:val="28"/>
          <w:lang w:val="en-US"/>
        </w:rPr>
        <w:t>g</w:t>
      </w:r>
      <w:r>
        <w:rPr>
          <w:rFonts w:cs="Times New Roman"/>
          <w:sz w:val="28"/>
          <w:szCs w:val="28"/>
        </w:rPr>
        <w:t>*</w:t>
      </w:r>
      <w:r>
        <w:rPr>
          <w:rFonts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</w:rPr>
        <w:t xml:space="preserve">, где </w:t>
      </w:r>
      <w:r>
        <w:rPr>
          <w:rFonts w:cs="Times New Roman"/>
          <w:sz w:val="28"/>
          <w:szCs w:val="28"/>
          <w:lang w:val="en-US"/>
        </w:rPr>
        <w:t>g</w:t>
      </w:r>
      <w:r>
        <w:rPr>
          <w:rFonts w:cs="Times New Roman"/>
          <w:sz w:val="28"/>
          <w:szCs w:val="28"/>
        </w:rPr>
        <w:t xml:space="preserve"> – скаляр, А-матрица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*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).Результат на примере матрицы А третьего порядка.                                                                                                                    69. </w:t>
      </w:r>
      <w:r>
        <w:rPr>
          <w:rFonts w:eastAsia="Andale Sans UI"/>
          <w:bCs/>
          <w:color w:val="000000"/>
          <w:kern w:val="3"/>
          <w:sz w:val="28"/>
          <w:szCs w:val="28"/>
          <w:lang w:eastAsia="ja-JP" w:bidi="fa-IR"/>
        </w:rPr>
        <w:t>Шифр Цезаря</w:t>
      </w:r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Произвести  </w:t>
      </w:r>
      <w:r>
        <w:rPr>
          <w:rFonts w:ascii="Times New Roman" w:hAnsi="Times New Roman" w:cs="Times New Roman"/>
          <w:sz w:val="28"/>
          <w:szCs w:val="28"/>
        </w:rPr>
        <w:t xml:space="preserve">умножение матриц-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(1*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)на В(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*1). Что получается в результате умножения?</w:t>
      </w:r>
    </w:p>
    <w:p>
      <w:pP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</w:pPr>
      <w:r>
        <w:rPr>
          <w:rFonts w:ascii="Times New Roman" w:hAnsi="Times New Roman" w:cs="Times New Roman"/>
          <w:sz w:val="28"/>
          <w:szCs w:val="28"/>
        </w:rPr>
        <w:t>71.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>Вычислить 15</w:t>
      </w:r>
      <w:r>
        <w:rPr>
          <w:rFonts w:ascii="Times New Roman" w:hAnsi="Times New Roman" w:eastAsia="Times New Roman" w:cs="Times New Roman"/>
          <w:kern w:val="3"/>
          <w:sz w:val="28"/>
          <w:szCs w:val="28"/>
          <w:vertAlign w:val="superscript"/>
          <w:lang w:bidi="fa-IR"/>
        </w:rPr>
        <w:t>-1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val="en-US" w:bidi="fa-IR"/>
        </w:rPr>
        <w:t>mod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26?</w:t>
      </w: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72.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Дано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ax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=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b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mod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n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.    НОД(а,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n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) =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d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  и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d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  делит  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b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. Сколько существует решений?</w:t>
      </w: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Произвести сложение двух полиномов по модулю два   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4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+1 и  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6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4  </w:t>
      </w:r>
      <w:r>
        <w:rPr>
          <w:rFonts w:ascii="Times New Roman" w:hAnsi="Times New Roman" w:eastAsia="Times New Roman" w:cs="Times New Roman"/>
          <w:sz w:val="28"/>
          <w:szCs w:val="28"/>
        </w:rPr>
        <w:t>+1  в GF(2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>8</w:t>
      </w:r>
      <w:r>
        <w:rPr>
          <w:rFonts w:ascii="Times New Roman" w:hAnsi="Times New Roman" w:eastAsia="Times New Roman" w:cs="Times New Roman"/>
          <w:sz w:val="28"/>
          <w:szCs w:val="28"/>
        </w:rPr>
        <w:t>)?</w:t>
      </w:r>
    </w:p>
    <w:p>
      <w:pP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</w:pPr>
      <w:r>
        <w:rPr>
          <w:rFonts w:ascii="Times New Roman" w:hAnsi="Times New Roman" w:cs="Times New Roman"/>
          <w:sz w:val="28"/>
          <w:szCs w:val="28"/>
        </w:rPr>
        <w:t>74.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>Вычислить 2</w:t>
      </w:r>
      <w:r>
        <w:rPr>
          <w:rFonts w:ascii="Times New Roman" w:hAnsi="Times New Roman" w:eastAsia="Times New Roman" w:cs="Times New Roman"/>
          <w:kern w:val="3"/>
          <w:sz w:val="28"/>
          <w:szCs w:val="28"/>
          <w:vertAlign w:val="superscript"/>
          <w:lang w:bidi="fa-IR"/>
        </w:rPr>
        <w:t>-1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val="en-US" w:bidi="fa-IR"/>
        </w:rPr>
        <w:t>mod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33?</w:t>
      </w: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75.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Китайская теорема об остатках. Какие требования предъявляются к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a</w:t>
      </w:r>
      <w:r>
        <w:rPr>
          <w:rFonts w:ascii="Times New Roman" w:hAnsi="Times New Roman" w:eastAsia="Andale Sans UI" w:cs="Times New Roman"/>
          <w:kern w:val="3"/>
          <w:sz w:val="28"/>
          <w:szCs w:val="28"/>
          <w:vertAlign w:val="subscript"/>
          <w:lang w:val="en-US" w:eastAsia="ja-JP" w:bidi="fa-IR"/>
        </w:rPr>
        <w:t>i</w:t>
      </w:r>
      <w:r>
        <w:rPr>
          <w:rFonts w:ascii="Times New Roman" w:hAnsi="Times New Roman" w:eastAsia="Andale Sans UI" w:cs="Times New Roman"/>
          <w:kern w:val="3"/>
          <w:sz w:val="28"/>
          <w:szCs w:val="28"/>
          <w:vertAlign w:val="subscript"/>
          <w:lang w:eastAsia="ja-JP" w:bidi="fa-IR"/>
        </w:rPr>
        <w:t xml:space="preserve"> 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,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m</w:t>
      </w:r>
      <w:r>
        <w:rPr>
          <w:rFonts w:ascii="Times New Roman" w:hAnsi="Times New Roman" w:eastAsia="Andale Sans UI" w:cs="Times New Roman"/>
          <w:kern w:val="3"/>
          <w:sz w:val="28"/>
          <w:szCs w:val="28"/>
          <w:vertAlign w:val="subscript"/>
          <w:lang w:val="en-US" w:eastAsia="ja-JP" w:bidi="fa-IR"/>
        </w:rPr>
        <w:t>i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?</w:t>
      </w: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Модульная арифметика. Возведение в степень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=2,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значение (4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6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77.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</w:rPr>
        <w:t>Умножение матрицы А-матрица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*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на матрицу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*1). Результат?                                                                                                                                         78. </w:t>
      </w:r>
      <w:r>
        <w:rPr>
          <w:rFonts w:eastAsia="Andale Sans UI"/>
          <w:bCs/>
          <w:color w:val="000000"/>
          <w:kern w:val="3"/>
          <w:sz w:val="28"/>
          <w:szCs w:val="28"/>
          <w:lang w:eastAsia="ja-JP" w:bidi="fa-IR"/>
        </w:rPr>
        <w:t>Пропорциональный шифр</w:t>
      </w:r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</w:pPr>
      <w:r>
        <w:rPr>
          <w:rFonts w:ascii="Times New Roman" w:hAnsi="Times New Roman" w:cs="Times New Roman"/>
          <w:sz w:val="28"/>
          <w:szCs w:val="28"/>
        </w:rPr>
        <w:t>79.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 чём отличие в операциях сложения и вычитания на полиномах?                                                80.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>Вычислить 9</w:t>
      </w:r>
      <w:r>
        <w:rPr>
          <w:rFonts w:ascii="Times New Roman" w:hAnsi="Times New Roman" w:eastAsia="Times New Roman" w:cs="Times New Roman"/>
          <w:kern w:val="3"/>
          <w:sz w:val="28"/>
          <w:szCs w:val="28"/>
          <w:vertAlign w:val="superscript"/>
          <w:lang w:bidi="fa-IR"/>
        </w:rPr>
        <w:t>-1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val="en-US" w:bidi="fa-IR"/>
        </w:rPr>
        <w:t>mod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33?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81. </w:t>
      </w:r>
      <w:r>
        <w:rPr>
          <w:rFonts w:ascii="Times New Roman" w:hAnsi="Times New Roman" w:cs="Times New Roman"/>
          <w:sz w:val="28"/>
          <w:szCs w:val="28"/>
        </w:rPr>
        <w:t>Какой полином называется неприводимым?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82.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Укажите какими свойствами обладают поля Галуа?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83.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</w:rPr>
        <w:t>Умножение матрицы А-матрица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*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на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*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q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). Результат.                                                                                                                                           84. </w:t>
      </w:r>
      <w:r>
        <w:rPr>
          <w:rFonts w:eastAsia="Andale Sans UI"/>
          <w:bCs/>
          <w:color w:val="000000"/>
          <w:kern w:val="3"/>
          <w:sz w:val="28"/>
          <w:szCs w:val="28"/>
          <w:lang w:eastAsia="ja-JP" w:bidi="fa-IR"/>
        </w:rPr>
        <w:t>В чём суть метода гаммирования</w:t>
      </w:r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</w:pPr>
      <w:r>
        <w:rPr>
          <w:rFonts w:ascii="Times New Roman" w:hAnsi="Times New Roman" w:cs="Times New Roman"/>
          <w:sz w:val="28"/>
          <w:szCs w:val="28"/>
        </w:rPr>
        <w:t>85.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Шифр Вернама.                                                                                                                                                  86.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>Вычислить 5</w:t>
      </w:r>
      <w:r>
        <w:rPr>
          <w:rFonts w:ascii="Times New Roman" w:hAnsi="Times New Roman" w:eastAsia="Times New Roman" w:cs="Times New Roman"/>
          <w:kern w:val="3"/>
          <w:sz w:val="28"/>
          <w:szCs w:val="28"/>
          <w:vertAlign w:val="superscript"/>
          <w:lang w:bidi="fa-IR"/>
        </w:rPr>
        <w:t>-1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val="en-US" w:bidi="fa-IR"/>
        </w:rPr>
        <w:t>mod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33?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87. </w:t>
      </w:r>
      <w:r>
        <w:rPr>
          <w:rFonts w:ascii="Times New Roman" w:hAnsi="Times New Roman" w:cs="Times New Roman"/>
          <w:sz w:val="28"/>
          <w:szCs w:val="28"/>
        </w:rPr>
        <w:t>Какой полином называется неприводимым?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88.При применении шифра Хилла открытый текст разбивается на блоки по два  или по три символа в каждом- какой размер имеет матрица шифрования?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89. В чём особенность симметричного шифрования?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90</w:t>
      </w:r>
      <w:r>
        <w:rPr>
          <w:rFonts w:ascii="Times New Roman" w:hAnsi="Times New Roman" w:cs="Times New Roman"/>
          <w:sz w:val="28"/>
          <w:szCs w:val="28"/>
        </w:rPr>
        <w:t>. Какой шифр называется моноалфавитным?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№1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 чём суть симметричного шифрования?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Модульная арифметика. Сложение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=5,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=7. Вычислите значения суммы 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+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3.</w:t>
      </w:r>
      <w:r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val="de-DE" w:eastAsia="ja-JP" w:bidi="fa-IR"/>
        </w:rPr>
        <w:t xml:space="preserve"> Основная теорема арифметики</w:t>
      </w:r>
      <w:r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№2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Теорема Ферма.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eastAsia="en-US"/>
        </w:rPr>
        <w:t xml:space="preserve"> 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Модульная арифметика. Сложение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=6,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=3. Вычислите значения суммы 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+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3.</w:t>
      </w:r>
      <w:r>
        <w:rPr>
          <w:rFonts w:eastAsia="Andale Sans UI"/>
          <w:bCs/>
          <w:color w:val="000000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  <w:t>Что такое криптография?</w:t>
      </w: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val="en-US"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val="en-US"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val="en-US"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val="en-US"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val="en-US"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val="en-US"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№3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Теорема Эйлера-Ферма.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eastAsia="en-US"/>
        </w:rPr>
        <w:t xml:space="preserve"> 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Модульная арифметика. Сложение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=5,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=4. Вычислите значения суммы 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+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3.</w:t>
      </w:r>
      <w:r>
        <w:rPr>
          <w:rFonts w:eastAsia="Andale Sans UI"/>
          <w:bCs/>
          <w:color w:val="000000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  <w:t>Что такое криптоанализ?</w:t>
      </w: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№4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Что  называется моноалфавитным шифром? Пример.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Модульная арифметика. Умножение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=3,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значения произведения 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*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3.</w:t>
      </w:r>
      <w:r>
        <w:rPr>
          <w:rFonts w:eastAsia="Andale Sans UI"/>
          <w:bCs/>
          <w:color w:val="000000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  <w:t>Что такое криптология?</w:t>
      </w: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val="en-US"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val="en-US"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val="en-US"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val="en-US"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val="en-US"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val="en-US"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val="en-US"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val="en-US"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Что  называется многоалфавитным шифром? Пример.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Модульная арифметика. Умножение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=2,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значения произведения 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*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3.</w:t>
      </w:r>
      <w:r>
        <w:rPr>
          <w:rFonts w:eastAsia="Andale Sans UI"/>
          <w:bCs/>
          <w:color w:val="000000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  <w:t>Что такое стеганография? Пример.</w:t>
      </w: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№6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kern w:val="3"/>
          <w:sz w:val="28"/>
          <w:szCs w:val="28"/>
          <w:lang w:bidi="fa-IR"/>
        </w:rPr>
      </w:pPr>
      <w:r>
        <w:rPr>
          <w:rFonts w:ascii="Times New Roman" w:hAnsi="Times New Roman" w:cs="Times New Roman"/>
          <w:sz w:val="28"/>
          <w:szCs w:val="28"/>
        </w:rPr>
        <w:t>1. В чём особенность использования квадрата Полибия при шифровании? Пример.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Модульная арифметика. Умножение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=4,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значения произведения 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*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3.</w:t>
      </w:r>
      <w:r>
        <w:rPr>
          <w:rFonts w:eastAsia="Andale Sans UI"/>
          <w:bCs/>
          <w:color w:val="000000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Применяя шифр Цезаря – зашифруйте слово  ЗАМЕНА. Алфавит записан ниже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АБВГДЕЁЖЗИЙКЛМНОПРСТУФХЦЧШЩЪЫЬЭЮЯ?</w:t>
      </w: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  <w:t>.</w:t>
      </w: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</w:pPr>
    </w:p>
    <w:p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№7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kern w:val="3"/>
          <w:sz w:val="28"/>
          <w:szCs w:val="28"/>
          <w:lang w:bidi="fa-IR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eastAsia="Calibri" w:cs="Times New Roman"/>
          <w:kern w:val="3"/>
          <w:sz w:val="28"/>
          <w:szCs w:val="28"/>
          <w:lang w:eastAsia="en-US" w:bidi="fa-IR"/>
        </w:rPr>
        <w:t>В чём заключается принцип Керхоффса.(год 1883)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Модульная арифметика. Умножение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=6,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значения произведения 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*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3.</w:t>
      </w:r>
      <w:r>
        <w:rPr>
          <w:rFonts w:eastAsia="Andale Sans UI"/>
          <w:bCs/>
          <w:color w:val="000000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записать слово «разведчик» в магический квадрат 3*3 ?</w:t>
      </w:r>
    </w:p>
    <w:p>
      <w:pPr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eastAsia="Andale Sans UI" w:cs="Times New Roman"/>
          <w:bCs/>
          <w:color w:val="000000"/>
          <w:kern w:val="3"/>
          <w:sz w:val="28"/>
          <w:szCs w:val="28"/>
          <w:lang w:eastAsia="ja-JP" w:bidi="fa-IR"/>
        </w:rPr>
        <w:t>.</w:t>
      </w: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№8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Дано слово из 8 бит- 10011001 запишите соответствующий ему полином?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Свойства оператора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3.</w:t>
      </w:r>
      <w:r>
        <w:rPr>
          <w:rFonts w:eastAsia="Andale Sans UI"/>
          <w:bCs/>
          <w:color w:val="000000"/>
          <w:kern w:val="3"/>
          <w:sz w:val="28"/>
          <w:szCs w:val="28"/>
          <w:lang w:eastAsia="ja-JP" w:bidi="fa-IR"/>
        </w:rPr>
        <w:t xml:space="preserve">В чём магия </w:t>
      </w:r>
      <w:r>
        <w:rPr>
          <w:rFonts w:ascii="Times New Roman" w:hAnsi="Times New Roman" w:cs="Times New Roman"/>
          <w:sz w:val="28"/>
          <w:szCs w:val="28"/>
        </w:rPr>
        <w:t xml:space="preserve"> магического квадрата?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№9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Дано слово из 8 бит- </w:t>
      </w:r>
      <w:r>
        <w:rPr>
          <w:rFonts w:ascii="Times New Roman" w:hAnsi="Times New Roman" w:eastAsia="Times New Roman" w:cs="Times New Roman"/>
          <w:sz w:val="28"/>
          <w:szCs w:val="28"/>
        </w:rPr>
        <w:t>00100110</w:t>
      </w: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запишите соответствующий ему полином?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8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10</w:t>
      </w: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3.</w:t>
      </w:r>
      <w:r>
        <w:rPr>
          <w:rFonts w:eastAsia="Andale Sans UI"/>
          <w:bCs/>
          <w:color w:val="000000"/>
          <w:kern w:val="3"/>
          <w:sz w:val="28"/>
          <w:szCs w:val="28"/>
          <w:lang w:eastAsia="ja-JP" w:bidi="fa-IR"/>
        </w:rPr>
        <w:t xml:space="preserve">Поясните принцип применения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Сциталы. 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 10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Применить шифр-простая перестановка и зашифровать «место встречи изменить невозможно» применяя таблицу 5*6 .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7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10</w:t>
      </w: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3.</w:t>
      </w:r>
      <w:r>
        <w:rPr>
          <w:rFonts w:eastAsia="Andale Sans UI"/>
          <w:bCs/>
          <w:color w:val="000000"/>
          <w:kern w:val="3"/>
          <w:sz w:val="28"/>
          <w:szCs w:val="28"/>
          <w:lang w:eastAsia="ja-JP" w:bidi="fa-IR"/>
        </w:rPr>
        <w:t xml:space="preserve"> Поясните принцип применения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диска Энея. 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№11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5933"/>
        </w:tabs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Применить  простую перестановку с паролем «Привет» и зашифровать фразу «место встречи изменить невозможно», применяя таблицу 5*6.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9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10.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3. Модульная арифметика. Возведение в степень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=2,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значение (2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6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 12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5933"/>
        </w:tabs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В  чём суть </w:t>
      </w:r>
      <w:r>
        <w:rPr>
          <w:rFonts w:ascii="Times New Roman" w:hAnsi="Times New Roman" w:cs="Times New Roman"/>
          <w:sz w:val="28"/>
          <w:szCs w:val="28"/>
        </w:rPr>
        <w:t>пропорционального шифрования.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3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10.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3. Модульная арифметика. Возведение в степень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=6,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значение (6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6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 13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В чём суть применения в криптоанализе частотных характеристик английского и русского языков. Какие буквы чаще встречаются в английском и русском языках?</w:t>
      </w:r>
    </w:p>
    <w:p>
      <w:pPr>
        <w:spacing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Какой шифр является многоалфавитным шифром?                                                                                     (Шифр Виженера, шифр Винера или шифр Цезаря)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3. Модульная арифметика. Возведение в степень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=3,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значение (3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6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 14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Метод перестановки поблочный.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Для блока длиной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> d=6 в качестве ключа перестановки  взять 436215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и</w:t>
      </w:r>
      <w:r>
        <w:rPr>
          <w:rFonts w:ascii="Times New Roman" w:hAnsi="Times New Roman" w:eastAsia="Andale Sans UI" w:cs="Times New Roman"/>
          <w:color w:val="000000"/>
          <w:kern w:val="3"/>
          <w:sz w:val="28"/>
          <w:szCs w:val="28"/>
          <w:lang w:val="de-DE" w:eastAsia="ja-JP" w:bidi="fa-IR"/>
        </w:rPr>
        <w:t xml:space="preserve"> зашифровать такой текст:</w:t>
      </w:r>
    </w:p>
    <w:p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>ЭТО_ТЕКСТ_ДЛЯ_ШИФРОВАНИЯ</w:t>
      </w:r>
    </w:p>
    <w:p>
      <w:pPr>
        <w:tabs>
          <w:tab w:val="left" w:pos="5933"/>
        </w:tabs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3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10.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3. Модульная арифметика. Возведение в степень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=2,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значение (4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6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 15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Поясните  гаммирование на примере чисел 14 и 12?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5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11.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3. Модульная арифметика. Возведение в степень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=2,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значение (5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6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 16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rPr>
          <w:rFonts w:ascii="Times New Roman" w:hAnsi="Times New Roman" w:eastAsia="Andale Sans UI" w:cs="Times New Roman"/>
          <w:color w:val="FF0000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cs="Times New Roman"/>
          <w:sz w:val="28"/>
          <w:szCs w:val="28"/>
        </w:rPr>
        <w:t>1.Теорема Эйлера- Ферма.</w:t>
      </w:r>
    </w:p>
    <w:p>
      <w:pPr>
        <w:tabs>
          <w:tab w:val="left" w:pos="5933"/>
        </w:tabs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2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11.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3. Модульная арифметика. Возведение в степень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=6,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значение (6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6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val="en-US"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val="en-US"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 17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hd w:val="clear" w:color="auto" w:fill="FFFFFF"/>
        <w:suppressAutoHyphens/>
        <w:autoSpaceDN w:val="0"/>
        <w:spacing w:after="0" w:line="240" w:lineRule="atLeast"/>
        <w:textAlignment w:val="baseline"/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 xml:space="preserve"> Аддитивная инверсия.</w:t>
      </w:r>
      <w:r>
        <w:rPr>
          <w:rFonts w:ascii="Times New Roman" w:hAnsi="Times New Roman" w:eastAsia="Andale Sans UI" w:cs="Times New Roman"/>
          <w:color w:val="000000"/>
          <w:kern w:val="3"/>
          <w:sz w:val="28"/>
          <w:szCs w:val="28"/>
          <w:lang w:val="de-DE" w:eastAsia="ja-JP" w:bidi="fa-IR"/>
        </w:rPr>
        <w:t xml:space="preserve"> Найдите все взаимно обратные пары по сложению в 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>Z</w:t>
      </w:r>
      <w:r>
        <w:rPr>
          <w:rFonts w:ascii="Times New Roman" w:hAnsi="Times New Roman" w:eastAsia="Andale Sans UI" w:cs="Times New Roman"/>
          <w:kern w:val="3"/>
          <w:sz w:val="28"/>
          <w:szCs w:val="28"/>
          <w:vertAlign w:val="subscript"/>
          <w:lang w:val="de-DE" w:eastAsia="ja-JP" w:bidi="fa-IR"/>
        </w:rPr>
        <w:t>10</w:t>
      </w:r>
      <w:r>
        <w:rPr>
          <w:rFonts w:ascii="Times New Roman" w:hAnsi="Times New Roman" w:eastAsia="Andale Sans UI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>
      <w:pPr>
        <w:spacing w:after="0"/>
        <w:rPr>
          <w:rFonts w:ascii="Times New Roman" w:hAnsi="Times New Roman" w:eastAsia="Calibri" w:cs="Times New Roman"/>
          <w:sz w:val="28"/>
          <w:szCs w:val="28"/>
          <w:lang w:val="de-DE"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9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11.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3. Функция Эйлера. Вычислить функцию Эйлера для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=10, 12?</w:t>
      </w: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 18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Мультипликативная инверсия чисел. Найти все мультипликативные инверсии  в 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10.  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3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11.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3. Алгоритм</w:t>
      </w:r>
      <w:r>
        <w:rPr>
          <w:rFonts w:ascii="Times New Roman" w:hAnsi="Times New Roman" w:eastAsia="Calibri" w:cs="Times New Roman"/>
          <w:sz w:val="28"/>
          <w:szCs w:val="28"/>
          <w:lang w:val="de-DE" w:eastAsia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Евклида</w:t>
      </w:r>
      <w:r>
        <w:rPr>
          <w:rFonts w:ascii="Times New Roman" w:hAnsi="Times New Roman" w:eastAsia="Calibri" w:cs="Times New Roman"/>
          <w:sz w:val="28"/>
          <w:szCs w:val="28"/>
          <w:lang w:val="de-DE" w:eastAsia="en-US"/>
        </w:rPr>
        <w:t xml:space="preserve">.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Найти НОД(161, 28). 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 19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Основная теорема арифметики?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4077970</wp:posOffset>
                </wp:positionH>
                <wp:positionV relativeFrom="paragraph">
                  <wp:posOffset>315595</wp:posOffset>
                </wp:positionV>
                <wp:extent cx="914400" cy="914400"/>
                <wp:effectExtent l="0" t="0" r="19050" b="19050"/>
                <wp:wrapNone/>
                <wp:docPr id="3" name="Двойные круглые скобк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5" type="#_x0000_t185" style="position:absolute;left:0pt;margin-left:321.1pt;margin-top:24.85pt;height:72pt;width:72pt;z-index:251672576;v-text-anchor:middle;mso-width-relative:page;mso-height-relative:page;" filled="f" stroked="t" coordsize="21600,21600" o:gfxdata="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BTxGfYAAAACgEAAA8AAAAAAAAAAQAg&#10;AAAAIgAAAGRycy9kb3ducmV2LnhtbFBLAQIUABQAAAAIAIdO4kDpA5y2gAIAAMgEAAAOAAAAAAAA&#10;AAEAIAAAACcBAABkcnMvZTJvRG9jLnhtbFBLBQYAAAAABgAGAFkBAAAZBgAAAAA=&#10;" adj="36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Найти мультипликативную инверсию числа 10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11.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                                                                                                3    9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Вычислите определитель матрицы    2-ого порядка        2  12           .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 20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Мультипликативная инверсия чисел. Найти все мультипликативные инверсии  в 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10.  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Как можно применить теорему Ферма и Эйлера- Ферма для вычисления обратных значений?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3. Вычислите функцию Эйлера для простого числа- 13?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 21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bidi="fa-IR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bidi="fa-IR"/>
        </w:rPr>
        <w:t xml:space="preserve"> Есть система </w:t>
      </w: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val="en-US" w:bidi="fa-IR"/>
        </w:rPr>
        <w:t>c</w:t>
      </w: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bidi="fa-IR"/>
        </w:rPr>
        <w:t xml:space="preserve">равнений, найти </w:t>
      </w: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val="en-US" w:bidi="fa-IR"/>
        </w:rPr>
        <w:t>x</w:t>
      </w: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bidi="fa-IR"/>
        </w:rPr>
        <w:t>,</w:t>
      </w: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val="en-US" w:bidi="fa-IR"/>
        </w:rPr>
        <w:t>y</w:t>
      </w: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bidi="fa-IR"/>
        </w:rPr>
        <w:t>?</w:t>
      </w:r>
    </w:p>
    <w:p>
      <w:pPr>
        <w:widowControl w:val="0"/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val="en-US" w:bidi="fa-IR"/>
        </w:rPr>
      </w:pP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28575</wp:posOffset>
                </wp:positionV>
                <wp:extent cx="73025" cy="389255"/>
                <wp:effectExtent l="0" t="0" r="22225" b="10795"/>
                <wp:wrapNone/>
                <wp:docPr id="4" name="Правая кругл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389255"/>
                        </a:xfrm>
                        <a:prstGeom prst="rightBracke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авая круглая скобка 4" o:spid="_x0000_s1026" o:spt="86" type="#_x0000_t86" style="position:absolute;left:0pt;margin-left:98.6pt;margin-top:2.25pt;height:30.65pt;width:5.75pt;z-index:251670528;v-text-anchor:middle;mso-width-relative:page;mso-height-relative:page;" filled="f" stroked="t" coordsize="21600,21600" o:gfxdata="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cn5PZAAAACAEA&#10;AA8AAAAAAAAAAQAgAAAAIgAAAGRycy9kb3ducmV2LnhtbFBLAQIUABQAAAAIAIdO4kDNsxntiwIA&#10;ANQEAAAOAAAAAAAAAAEAIAAAACgBAABkcnMvZTJvRG9jLnhtbFBLBQYAAAAABgAGAFkBAAAlBgAA&#10;AAA=&#10;" adj="337">
                <v:fill on="f" focussize="0,0"/>
                <v:stroke color="#4A7EBB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val="en-US" w:bidi="fa-IR"/>
        </w:rPr>
        <w:t>2x+3y=1 (mod26)</w:t>
      </w:r>
    </w:p>
    <w:p>
      <w:pPr>
        <w:widowControl w:val="0"/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val="en-US" w:bidi="fa-IR"/>
        </w:rPr>
      </w:pPr>
      <w:r>
        <w:rPr>
          <w:rFonts w:ascii="Times New Roman" w:hAnsi="Times New Roman" w:eastAsia="Times New Roman" w:cs="Times New Roman"/>
          <w:color w:val="000000"/>
          <w:kern w:val="3"/>
          <w:sz w:val="28"/>
          <w:szCs w:val="28"/>
          <w:lang w:val="en-US" w:bidi="fa-IR"/>
        </w:rPr>
        <w:t>7x+8y=2(mod26)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Что называется криптологией?</w:t>
      </w:r>
    </w:p>
    <w:p>
      <w:pP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3.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>Вычислить 13</w:t>
      </w:r>
      <w:r>
        <w:rPr>
          <w:rFonts w:ascii="Times New Roman" w:hAnsi="Times New Roman" w:eastAsia="Times New Roman" w:cs="Times New Roman"/>
          <w:kern w:val="3"/>
          <w:sz w:val="28"/>
          <w:szCs w:val="28"/>
          <w:vertAlign w:val="superscript"/>
          <w:lang w:bidi="fa-IR"/>
        </w:rPr>
        <w:t>-1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val="en-US" w:bidi="fa-IR"/>
        </w:rPr>
        <w:t>mod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26?</w:t>
      </w: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 22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Произвести сложение двух полиномов по модулю два   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6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4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+1 и  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6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3  </w:t>
      </w:r>
      <w:r>
        <w:rPr>
          <w:rFonts w:ascii="Times New Roman" w:hAnsi="Times New Roman" w:eastAsia="Times New Roman" w:cs="Times New Roman"/>
          <w:sz w:val="28"/>
          <w:szCs w:val="28"/>
        </w:rPr>
        <w:t>+1  в GF(2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>8</w:t>
      </w:r>
      <w:r>
        <w:rPr>
          <w:rFonts w:ascii="Times New Roman" w:hAnsi="Times New Roman" w:eastAsia="Times New Roman" w:cs="Times New Roman"/>
          <w:sz w:val="28"/>
          <w:szCs w:val="28"/>
        </w:rPr>
        <w:t>)?</w:t>
      </w:r>
    </w:p>
    <w:p>
      <w:pP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>Вычислить 3</w:t>
      </w:r>
      <w:r>
        <w:rPr>
          <w:rFonts w:ascii="Times New Roman" w:hAnsi="Times New Roman" w:eastAsia="Times New Roman" w:cs="Times New Roman"/>
          <w:kern w:val="3"/>
          <w:sz w:val="28"/>
          <w:szCs w:val="28"/>
          <w:vertAlign w:val="superscript"/>
          <w:lang w:bidi="fa-IR"/>
        </w:rPr>
        <w:t>-1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val="en-US" w:bidi="fa-IR"/>
        </w:rPr>
        <w:t>mod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26?</w:t>
      </w: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 xml:space="preserve">3.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Дано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 xml:space="preserve"> ax=b mod n.   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НОД(а,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n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) =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d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  и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d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  не делит  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b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. Сколько существует решений?</w:t>
      </w: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 23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Вычислить остаток от деления полинома 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x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12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+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x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7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+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x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 xml:space="preserve">2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на  полином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x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8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+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x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4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+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x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3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+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x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+1?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</w:rPr>
        <w:t xml:space="preserve">Умножение матрицы на скаляр. Вычислить </w:t>
      </w:r>
      <w:r>
        <w:rPr>
          <w:rFonts w:cs="Times New Roman"/>
          <w:sz w:val="28"/>
          <w:szCs w:val="28"/>
          <w:lang w:val="en-US"/>
        </w:rPr>
        <w:t>g</w:t>
      </w:r>
      <w:r>
        <w:rPr>
          <w:rFonts w:cs="Times New Roman"/>
          <w:sz w:val="28"/>
          <w:szCs w:val="28"/>
        </w:rPr>
        <w:t>*</w:t>
      </w:r>
      <w:r>
        <w:rPr>
          <w:rFonts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</w:rPr>
        <w:t xml:space="preserve">, где </w:t>
      </w:r>
      <w:r>
        <w:rPr>
          <w:rFonts w:cs="Times New Roman"/>
          <w:sz w:val="28"/>
          <w:szCs w:val="28"/>
          <w:lang w:val="en-US"/>
        </w:rPr>
        <w:t>g</w:t>
      </w:r>
      <w:r>
        <w:rPr>
          <w:rFonts w:cs="Times New Roman"/>
          <w:sz w:val="28"/>
          <w:szCs w:val="28"/>
        </w:rPr>
        <w:t xml:space="preserve"> – скаляр, А-матрица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*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).Результат на примере матрицы А третьего порядка.                                                                                                                    3. </w:t>
      </w:r>
      <w:r>
        <w:rPr>
          <w:rFonts w:eastAsia="Andale Sans UI"/>
          <w:bCs/>
          <w:color w:val="000000"/>
          <w:kern w:val="3"/>
          <w:sz w:val="28"/>
          <w:szCs w:val="28"/>
          <w:lang w:eastAsia="ja-JP" w:bidi="fa-IR"/>
        </w:rPr>
        <w:t>Шифр Цезаря</w:t>
      </w:r>
      <w:r>
        <w:rPr>
          <w:rFonts w:ascii="Times New Roman" w:hAnsi="Times New Roman" w:cs="Times New Roman"/>
          <w:sz w:val="28"/>
          <w:szCs w:val="28"/>
        </w:rPr>
        <w:t>?</w:t>
      </w: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 24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Произвести  </w:t>
      </w:r>
      <w:r>
        <w:rPr>
          <w:rFonts w:ascii="Times New Roman" w:hAnsi="Times New Roman" w:cs="Times New Roman"/>
          <w:sz w:val="28"/>
          <w:szCs w:val="28"/>
        </w:rPr>
        <w:t xml:space="preserve">умножение матриц-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(1*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)на В(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*1). Что получается в результате умножения?</w:t>
      </w:r>
    </w:p>
    <w:p>
      <w:pP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>Вычислить 15</w:t>
      </w:r>
      <w:r>
        <w:rPr>
          <w:rFonts w:ascii="Times New Roman" w:hAnsi="Times New Roman" w:eastAsia="Times New Roman" w:cs="Times New Roman"/>
          <w:kern w:val="3"/>
          <w:sz w:val="28"/>
          <w:szCs w:val="28"/>
          <w:vertAlign w:val="superscript"/>
          <w:lang w:bidi="fa-IR"/>
        </w:rPr>
        <w:t>-1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val="en-US" w:bidi="fa-IR"/>
        </w:rPr>
        <w:t>mod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26?</w:t>
      </w: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 xml:space="preserve">3.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Дано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 xml:space="preserve"> ax=b mod n.   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НОД(а,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n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) =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d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  и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d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  делит  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b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. Сколько существует решений?</w:t>
      </w: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 25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Произвести сложение двух полиномов по модулю два   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4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+1 и  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6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4  </w:t>
      </w:r>
      <w:r>
        <w:rPr>
          <w:rFonts w:ascii="Times New Roman" w:hAnsi="Times New Roman" w:eastAsia="Times New Roman" w:cs="Times New Roman"/>
          <w:sz w:val="28"/>
          <w:szCs w:val="28"/>
        </w:rPr>
        <w:t>+1  в GF(2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>8</w:t>
      </w:r>
      <w:r>
        <w:rPr>
          <w:rFonts w:ascii="Times New Roman" w:hAnsi="Times New Roman" w:eastAsia="Times New Roman" w:cs="Times New Roman"/>
          <w:sz w:val="28"/>
          <w:szCs w:val="28"/>
        </w:rPr>
        <w:t>)?</w:t>
      </w:r>
    </w:p>
    <w:p>
      <w:pP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>Вычислить 2</w:t>
      </w:r>
      <w:r>
        <w:rPr>
          <w:rFonts w:ascii="Times New Roman" w:hAnsi="Times New Roman" w:eastAsia="Times New Roman" w:cs="Times New Roman"/>
          <w:kern w:val="3"/>
          <w:sz w:val="28"/>
          <w:szCs w:val="28"/>
          <w:vertAlign w:val="superscript"/>
          <w:lang w:bidi="fa-IR"/>
        </w:rPr>
        <w:t>-1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val="en-US" w:bidi="fa-IR"/>
        </w:rPr>
        <w:t>mod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33?</w:t>
      </w: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3.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Китайская теорема об остатках. Какие требования предъявляются к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a</w:t>
      </w:r>
      <w:r>
        <w:rPr>
          <w:rFonts w:ascii="Times New Roman" w:hAnsi="Times New Roman" w:eastAsia="Andale Sans UI" w:cs="Times New Roman"/>
          <w:kern w:val="3"/>
          <w:sz w:val="28"/>
          <w:szCs w:val="28"/>
          <w:vertAlign w:val="subscript"/>
          <w:lang w:val="en-US" w:eastAsia="ja-JP" w:bidi="fa-IR"/>
        </w:rPr>
        <w:t>i</w:t>
      </w:r>
      <w:r>
        <w:rPr>
          <w:rFonts w:ascii="Times New Roman" w:hAnsi="Times New Roman" w:eastAsia="Andale Sans UI" w:cs="Times New Roman"/>
          <w:kern w:val="3"/>
          <w:sz w:val="28"/>
          <w:szCs w:val="28"/>
          <w:vertAlign w:val="subscript"/>
          <w:lang w:eastAsia="ja-JP" w:bidi="fa-IR"/>
        </w:rPr>
        <w:t xml:space="preserve"> 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 xml:space="preserve">, 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en-US" w:eastAsia="ja-JP" w:bidi="fa-IR"/>
        </w:rPr>
        <w:t>m</w:t>
      </w:r>
      <w:r>
        <w:rPr>
          <w:rFonts w:ascii="Times New Roman" w:hAnsi="Times New Roman" w:eastAsia="Andale Sans UI" w:cs="Times New Roman"/>
          <w:kern w:val="3"/>
          <w:sz w:val="28"/>
          <w:szCs w:val="28"/>
          <w:vertAlign w:val="subscript"/>
          <w:lang w:val="en-US" w:eastAsia="ja-JP" w:bidi="fa-IR"/>
        </w:rPr>
        <w:t>i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  <w:t>?</w:t>
      </w: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p>
      <w:pPr>
        <w:spacing w:after="0" w:line="240" w:lineRule="auto"/>
        <w:jc w:val="both"/>
        <w:rPr>
          <w:rFonts w:ascii="Times New Roman" w:hAnsi="Times New Roman" w:eastAsia="Andale Sans UI" w:cs="Times New Roman"/>
          <w:kern w:val="3"/>
          <w:sz w:val="28"/>
          <w:szCs w:val="28"/>
          <w:lang w:eastAsia="ja-JP" w:bidi="fa-IR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 26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Модульная арифметика. Возведение в степень в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Z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7. Дано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=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  <w:t>4</w:t>
      </w:r>
      <w:bookmarkStart w:id="0" w:name="_GoBack"/>
      <w:bookmarkEnd w:id="0"/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,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=6. Вычислите значение (4</w:t>
      </w:r>
      <w:r>
        <w:rPr>
          <w:rFonts w:ascii="Times New Roman" w:hAnsi="Times New Roman" w:eastAsia="Calibri" w:cs="Times New Roman"/>
          <w:sz w:val="28"/>
          <w:szCs w:val="28"/>
          <w:vertAlign w:val="superscript"/>
          <w:lang w:eastAsia="en-US"/>
        </w:rPr>
        <w:t>6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mod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7.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</w:rPr>
        <w:t>Умножение матрицы А-матрица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*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на матрицу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*1). Результат?                                                                                                                                         3. </w:t>
      </w:r>
      <w:r>
        <w:rPr>
          <w:rFonts w:eastAsia="Andale Sans UI"/>
          <w:bCs/>
          <w:color w:val="000000"/>
          <w:kern w:val="3"/>
          <w:sz w:val="28"/>
          <w:szCs w:val="28"/>
          <w:lang w:eastAsia="ja-JP" w:bidi="fa-IR"/>
        </w:rPr>
        <w:t>Пропорциональный шифр</w:t>
      </w:r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27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 чём отличие в операциях сложения и вычитания на полиномах?                                                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>Вычислить 9</w:t>
      </w:r>
      <w:r>
        <w:rPr>
          <w:rFonts w:ascii="Times New Roman" w:hAnsi="Times New Roman" w:eastAsia="Times New Roman" w:cs="Times New Roman"/>
          <w:kern w:val="3"/>
          <w:sz w:val="28"/>
          <w:szCs w:val="28"/>
          <w:vertAlign w:val="superscript"/>
          <w:lang w:bidi="fa-IR"/>
        </w:rPr>
        <w:t>-1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val="en-US" w:bidi="fa-IR"/>
        </w:rPr>
        <w:t>mod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33?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Какой полином называется неприводимым?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Andale Sans UI" w:cs="Times New Roman"/>
          <w:kern w:val="3"/>
          <w:sz w:val="28"/>
          <w:szCs w:val="28"/>
          <w:lang w:val="de-DE" w:eastAsia="ja-JP" w:bidi="fa-I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Укажите какими свойствами обладают поля Галуа?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</w:rPr>
        <w:t>Умножение матрицы А-матрица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*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 на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(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*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q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). Результат.                                                                                                                                           3. </w:t>
      </w:r>
      <w:r>
        <w:rPr>
          <w:rFonts w:eastAsia="Andale Sans UI"/>
          <w:bCs/>
          <w:color w:val="000000"/>
          <w:kern w:val="3"/>
          <w:sz w:val="28"/>
          <w:szCs w:val="28"/>
          <w:lang w:eastAsia="ja-JP" w:bidi="fa-IR"/>
        </w:rPr>
        <w:t>В чём суть метода гаммирования</w:t>
      </w:r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29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Шифр Вернама.                                                                                                                                                  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>Вычислить 5</w:t>
      </w:r>
      <w:r>
        <w:rPr>
          <w:rFonts w:ascii="Times New Roman" w:hAnsi="Times New Roman" w:eastAsia="Times New Roman" w:cs="Times New Roman"/>
          <w:kern w:val="3"/>
          <w:sz w:val="28"/>
          <w:szCs w:val="28"/>
          <w:vertAlign w:val="superscript"/>
          <w:lang w:bidi="fa-IR"/>
        </w:rPr>
        <w:t>-1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 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val="en-US" w:bidi="fa-IR"/>
        </w:rPr>
        <w:t>mod</w:t>
      </w:r>
      <w:r>
        <w:rPr>
          <w:rFonts w:ascii="Times New Roman" w:hAnsi="Times New Roman" w:eastAsia="Times New Roman" w:cs="Times New Roman"/>
          <w:kern w:val="3"/>
          <w:sz w:val="28"/>
          <w:szCs w:val="28"/>
          <w:lang w:bidi="fa-IR"/>
        </w:rPr>
        <w:t xml:space="preserve"> 33?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Какой полином называется неприводимым?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23"/>
        <w:tblW w:w="10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340"/>
        <w:gridCol w:w="720"/>
        <w:gridCol w:w="1040"/>
        <w:gridCol w:w="1040"/>
        <w:gridCol w:w="1040"/>
        <w:gridCol w:w="1040"/>
        <w:gridCol w:w="123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Утверждено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МИНОБРНАУКИ РОССИИ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ЗАЧЕТНЫЙ БИЛЕТ № 30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на заседании кафедры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(протокол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Федеральное государственное бюджетное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от «31» августа 2021 г.)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«Криптографические методы защиты информации»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высшего образования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Заведующий кафедрой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«МИРЭА – Российский технологический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университет»</w:t>
            </w:r>
          </w:p>
        </w:tc>
        <w:tc>
          <w:tcPr>
            <w:tcW w:w="416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10.03.01 «Информационная безопасность»</w:t>
            </w: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Институт комплексной безопасности и специального приборостроения</w:t>
            </w: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В.Р. Григорьев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restart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Кафедра КБ-8 «Информационное противоборство»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40" w:type="dxa"/>
            <w:gridSpan w:val="4"/>
            <w:vMerge w:val="continue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Форма обучения: Очная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2021/2022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Курс  3           Семестр  5</w:t>
            </w:r>
          </w:p>
        </w:tc>
        <w:tc>
          <w:tcPr>
            <w:tcW w:w="246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учебный год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1.При применении шифра Хилла открытый текст разбивается на блоки по два  или по три символа в каждом- какой размер имеет матрица шифрования?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чём особенность симметричного шифрования?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Какой шифр называется моноалфавитным?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737" w:right="284" w:bottom="567" w:left="85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ndale Sans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97"/>
    <w:rsid w:val="00016297"/>
    <w:rsid w:val="000346A7"/>
    <w:rsid w:val="00050D1F"/>
    <w:rsid w:val="000537E6"/>
    <w:rsid w:val="000637A2"/>
    <w:rsid w:val="00094FC8"/>
    <w:rsid w:val="000A3F2A"/>
    <w:rsid w:val="000A667B"/>
    <w:rsid w:val="000B694B"/>
    <w:rsid w:val="000C001E"/>
    <w:rsid w:val="00112B49"/>
    <w:rsid w:val="00125ABC"/>
    <w:rsid w:val="00126D43"/>
    <w:rsid w:val="00133D9A"/>
    <w:rsid w:val="0014384F"/>
    <w:rsid w:val="00144888"/>
    <w:rsid w:val="00144FF2"/>
    <w:rsid w:val="00145190"/>
    <w:rsid w:val="00152E2E"/>
    <w:rsid w:val="0015410E"/>
    <w:rsid w:val="001F034C"/>
    <w:rsid w:val="00207BD0"/>
    <w:rsid w:val="00260731"/>
    <w:rsid w:val="002B1F84"/>
    <w:rsid w:val="002D7786"/>
    <w:rsid w:val="003112B5"/>
    <w:rsid w:val="003351A0"/>
    <w:rsid w:val="00337C4E"/>
    <w:rsid w:val="00343565"/>
    <w:rsid w:val="00355C53"/>
    <w:rsid w:val="00370760"/>
    <w:rsid w:val="003B217A"/>
    <w:rsid w:val="003D19C2"/>
    <w:rsid w:val="003D3508"/>
    <w:rsid w:val="003E31EF"/>
    <w:rsid w:val="00406CD3"/>
    <w:rsid w:val="0040797C"/>
    <w:rsid w:val="00451C77"/>
    <w:rsid w:val="004623E5"/>
    <w:rsid w:val="00465EB0"/>
    <w:rsid w:val="00472230"/>
    <w:rsid w:val="00472F5D"/>
    <w:rsid w:val="004B7CCC"/>
    <w:rsid w:val="004E23DE"/>
    <w:rsid w:val="004E4FFC"/>
    <w:rsid w:val="004E56D3"/>
    <w:rsid w:val="004E7013"/>
    <w:rsid w:val="00504CF4"/>
    <w:rsid w:val="00506501"/>
    <w:rsid w:val="005124B4"/>
    <w:rsid w:val="00531089"/>
    <w:rsid w:val="005368DE"/>
    <w:rsid w:val="0054670E"/>
    <w:rsid w:val="00566DB2"/>
    <w:rsid w:val="00571B2A"/>
    <w:rsid w:val="005C4EE1"/>
    <w:rsid w:val="005F322D"/>
    <w:rsid w:val="00657AD8"/>
    <w:rsid w:val="00672586"/>
    <w:rsid w:val="006753B3"/>
    <w:rsid w:val="006950B2"/>
    <w:rsid w:val="00696388"/>
    <w:rsid w:val="0070738C"/>
    <w:rsid w:val="007314E2"/>
    <w:rsid w:val="0073293E"/>
    <w:rsid w:val="00763984"/>
    <w:rsid w:val="00777100"/>
    <w:rsid w:val="00777DD9"/>
    <w:rsid w:val="00796323"/>
    <w:rsid w:val="007A3D18"/>
    <w:rsid w:val="007B071A"/>
    <w:rsid w:val="007B192E"/>
    <w:rsid w:val="007C508B"/>
    <w:rsid w:val="007D58F8"/>
    <w:rsid w:val="007D75FC"/>
    <w:rsid w:val="00836597"/>
    <w:rsid w:val="00837092"/>
    <w:rsid w:val="00841FD1"/>
    <w:rsid w:val="00842FE6"/>
    <w:rsid w:val="00860922"/>
    <w:rsid w:val="008A130A"/>
    <w:rsid w:val="008E0F36"/>
    <w:rsid w:val="00912578"/>
    <w:rsid w:val="00935555"/>
    <w:rsid w:val="0094180A"/>
    <w:rsid w:val="009546D0"/>
    <w:rsid w:val="00956250"/>
    <w:rsid w:val="00956931"/>
    <w:rsid w:val="00983735"/>
    <w:rsid w:val="0098693D"/>
    <w:rsid w:val="00990B58"/>
    <w:rsid w:val="00996A08"/>
    <w:rsid w:val="00997ED2"/>
    <w:rsid w:val="009A276E"/>
    <w:rsid w:val="009B482E"/>
    <w:rsid w:val="009C3B4D"/>
    <w:rsid w:val="009E1622"/>
    <w:rsid w:val="009F7984"/>
    <w:rsid w:val="00A1456C"/>
    <w:rsid w:val="00A20101"/>
    <w:rsid w:val="00A43B9F"/>
    <w:rsid w:val="00A52B7F"/>
    <w:rsid w:val="00A63E83"/>
    <w:rsid w:val="00A7633B"/>
    <w:rsid w:val="00AE3744"/>
    <w:rsid w:val="00AF18FE"/>
    <w:rsid w:val="00B036A4"/>
    <w:rsid w:val="00B73701"/>
    <w:rsid w:val="00B83B54"/>
    <w:rsid w:val="00B96067"/>
    <w:rsid w:val="00BA1A77"/>
    <w:rsid w:val="00BD01F9"/>
    <w:rsid w:val="00BF55FA"/>
    <w:rsid w:val="00C02CC2"/>
    <w:rsid w:val="00C10B20"/>
    <w:rsid w:val="00C22938"/>
    <w:rsid w:val="00C24990"/>
    <w:rsid w:val="00C75AC5"/>
    <w:rsid w:val="00C906B8"/>
    <w:rsid w:val="00CA110A"/>
    <w:rsid w:val="00CB169F"/>
    <w:rsid w:val="00CE2CC7"/>
    <w:rsid w:val="00CF4079"/>
    <w:rsid w:val="00D0761B"/>
    <w:rsid w:val="00D1012A"/>
    <w:rsid w:val="00D1258B"/>
    <w:rsid w:val="00D12C28"/>
    <w:rsid w:val="00D16FE5"/>
    <w:rsid w:val="00D27C6A"/>
    <w:rsid w:val="00D6508A"/>
    <w:rsid w:val="00D703B0"/>
    <w:rsid w:val="00D70715"/>
    <w:rsid w:val="00D95DF1"/>
    <w:rsid w:val="00D95E63"/>
    <w:rsid w:val="00D97C90"/>
    <w:rsid w:val="00DB3BEB"/>
    <w:rsid w:val="00DB54A1"/>
    <w:rsid w:val="00DC61AC"/>
    <w:rsid w:val="00DD754F"/>
    <w:rsid w:val="00DE7135"/>
    <w:rsid w:val="00DF5058"/>
    <w:rsid w:val="00E01719"/>
    <w:rsid w:val="00E11EC3"/>
    <w:rsid w:val="00E244F1"/>
    <w:rsid w:val="00E25A43"/>
    <w:rsid w:val="00E32384"/>
    <w:rsid w:val="00E408E7"/>
    <w:rsid w:val="00E46596"/>
    <w:rsid w:val="00E5615C"/>
    <w:rsid w:val="00E9427B"/>
    <w:rsid w:val="00EA343D"/>
    <w:rsid w:val="00EB02F0"/>
    <w:rsid w:val="00ED03CF"/>
    <w:rsid w:val="00F00F8D"/>
    <w:rsid w:val="00F01C27"/>
    <w:rsid w:val="00F25DA8"/>
    <w:rsid w:val="00F31912"/>
    <w:rsid w:val="00F37D46"/>
    <w:rsid w:val="00F439E9"/>
    <w:rsid w:val="00FA3B1C"/>
    <w:rsid w:val="00FD4F91"/>
    <w:rsid w:val="3C0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header"/>
    <w:basedOn w:val="1"/>
    <w:link w:val="4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Title"/>
    <w:basedOn w:val="1"/>
    <w:next w:val="1"/>
    <w:link w:val="3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4">
    <w:name w:val="footer"/>
    <w:basedOn w:val="1"/>
    <w:link w:val="5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7">
    <w:name w:val="HTML Preformatted"/>
    <w:basedOn w:val="1"/>
    <w:link w:val="4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9">
    <w:name w:val="FollowedHyperlink"/>
    <w:basedOn w:val="18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Strong"/>
    <w:basedOn w:val="18"/>
    <w:qFormat/>
    <w:uiPriority w:val="22"/>
    <w:rPr>
      <w:b/>
      <w:bCs/>
    </w:rPr>
  </w:style>
  <w:style w:type="table" w:styleId="24">
    <w:name w:val="Table Grid"/>
    <w:basedOn w:val="23"/>
    <w:unhideWhenUsed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Заголовок 1 Знак"/>
    <w:basedOn w:val="18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6">
    <w:name w:val="Заголовок 2 Знак"/>
    <w:basedOn w:val="18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7">
    <w:name w:val="Заголовок 3 Знак"/>
    <w:basedOn w:val="18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8">
    <w:name w:val="Заголовок 4 Знак"/>
    <w:basedOn w:val="18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">
    <w:name w:val="Заголовок 5 Знак"/>
    <w:basedOn w:val="18"/>
    <w:link w:val="6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0">
    <w:name w:val="Заголовок 6 Знак"/>
    <w:basedOn w:val="18"/>
    <w:link w:val="7"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1">
    <w:name w:val="Заголовок 7 Знак"/>
    <w:basedOn w:val="18"/>
    <w:link w:val="8"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Заголовок 8 Знак"/>
    <w:basedOn w:val="18"/>
    <w:link w:val="9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Заголовок 9 Знак"/>
    <w:basedOn w:val="18"/>
    <w:link w:val="10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Название Знак"/>
    <w:basedOn w:val="18"/>
    <w:link w:val="13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5">
    <w:name w:val="Подзаголовок Знак"/>
    <w:basedOn w:val="18"/>
    <w:link w:val="1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6">
    <w:name w:val="Subtle Emphasis"/>
    <w:basedOn w:val="1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7">
    <w:name w:val="Intense Emphasis"/>
    <w:basedOn w:val="18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8">
    <w:name w:val="Quote"/>
    <w:basedOn w:val="1"/>
    <w:next w:val="1"/>
    <w:link w:val="3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9">
    <w:name w:val="Цитата 2 Знак"/>
    <w:basedOn w:val="18"/>
    <w:link w:val="3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0">
    <w:name w:val="Intense Quote"/>
    <w:basedOn w:val="1"/>
    <w:next w:val="1"/>
    <w:link w:val="41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1">
    <w:name w:val="Выделенная цитата Знак"/>
    <w:basedOn w:val="18"/>
    <w:link w:val="40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Subtle Reference"/>
    <w:basedOn w:val="18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3">
    <w:name w:val="Intense Reference"/>
    <w:basedOn w:val="18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4">
    <w:name w:val="Book Title"/>
    <w:basedOn w:val="18"/>
    <w:qFormat/>
    <w:uiPriority w:val="33"/>
    <w:rPr>
      <w:b/>
      <w:bCs/>
      <w:smallCaps/>
      <w:spacing w:val="5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styleId="46">
    <w:name w:val="Placeholder Text"/>
    <w:basedOn w:val="18"/>
    <w:semiHidden/>
    <w:uiPriority w:val="99"/>
    <w:rPr>
      <w:color w:val="808080"/>
    </w:rPr>
  </w:style>
  <w:style w:type="character" w:customStyle="1" w:styleId="47">
    <w:name w:val="Стандартный HTML Знак"/>
    <w:basedOn w:val="18"/>
    <w:link w:val="17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48">
    <w:name w:val="Текст выноски Знак"/>
    <w:basedOn w:val="18"/>
    <w:link w:val="11"/>
    <w:semiHidden/>
    <w:uiPriority w:val="99"/>
    <w:rPr>
      <w:rFonts w:ascii="Tahoma" w:hAnsi="Tahoma" w:cs="Tahoma"/>
      <w:sz w:val="16"/>
      <w:szCs w:val="16"/>
    </w:rPr>
  </w:style>
  <w:style w:type="character" w:customStyle="1" w:styleId="49">
    <w:name w:val="Верхний колонтитул Знак"/>
    <w:basedOn w:val="18"/>
    <w:link w:val="12"/>
    <w:uiPriority w:val="99"/>
  </w:style>
  <w:style w:type="character" w:customStyle="1" w:styleId="50">
    <w:name w:val="Нижний колонтитул Знак"/>
    <w:basedOn w:val="18"/>
    <w:link w:val="14"/>
    <w:uiPriority w:val="99"/>
  </w:style>
  <w:style w:type="table" w:customStyle="1" w:styleId="51">
    <w:name w:val="Сетка таблицы1"/>
    <w:basedOn w:val="23"/>
    <w:qFormat/>
    <w:uiPriority w:val="59"/>
    <w:pPr>
      <w:spacing w:after="0" w:line="240" w:lineRule="auto"/>
    </w:pPr>
    <w:rPr>
      <w:rFonts w:eastAsia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2">
    <w:name w:val="Standard"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Andale Sans UI" w:cs="Tahoma"/>
      <w:kern w:val="3"/>
      <w:sz w:val="24"/>
      <w:szCs w:val="24"/>
      <w:lang w:val="de-DE" w:eastAsia="ja-JP" w:bidi="fa-I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9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CDE92B-EF13-43BD-B7A8-5E42E42068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Pages>21</Pages>
  <Words>5090</Words>
  <Characters>29018</Characters>
  <Lines>241</Lines>
  <Paragraphs>68</Paragraphs>
  <TotalTime>20</TotalTime>
  <ScaleCrop>false</ScaleCrop>
  <LinksUpToDate>false</LinksUpToDate>
  <CharactersWithSpaces>34040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2021-12-20T18:18:00Z</dcterms:created>
  <dc:creator>Ольга</dc:creator>
  <cp:lastModifiedBy>Преподаватель</cp:lastModifiedBy>
  <dcterms:modified xsi:type="dcterms:W3CDTF">2021-12-22T09:01:14Z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